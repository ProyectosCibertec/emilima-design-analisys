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A59C" w14:textId="23D6EADE" w:rsidR="00E15E2A" w:rsidRPr="006F7E35" w:rsidRDefault="006F7E35">
      <w:pPr>
        <w:pStyle w:val="Ttulo"/>
        <w:jc w:val="right"/>
        <w:rPr>
          <w:lang w:val="es-PE"/>
        </w:rPr>
      </w:pPr>
      <w:r w:rsidRPr="006F7E35">
        <w:rPr>
          <w:lang w:val="es-PE"/>
        </w:rPr>
        <w:t xml:space="preserve">Documentos </w:t>
      </w:r>
      <w:proofErr w:type="spellStart"/>
      <w:r w:rsidRPr="006F7E35">
        <w:rPr>
          <w:lang w:val="es-PE"/>
        </w:rPr>
        <w:t>Emilima</w:t>
      </w:r>
      <w:proofErr w:type="spellEnd"/>
    </w:p>
    <w:p w14:paraId="2DFE0E11" w14:textId="1165E120" w:rsidR="00E15E2A" w:rsidRPr="006F7E35" w:rsidRDefault="00101D86">
      <w:pPr>
        <w:pStyle w:val="Ttulo"/>
        <w:jc w:val="right"/>
        <w:rPr>
          <w:lang w:val="es-PE"/>
        </w:rPr>
      </w:pPr>
      <w:r>
        <w:fldChar w:fldCharType="begin"/>
      </w:r>
      <w:r w:rsidRPr="006F7E35">
        <w:rPr>
          <w:lang w:val="es-PE"/>
        </w:rPr>
        <w:instrText xml:space="preserve">title  \* Mergeformat </w:instrText>
      </w:r>
      <w:r>
        <w:fldChar w:fldCharType="separate"/>
      </w:r>
      <w:r w:rsidR="006F7E35" w:rsidRPr="006F7E35">
        <w:rPr>
          <w:lang w:val="es-PE"/>
        </w:rPr>
        <w:t xml:space="preserve">Especificación de Caso </w:t>
      </w:r>
      <w:r w:rsidR="006F7E35">
        <w:rPr>
          <w:lang w:val="es-PE"/>
        </w:rPr>
        <w:t>de Uso</w:t>
      </w:r>
      <w:r w:rsidR="00564D45" w:rsidRPr="006F7E35">
        <w:rPr>
          <w:lang w:val="es-PE"/>
        </w:rPr>
        <w:t>:</w:t>
      </w:r>
      <w:r w:rsidR="004A74A2">
        <w:rPr>
          <w:lang w:val="es-PE"/>
        </w:rPr>
        <w:t xml:space="preserve"> Mantener Documentación</w:t>
      </w:r>
      <w:r w:rsidR="00564D45" w:rsidRPr="006F7E35">
        <w:rPr>
          <w:lang w:val="es-PE"/>
        </w:rPr>
        <w:t xml:space="preserve"> </w:t>
      </w:r>
      <w:r>
        <w:fldChar w:fldCharType="end"/>
      </w:r>
    </w:p>
    <w:p w14:paraId="066E6517" w14:textId="77777777" w:rsidR="00E15E2A" w:rsidRPr="006F7E35" w:rsidRDefault="00E15E2A">
      <w:pPr>
        <w:pStyle w:val="Ttulo"/>
        <w:jc w:val="right"/>
        <w:rPr>
          <w:lang w:val="es-PE"/>
        </w:rPr>
      </w:pPr>
    </w:p>
    <w:p w14:paraId="69C8136C" w14:textId="2D694C45" w:rsidR="00E15E2A" w:rsidRPr="006F7E35" w:rsidRDefault="00101D86" w:rsidP="006F7E35">
      <w:pPr>
        <w:pStyle w:val="Ttulo"/>
        <w:jc w:val="right"/>
        <w:rPr>
          <w:sz w:val="28"/>
        </w:rPr>
      </w:pPr>
      <w:r>
        <w:rPr>
          <w:sz w:val="28"/>
        </w:rPr>
        <w:t xml:space="preserve">Version </w:t>
      </w:r>
      <w:r w:rsidR="006F7E35">
        <w:rPr>
          <w:sz w:val="28"/>
        </w:rPr>
        <w:t>1.0</w:t>
      </w:r>
    </w:p>
    <w:p w14:paraId="3B9DFB9D" w14:textId="77777777" w:rsidR="00E15E2A" w:rsidRDefault="00E15E2A">
      <w:pPr>
        <w:pStyle w:val="Textoindependiente"/>
      </w:pPr>
    </w:p>
    <w:p w14:paraId="36CA86A9" w14:textId="77777777" w:rsidR="00E15E2A" w:rsidRDefault="00E15E2A">
      <w:pPr>
        <w:pStyle w:val="Textoindependiente"/>
      </w:pPr>
    </w:p>
    <w:p w14:paraId="129CC5F5" w14:textId="77777777" w:rsidR="00E15E2A" w:rsidRDefault="00E15E2A">
      <w:pPr>
        <w:sectPr w:rsidR="00E15E2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3630333" w14:textId="46849593" w:rsidR="00E15E2A" w:rsidRDefault="00451F09">
      <w:pPr>
        <w:pStyle w:val="Ttulo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Revisión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5E2A" w14:paraId="1A6C053E" w14:textId="77777777">
        <w:tc>
          <w:tcPr>
            <w:tcW w:w="2304" w:type="dxa"/>
          </w:tcPr>
          <w:p w14:paraId="287E8209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84F6A30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9A981E3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6E8C220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15E2A" w14:paraId="58A8C0A9" w14:textId="77777777" w:rsidTr="007201DD">
        <w:tc>
          <w:tcPr>
            <w:tcW w:w="2304" w:type="dxa"/>
            <w:vAlign w:val="center"/>
          </w:tcPr>
          <w:p w14:paraId="3D11D72B" w14:textId="04391BB3" w:rsidR="00E15E2A" w:rsidRDefault="00B4075F">
            <w:pPr>
              <w:pStyle w:val="Tabletext"/>
            </w:pPr>
            <w:r>
              <w:t>2</w:t>
            </w:r>
            <w:r w:rsidR="003F131D">
              <w:t>3</w:t>
            </w:r>
            <w:r w:rsidR="007201DD">
              <w:t>/05/2022</w:t>
            </w:r>
          </w:p>
        </w:tc>
        <w:tc>
          <w:tcPr>
            <w:tcW w:w="1152" w:type="dxa"/>
            <w:vAlign w:val="center"/>
          </w:tcPr>
          <w:p w14:paraId="70785693" w14:textId="7DECA20D" w:rsidR="00E15E2A" w:rsidRDefault="007201DD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vAlign w:val="center"/>
          </w:tcPr>
          <w:p w14:paraId="539E29F5" w14:textId="5039E92D" w:rsidR="00E15E2A" w:rsidRPr="007201DD" w:rsidRDefault="007201DD">
            <w:pPr>
              <w:pStyle w:val="Tabletext"/>
              <w:rPr>
                <w:lang w:val="es-PE"/>
              </w:rPr>
            </w:pPr>
            <w:r w:rsidRPr="007201DD">
              <w:rPr>
                <w:lang w:val="es-PE"/>
              </w:rPr>
              <w:t>Se termina la primera v</w:t>
            </w:r>
            <w:r>
              <w:rPr>
                <w:lang w:val="es-PE"/>
              </w:rPr>
              <w:t>ersión del documento</w:t>
            </w:r>
          </w:p>
        </w:tc>
        <w:tc>
          <w:tcPr>
            <w:tcW w:w="2304" w:type="dxa"/>
            <w:vAlign w:val="center"/>
          </w:tcPr>
          <w:p w14:paraId="75BC6CD9" w14:textId="159903D7" w:rsidR="00E15E2A" w:rsidRDefault="007201DD">
            <w:pPr>
              <w:pStyle w:val="Tabletext"/>
            </w:pPr>
            <w:r>
              <w:t>Wilmer Quispe</w:t>
            </w:r>
          </w:p>
        </w:tc>
      </w:tr>
    </w:tbl>
    <w:p w14:paraId="1BD4B2CA" w14:textId="77777777" w:rsidR="00E15E2A" w:rsidRDefault="00E15E2A"/>
    <w:p w14:paraId="49DBB836" w14:textId="2287217E" w:rsidR="00E15E2A" w:rsidRDefault="00101D86">
      <w:pPr>
        <w:pStyle w:val="Ttulo"/>
      </w:pPr>
      <w:r>
        <w:br w:type="page"/>
      </w:r>
      <w:proofErr w:type="spellStart"/>
      <w:r>
        <w:lastRenderedPageBreak/>
        <w:t>Tabl</w:t>
      </w:r>
      <w:r w:rsidR="00451F09">
        <w:t>a</w:t>
      </w:r>
      <w:proofErr w:type="spellEnd"/>
      <w:r w:rsidR="00451F09">
        <w:t xml:space="preserve"> de </w:t>
      </w:r>
      <w:proofErr w:type="spellStart"/>
      <w:r w:rsidR="00451F09">
        <w:t>Contenidos</w:t>
      </w:r>
      <w:proofErr w:type="spellEnd"/>
    </w:p>
    <w:p w14:paraId="4ED473EF" w14:textId="35FA2B48" w:rsidR="00962386" w:rsidRDefault="00451F0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b/>
        </w:rPr>
        <w:fldChar w:fldCharType="begin"/>
      </w:r>
      <w:r>
        <w:rPr>
          <w:b/>
        </w:rPr>
        <w:instrText xml:space="preserve"> TOC \o "1-3" \h \z </w:instrText>
      </w:r>
      <w:r>
        <w:rPr>
          <w:b/>
        </w:rPr>
        <w:fldChar w:fldCharType="separate"/>
      </w:r>
      <w:hyperlink w:anchor="_Toc105020028" w:history="1">
        <w:r w:rsidR="00962386" w:rsidRPr="00166043">
          <w:rPr>
            <w:rStyle w:val="Hipervnculo"/>
            <w:noProof/>
            <w:lang w:val="es-PE"/>
          </w:rPr>
          <w:t>1.</w:t>
        </w:r>
        <w:r w:rsidR="00962386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962386" w:rsidRPr="00166043">
          <w:rPr>
            <w:rStyle w:val="Hipervnculo"/>
            <w:noProof/>
          </w:rPr>
          <w:t>Mantener Documentación</w:t>
        </w:r>
        <w:r w:rsidR="00962386">
          <w:rPr>
            <w:noProof/>
            <w:webHidden/>
          </w:rPr>
          <w:tab/>
        </w:r>
        <w:r w:rsidR="00962386">
          <w:rPr>
            <w:noProof/>
            <w:webHidden/>
          </w:rPr>
          <w:fldChar w:fldCharType="begin"/>
        </w:r>
        <w:r w:rsidR="00962386">
          <w:rPr>
            <w:noProof/>
            <w:webHidden/>
          </w:rPr>
          <w:instrText xml:space="preserve"> PAGEREF _Toc105020028 \h </w:instrText>
        </w:r>
        <w:r w:rsidR="00962386">
          <w:rPr>
            <w:noProof/>
            <w:webHidden/>
          </w:rPr>
        </w:r>
        <w:r w:rsidR="00962386">
          <w:rPr>
            <w:noProof/>
            <w:webHidden/>
          </w:rPr>
          <w:fldChar w:fldCharType="separate"/>
        </w:r>
        <w:r w:rsidR="00D9553E">
          <w:rPr>
            <w:noProof/>
            <w:webHidden/>
          </w:rPr>
          <w:t>4</w:t>
        </w:r>
        <w:r w:rsidR="00962386">
          <w:rPr>
            <w:noProof/>
            <w:webHidden/>
          </w:rPr>
          <w:fldChar w:fldCharType="end"/>
        </w:r>
      </w:hyperlink>
    </w:p>
    <w:p w14:paraId="477089B7" w14:textId="0A27D174" w:rsidR="00962386" w:rsidRDefault="00842AB0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0029" w:history="1">
        <w:r w:rsidR="00962386" w:rsidRPr="00166043">
          <w:rPr>
            <w:rStyle w:val="Hipervnculo"/>
            <w:noProof/>
            <w:lang w:val="es-PE"/>
          </w:rPr>
          <w:t>1.1</w:t>
        </w:r>
        <w:r w:rsidR="00962386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962386" w:rsidRPr="00166043">
          <w:rPr>
            <w:rStyle w:val="Hipervnculo"/>
            <w:noProof/>
          </w:rPr>
          <w:t>Breve Descripción</w:t>
        </w:r>
        <w:r w:rsidR="00962386">
          <w:rPr>
            <w:noProof/>
            <w:webHidden/>
          </w:rPr>
          <w:tab/>
        </w:r>
        <w:r w:rsidR="00962386">
          <w:rPr>
            <w:noProof/>
            <w:webHidden/>
          </w:rPr>
          <w:fldChar w:fldCharType="begin"/>
        </w:r>
        <w:r w:rsidR="00962386">
          <w:rPr>
            <w:noProof/>
            <w:webHidden/>
          </w:rPr>
          <w:instrText xml:space="preserve"> PAGEREF _Toc105020029 \h </w:instrText>
        </w:r>
        <w:r w:rsidR="00962386">
          <w:rPr>
            <w:noProof/>
            <w:webHidden/>
          </w:rPr>
        </w:r>
        <w:r w:rsidR="00962386">
          <w:rPr>
            <w:noProof/>
            <w:webHidden/>
          </w:rPr>
          <w:fldChar w:fldCharType="separate"/>
        </w:r>
        <w:r w:rsidR="00D9553E">
          <w:rPr>
            <w:noProof/>
            <w:webHidden/>
          </w:rPr>
          <w:t>4</w:t>
        </w:r>
        <w:r w:rsidR="00962386">
          <w:rPr>
            <w:noProof/>
            <w:webHidden/>
          </w:rPr>
          <w:fldChar w:fldCharType="end"/>
        </w:r>
      </w:hyperlink>
    </w:p>
    <w:p w14:paraId="43600EEB" w14:textId="3B69A5EE" w:rsidR="00962386" w:rsidRDefault="00842AB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0030" w:history="1">
        <w:r w:rsidR="00962386" w:rsidRPr="00166043">
          <w:rPr>
            <w:rStyle w:val="Hipervnculo"/>
            <w:noProof/>
            <w:lang w:val="es-PE"/>
          </w:rPr>
          <w:t>2.</w:t>
        </w:r>
        <w:r w:rsidR="00962386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962386" w:rsidRPr="00166043">
          <w:rPr>
            <w:rStyle w:val="Hipervnculo"/>
            <w:noProof/>
          </w:rPr>
          <w:t>Flujo de Eventos</w:t>
        </w:r>
        <w:r w:rsidR="00962386">
          <w:rPr>
            <w:noProof/>
            <w:webHidden/>
          </w:rPr>
          <w:tab/>
        </w:r>
        <w:r w:rsidR="00962386">
          <w:rPr>
            <w:noProof/>
            <w:webHidden/>
          </w:rPr>
          <w:fldChar w:fldCharType="begin"/>
        </w:r>
        <w:r w:rsidR="00962386">
          <w:rPr>
            <w:noProof/>
            <w:webHidden/>
          </w:rPr>
          <w:instrText xml:space="preserve"> PAGEREF _Toc105020030 \h </w:instrText>
        </w:r>
        <w:r w:rsidR="00962386">
          <w:rPr>
            <w:noProof/>
            <w:webHidden/>
          </w:rPr>
        </w:r>
        <w:r w:rsidR="00962386">
          <w:rPr>
            <w:noProof/>
            <w:webHidden/>
          </w:rPr>
          <w:fldChar w:fldCharType="separate"/>
        </w:r>
        <w:r w:rsidR="00D9553E">
          <w:rPr>
            <w:noProof/>
            <w:webHidden/>
          </w:rPr>
          <w:t>4</w:t>
        </w:r>
        <w:r w:rsidR="00962386">
          <w:rPr>
            <w:noProof/>
            <w:webHidden/>
          </w:rPr>
          <w:fldChar w:fldCharType="end"/>
        </w:r>
      </w:hyperlink>
    </w:p>
    <w:p w14:paraId="57291441" w14:textId="6F9816B1" w:rsidR="00962386" w:rsidRDefault="00842AB0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0031" w:history="1">
        <w:r w:rsidR="00962386" w:rsidRPr="00166043">
          <w:rPr>
            <w:rStyle w:val="Hipervnculo"/>
            <w:noProof/>
            <w:lang w:val="es-PE"/>
          </w:rPr>
          <w:t>2.1</w:t>
        </w:r>
        <w:r w:rsidR="00962386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962386" w:rsidRPr="00166043">
          <w:rPr>
            <w:rStyle w:val="Hipervnculo"/>
            <w:noProof/>
          </w:rPr>
          <w:t>Flujo Básico</w:t>
        </w:r>
        <w:r w:rsidR="00962386">
          <w:rPr>
            <w:noProof/>
            <w:webHidden/>
          </w:rPr>
          <w:tab/>
        </w:r>
        <w:r w:rsidR="00962386">
          <w:rPr>
            <w:noProof/>
            <w:webHidden/>
          </w:rPr>
          <w:fldChar w:fldCharType="begin"/>
        </w:r>
        <w:r w:rsidR="00962386">
          <w:rPr>
            <w:noProof/>
            <w:webHidden/>
          </w:rPr>
          <w:instrText xml:space="preserve"> PAGEREF _Toc105020031 \h </w:instrText>
        </w:r>
        <w:r w:rsidR="00962386">
          <w:rPr>
            <w:noProof/>
            <w:webHidden/>
          </w:rPr>
        </w:r>
        <w:r w:rsidR="00962386">
          <w:rPr>
            <w:noProof/>
            <w:webHidden/>
          </w:rPr>
          <w:fldChar w:fldCharType="separate"/>
        </w:r>
        <w:r w:rsidR="00D9553E">
          <w:rPr>
            <w:noProof/>
            <w:webHidden/>
          </w:rPr>
          <w:t>4</w:t>
        </w:r>
        <w:r w:rsidR="00962386">
          <w:rPr>
            <w:noProof/>
            <w:webHidden/>
          </w:rPr>
          <w:fldChar w:fldCharType="end"/>
        </w:r>
      </w:hyperlink>
    </w:p>
    <w:p w14:paraId="5DFAD502" w14:textId="274C1782" w:rsidR="00962386" w:rsidRDefault="00842AB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0032" w:history="1">
        <w:r w:rsidR="00962386" w:rsidRPr="00166043">
          <w:rPr>
            <w:rStyle w:val="Hipervnculo"/>
            <w:noProof/>
            <w:lang w:val="es-PE"/>
          </w:rPr>
          <w:t>2.1.1</w:t>
        </w:r>
        <w:r w:rsidR="00962386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962386" w:rsidRPr="00166043">
          <w:rPr>
            <w:rStyle w:val="Hipervnculo"/>
            <w:noProof/>
            <w:lang w:val="es-PE"/>
          </w:rPr>
          <w:t>El técnico da click a “Subir documento”</w:t>
        </w:r>
        <w:r w:rsidR="00962386">
          <w:rPr>
            <w:noProof/>
            <w:webHidden/>
          </w:rPr>
          <w:tab/>
        </w:r>
        <w:r w:rsidR="00962386">
          <w:rPr>
            <w:noProof/>
            <w:webHidden/>
          </w:rPr>
          <w:fldChar w:fldCharType="begin"/>
        </w:r>
        <w:r w:rsidR="00962386">
          <w:rPr>
            <w:noProof/>
            <w:webHidden/>
          </w:rPr>
          <w:instrText xml:space="preserve"> PAGEREF _Toc105020032 \h </w:instrText>
        </w:r>
        <w:r w:rsidR="00962386">
          <w:rPr>
            <w:noProof/>
            <w:webHidden/>
          </w:rPr>
        </w:r>
        <w:r w:rsidR="00962386">
          <w:rPr>
            <w:noProof/>
            <w:webHidden/>
          </w:rPr>
          <w:fldChar w:fldCharType="separate"/>
        </w:r>
        <w:r w:rsidR="00D9553E">
          <w:rPr>
            <w:noProof/>
            <w:webHidden/>
          </w:rPr>
          <w:t>4</w:t>
        </w:r>
        <w:r w:rsidR="00962386">
          <w:rPr>
            <w:noProof/>
            <w:webHidden/>
          </w:rPr>
          <w:fldChar w:fldCharType="end"/>
        </w:r>
      </w:hyperlink>
    </w:p>
    <w:p w14:paraId="7ACA8DEE" w14:textId="70CC88E0" w:rsidR="00962386" w:rsidRDefault="00842AB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0033" w:history="1">
        <w:r w:rsidR="00962386" w:rsidRPr="00166043">
          <w:rPr>
            <w:rStyle w:val="Hipervnculo"/>
            <w:noProof/>
            <w:lang w:val="es-PE"/>
          </w:rPr>
          <w:t>2.1.2</w:t>
        </w:r>
        <w:r w:rsidR="00962386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962386" w:rsidRPr="00166043">
          <w:rPr>
            <w:rStyle w:val="Hipervnculo"/>
            <w:noProof/>
            <w:lang w:val="es-PE"/>
          </w:rPr>
          <w:t>El técnico da click a “Editar documento”</w:t>
        </w:r>
        <w:r w:rsidR="00962386">
          <w:rPr>
            <w:noProof/>
            <w:webHidden/>
          </w:rPr>
          <w:tab/>
        </w:r>
        <w:r w:rsidR="00962386">
          <w:rPr>
            <w:noProof/>
            <w:webHidden/>
          </w:rPr>
          <w:fldChar w:fldCharType="begin"/>
        </w:r>
        <w:r w:rsidR="00962386">
          <w:rPr>
            <w:noProof/>
            <w:webHidden/>
          </w:rPr>
          <w:instrText xml:space="preserve"> PAGEREF _Toc105020033 \h </w:instrText>
        </w:r>
        <w:r w:rsidR="00962386">
          <w:rPr>
            <w:noProof/>
            <w:webHidden/>
          </w:rPr>
        </w:r>
        <w:r w:rsidR="00962386">
          <w:rPr>
            <w:noProof/>
            <w:webHidden/>
          </w:rPr>
          <w:fldChar w:fldCharType="separate"/>
        </w:r>
        <w:r w:rsidR="00D9553E">
          <w:rPr>
            <w:noProof/>
            <w:webHidden/>
          </w:rPr>
          <w:t>4</w:t>
        </w:r>
        <w:r w:rsidR="00962386">
          <w:rPr>
            <w:noProof/>
            <w:webHidden/>
          </w:rPr>
          <w:fldChar w:fldCharType="end"/>
        </w:r>
      </w:hyperlink>
    </w:p>
    <w:p w14:paraId="47B3EC5B" w14:textId="6A59798D" w:rsidR="00962386" w:rsidRDefault="00842AB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0034" w:history="1">
        <w:r w:rsidR="00962386" w:rsidRPr="00166043">
          <w:rPr>
            <w:rStyle w:val="Hipervnculo"/>
            <w:noProof/>
            <w:lang w:val="es-PE"/>
          </w:rPr>
          <w:t>2.1.3</w:t>
        </w:r>
        <w:r w:rsidR="00962386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962386" w:rsidRPr="00166043">
          <w:rPr>
            <w:rStyle w:val="Hipervnculo"/>
            <w:noProof/>
            <w:lang w:val="es-PE"/>
          </w:rPr>
          <w:t>El técnico da click a “Eliminar documento”</w:t>
        </w:r>
        <w:r w:rsidR="00962386">
          <w:rPr>
            <w:noProof/>
            <w:webHidden/>
          </w:rPr>
          <w:tab/>
        </w:r>
        <w:r w:rsidR="00962386">
          <w:rPr>
            <w:noProof/>
            <w:webHidden/>
          </w:rPr>
          <w:fldChar w:fldCharType="begin"/>
        </w:r>
        <w:r w:rsidR="00962386">
          <w:rPr>
            <w:noProof/>
            <w:webHidden/>
          </w:rPr>
          <w:instrText xml:space="preserve"> PAGEREF _Toc105020034 \h </w:instrText>
        </w:r>
        <w:r w:rsidR="00962386">
          <w:rPr>
            <w:noProof/>
            <w:webHidden/>
          </w:rPr>
        </w:r>
        <w:r w:rsidR="00962386">
          <w:rPr>
            <w:noProof/>
            <w:webHidden/>
          </w:rPr>
          <w:fldChar w:fldCharType="separate"/>
        </w:r>
        <w:r w:rsidR="00D9553E">
          <w:rPr>
            <w:noProof/>
            <w:webHidden/>
          </w:rPr>
          <w:t>4</w:t>
        </w:r>
        <w:r w:rsidR="00962386">
          <w:rPr>
            <w:noProof/>
            <w:webHidden/>
          </w:rPr>
          <w:fldChar w:fldCharType="end"/>
        </w:r>
      </w:hyperlink>
    </w:p>
    <w:p w14:paraId="5C7F3380" w14:textId="5BF5B12B" w:rsidR="00962386" w:rsidRDefault="00842AB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0035" w:history="1">
        <w:r w:rsidR="00962386" w:rsidRPr="00166043">
          <w:rPr>
            <w:rStyle w:val="Hipervnculo"/>
            <w:noProof/>
            <w:lang w:val="es-PE"/>
          </w:rPr>
          <w:t>2.1.4</w:t>
        </w:r>
        <w:r w:rsidR="00962386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962386" w:rsidRPr="00166043">
          <w:rPr>
            <w:rStyle w:val="Hipervnculo"/>
            <w:noProof/>
            <w:lang w:val="es-PE"/>
          </w:rPr>
          <w:t>El técnico da click a “Descargar documento”</w:t>
        </w:r>
        <w:r w:rsidR="00962386">
          <w:rPr>
            <w:noProof/>
            <w:webHidden/>
          </w:rPr>
          <w:tab/>
        </w:r>
        <w:r w:rsidR="00962386">
          <w:rPr>
            <w:noProof/>
            <w:webHidden/>
          </w:rPr>
          <w:fldChar w:fldCharType="begin"/>
        </w:r>
        <w:r w:rsidR="00962386">
          <w:rPr>
            <w:noProof/>
            <w:webHidden/>
          </w:rPr>
          <w:instrText xml:space="preserve"> PAGEREF _Toc105020035 \h </w:instrText>
        </w:r>
        <w:r w:rsidR="00962386">
          <w:rPr>
            <w:noProof/>
            <w:webHidden/>
          </w:rPr>
        </w:r>
        <w:r w:rsidR="00962386">
          <w:rPr>
            <w:noProof/>
            <w:webHidden/>
          </w:rPr>
          <w:fldChar w:fldCharType="separate"/>
        </w:r>
        <w:r w:rsidR="00D9553E">
          <w:rPr>
            <w:noProof/>
            <w:webHidden/>
          </w:rPr>
          <w:t>4</w:t>
        </w:r>
        <w:r w:rsidR="00962386">
          <w:rPr>
            <w:noProof/>
            <w:webHidden/>
          </w:rPr>
          <w:fldChar w:fldCharType="end"/>
        </w:r>
      </w:hyperlink>
    </w:p>
    <w:p w14:paraId="16E7AA8A" w14:textId="741A0112" w:rsidR="00962386" w:rsidRDefault="00842AB0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0036" w:history="1">
        <w:r w:rsidR="00962386" w:rsidRPr="00166043">
          <w:rPr>
            <w:rStyle w:val="Hipervnculo"/>
            <w:noProof/>
            <w:lang w:val="es-PE"/>
          </w:rPr>
          <w:t>2.2</w:t>
        </w:r>
        <w:r w:rsidR="00962386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962386" w:rsidRPr="00166043">
          <w:rPr>
            <w:rStyle w:val="Hipervnculo"/>
            <w:noProof/>
          </w:rPr>
          <w:t>Flujos Alternativos</w:t>
        </w:r>
        <w:r w:rsidR="00962386">
          <w:rPr>
            <w:noProof/>
            <w:webHidden/>
          </w:rPr>
          <w:tab/>
        </w:r>
        <w:r w:rsidR="00962386">
          <w:rPr>
            <w:noProof/>
            <w:webHidden/>
          </w:rPr>
          <w:fldChar w:fldCharType="begin"/>
        </w:r>
        <w:r w:rsidR="00962386">
          <w:rPr>
            <w:noProof/>
            <w:webHidden/>
          </w:rPr>
          <w:instrText xml:space="preserve"> PAGEREF _Toc105020036 \h </w:instrText>
        </w:r>
        <w:r w:rsidR="00962386">
          <w:rPr>
            <w:noProof/>
            <w:webHidden/>
          </w:rPr>
        </w:r>
        <w:r w:rsidR="00962386">
          <w:rPr>
            <w:noProof/>
            <w:webHidden/>
          </w:rPr>
          <w:fldChar w:fldCharType="separate"/>
        </w:r>
        <w:r w:rsidR="00D9553E">
          <w:rPr>
            <w:noProof/>
            <w:webHidden/>
          </w:rPr>
          <w:t>5</w:t>
        </w:r>
        <w:r w:rsidR="00962386">
          <w:rPr>
            <w:noProof/>
            <w:webHidden/>
          </w:rPr>
          <w:fldChar w:fldCharType="end"/>
        </w:r>
      </w:hyperlink>
    </w:p>
    <w:p w14:paraId="50863F55" w14:textId="5EE3B898" w:rsidR="00962386" w:rsidRDefault="00842AB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0037" w:history="1">
        <w:r w:rsidR="00962386" w:rsidRPr="00166043">
          <w:rPr>
            <w:rStyle w:val="Hipervnculo"/>
            <w:noProof/>
            <w:lang w:val="es-PE"/>
          </w:rPr>
          <w:t>2.2.1</w:t>
        </w:r>
        <w:r w:rsidR="00962386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962386" w:rsidRPr="00166043">
          <w:rPr>
            <w:rStyle w:val="Hipervnculo"/>
            <w:noProof/>
            <w:lang w:val="es-PE"/>
          </w:rPr>
          <w:t>El técnico ha ingresado datos erróneos</w:t>
        </w:r>
        <w:r w:rsidR="00962386">
          <w:rPr>
            <w:noProof/>
            <w:webHidden/>
          </w:rPr>
          <w:tab/>
        </w:r>
        <w:r w:rsidR="00962386">
          <w:rPr>
            <w:noProof/>
            <w:webHidden/>
          </w:rPr>
          <w:fldChar w:fldCharType="begin"/>
        </w:r>
        <w:r w:rsidR="00962386">
          <w:rPr>
            <w:noProof/>
            <w:webHidden/>
          </w:rPr>
          <w:instrText xml:space="preserve"> PAGEREF _Toc105020037 \h </w:instrText>
        </w:r>
        <w:r w:rsidR="00962386">
          <w:rPr>
            <w:noProof/>
            <w:webHidden/>
          </w:rPr>
        </w:r>
        <w:r w:rsidR="00962386">
          <w:rPr>
            <w:noProof/>
            <w:webHidden/>
          </w:rPr>
          <w:fldChar w:fldCharType="separate"/>
        </w:r>
        <w:r w:rsidR="00D9553E">
          <w:rPr>
            <w:noProof/>
            <w:webHidden/>
          </w:rPr>
          <w:t>5</w:t>
        </w:r>
        <w:r w:rsidR="00962386">
          <w:rPr>
            <w:noProof/>
            <w:webHidden/>
          </w:rPr>
          <w:fldChar w:fldCharType="end"/>
        </w:r>
      </w:hyperlink>
    </w:p>
    <w:p w14:paraId="4938797E" w14:textId="2D8EEC50" w:rsidR="00962386" w:rsidRDefault="00842AB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0038" w:history="1">
        <w:r w:rsidR="00962386" w:rsidRPr="00166043">
          <w:rPr>
            <w:rStyle w:val="Hipervnculo"/>
            <w:noProof/>
            <w:lang w:val="es-PE"/>
          </w:rPr>
          <w:t>3.</w:t>
        </w:r>
        <w:r w:rsidR="00962386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962386" w:rsidRPr="00166043">
          <w:rPr>
            <w:rStyle w:val="Hipervnculo"/>
            <w:noProof/>
          </w:rPr>
          <w:t>Requerimientos Especiales</w:t>
        </w:r>
        <w:r w:rsidR="00962386">
          <w:rPr>
            <w:noProof/>
            <w:webHidden/>
          </w:rPr>
          <w:tab/>
        </w:r>
        <w:r w:rsidR="00962386">
          <w:rPr>
            <w:noProof/>
            <w:webHidden/>
          </w:rPr>
          <w:fldChar w:fldCharType="begin"/>
        </w:r>
        <w:r w:rsidR="00962386">
          <w:rPr>
            <w:noProof/>
            <w:webHidden/>
          </w:rPr>
          <w:instrText xml:space="preserve"> PAGEREF _Toc105020038 \h </w:instrText>
        </w:r>
        <w:r w:rsidR="00962386">
          <w:rPr>
            <w:noProof/>
            <w:webHidden/>
          </w:rPr>
        </w:r>
        <w:r w:rsidR="00962386">
          <w:rPr>
            <w:noProof/>
            <w:webHidden/>
          </w:rPr>
          <w:fldChar w:fldCharType="separate"/>
        </w:r>
        <w:r w:rsidR="00D9553E">
          <w:rPr>
            <w:noProof/>
            <w:webHidden/>
          </w:rPr>
          <w:t>5</w:t>
        </w:r>
        <w:r w:rsidR="00962386">
          <w:rPr>
            <w:noProof/>
            <w:webHidden/>
          </w:rPr>
          <w:fldChar w:fldCharType="end"/>
        </w:r>
      </w:hyperlink>
    </w:p>
    <w:p w14:paraId="1699B9E8" w14:textId="00415B89" w:rsidR="00962386" w:rsidRDefault="00842AB0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0039" w:history="1">
        <w:r w:rsidR="00962386" w:rsidRPr="00166043">
          <w:rPr>
            <w:rStyle w:val="Hipervnculo"/>
            <w:noProof/>
            <w:lang w:val="es-PE"/>
          </w:rPr>
          <w:t>3.1</w:t>
        </w:r>
        <w:r w:rsidR="00962386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962386" w:rsidRPr="00166043">
          <w:rPr>
            <w:rStyle w:val="Hipervnculo"/>
            <w:noProof/>
            <w:lang w:val="es-PE"/>
          </w:rPr>
          <w:t>Permitir al usuario acceder a todas las funciones más rápido</w:t>
        </w:r>
        <w:r w:rsidR="00962386">
          <w:rPr>
            <w:noProof/>
            <w:webHidden/>
          </w:rPr>
          <w:tab/>
        </w:r>
        <w:r w:rsidR="00962386">
          <w:rPr>
            <w:noProof/>
            <w:webHidden/>
          </w:rPr>
          <w:fldChar w:fldCharType="begin"/>
        </w:r>
        <w:r w:rsidR="00962386">
          <w:rPr>
            <w:noProof/>
            <w:webHidden/>
          </w:rPr>
          <w:instrText xml:space="preserve"> PAGEREF _Toc105020039 \h </w:instrText>
        </w:r>
        <w:r w:rsidR="00962386">
          <w:rPr>
            <w:noProof/>
            <w:webHidden/>
          </w:rPr>
        </w:r>
        <w:r w:rsidR="00962386">
          <w:rPr>
            <w:noProof/>
            <w:webHidden/>
          </w:rPr>
          <w:fldChar w:fldCharType="separate"/>
        </w:r>
        <w:r w:rsidR="00D9553E">
          <w:rPr>
            <w:noProof/>
            <w:webHidden/>
          </w:rPr>
          <w:t>5</w:t>
        </w:r>
        <w:r w:rsidR="00962386">
          <w:rPr>
            <w:noProof/>
            <w:webHidden/>
          </w:rPr>
          <w:fldChar w:fldCharType="end"/>
        </w:r>
      </w:hyperlink>
    </w:p>
    <w:p w14:paraId="227DB8AC" w14:textId="3B1CDF13" w:rsidR="00962386" w:rsidRDefault="00842AB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0040" w:history="1">
        <w:r w:rsidR="00962386" w:rsidRPr="00166043">
          <w:rPr>
            <w:rStyle w:val="Hipervnculo"/>
            <w:noProof/>
            <w:lang w:val="es-PE"/>
          </w:rPr>
          <w:t>4.</w:t>
        </w:r>
        <w:r w:rsidR="00962386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962386" w:rsidRPr="00166043">
          <w:rPr>
            <w:rStyle w:val="Hipervnculo"/>
            <w:noProof/>
          </w:rPr>
          <w:t>Precondiciones</w:t>
        </w:r>
        <w:r w:rsidR="00962386">
          <w:rPr>
            <w:noProof/>
            <w:webHidden/>
          </w:rPr>
          <w:tab/>
        </w:r>
        <w:r w:rsidR="00962386">
          <w:rPr>
            <w:noProof/>
            <w:webHidden/>
          </w:rPr>
          <w:fldChar w:fldCharType="begin"/>
        </w:r>
        <w:r w:rsidR="00962386">
          <w:rPr>
            <w:noProof/>
            <w:webHidden/>
          </w:rPr>
          <w:instrText xml:space="preserve"> PAGEREF _Toc105020040 \h </w:instrText>
        </w:r>
        <w:r w:rsidR="00962386">
          <w:rPr>
            <w:noProof/>
            <w:webHidden/>
          </w:rPr>
        </w:r>
        <w:r w:rsidR="00962386">
          <w:rPr>
            <w:noProof/>
            <w:webHidden/>
          </w:rPr>
          <w:fldChar w:fldCharType="separate"/>
        </w:r>
        <w:r w:rsidR="00D9553E">
          <w:rPr>
            <w:noProof/>
            <w:webHidden/>
          </w:rPr>
          <w:t>5</w:t>
        </w:r>
        <w:r w:rsidR="00962386">
          <w:rPr>
            <w:noProof/>
            <w:webHidden/>
          </w:rPr>
          <w:fldChar w:fldCharType="end"/>
        </w:r>
      </w:hyperlink>
    </w:p>
    <w:p w14:paraId="4C226B96" w14:textId="5C0D946E" w:rsidR="00962386" w:rsidRDefault="00842AB0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0041" w:history="1">
        <w:r w:rsidR="00962386" w:rsidRPr="00166043">
          <w:rPr>
            <w:rStyle w:val="Hipervnculo"/>
            <w:noProof/>
            <w:lang w:val="es-PE"/>
          </w:rPr>
          <w:t>4.1</w:t>
        </w:r>
        <w:r w:rsidR="00962386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962386" w:rsidRPr="00166043">
          <w:rPr>
            <w:rStyle w:val="Hipervnculo"/>
            <w:noProof/>
          </w:rPr>
          <w:t>Iniciar sesión</w:t>
        </w:r>
        <w:r w:rsidR="00962386">
          <w:rPr>
            <w:noProof/>
            <w:webHidden/>
          </w:rPr>
          <w:tab/>
        </w:r>
        <w:r w:rsidR="00962386">
          <w:rPr>
            <w:noProof/>
            <w:webHidden/>
          </w:rPr>
          <w:fldChar w:fldCharType="begin"/>
        </w:r>
        <w:r w:rsidR="00962386">
          <w:rPr>
            <w:noProof/>
            <w:webHidden/>
          </w:rPr>
          <w:instrText xml:space="preserve"> PAGEREF _Toc105020041 \h </w:instrText>
        </w:r>
        <w:r w:rsidR="00962386">
          <w:rPr>
            <w:noProof/>
            <w:webHidden/>
          </w:rPr>
        </w:r>
        <w:r w:rsidR="00962386">
          <w:rPr>
            <w:noProof/>
            <w:webHidden/>
          </w:rPr>
          <w:fldChar w:fldCharType="separate"/>
        </w:r>
        <w:r w:rsidR="00D9553E">
          <w:rPr>
            <w:noProof/>
            <w:webHidden/>
          </w:rPr>
          <w:t>5</w:t>
        </w:r>
        <w:r w:rsidR="00962386">
          <w:rPr>
            <w:noProof/>
            <w:webHidden/>
          </w:rPr>
          <w:fldChar w:fldCharType="end"/>
        </w:r>
      </w:hyperlink>
    </w:p>
    <w:p w14:paraId="5F862FCF" w14:textId="0D1E8871" w:rsidR="00962386" w:rsidRDefault="00842AB0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0042" w:history="1">
        <w:r w:rsidR="00962386" w:rsidRPr="00166043">
          <w:rPr>
            <w:rStyle w:val="Hipervnculo"/>
            <w:noProof/>
            <w:lang w:val="es-PE"/>
          </w:rPr>
          <w:t>4.2</w:t>
        </w:r>
        <w:r w:rsidR="00962386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962386" w:rsidRPr="00166043">
          <w:rPr>
            <w:rStyle w:val="Hipervnculo"/>
            <w:noProof/>
            <w:lang w:val="es-PE"/>
          </w:rPr>
          <w:t>Tener documentos registrados en el sistema</w:t>
        </w:r>
        <w:r w:rsidR="00962386">
          <w:rPr>
            <w:noProof/>
            <w:webHidden/>
          </w:rPr>
          <w:tab/>
        </w:r>
        <w:r w:rsidR="00962386">
          <w:rPr>
            <w:noProof/>
            <w:webHidden/>
          </w:rPr>
          <w:fldChar w:fldCharType="begin"/>
        </w:r>
        <w:r w:rsidR="00962386">
          <w:rPr>
            <w:noProof/>
            <w:webHidden/>
          </w:rPr>
          <w:instrText xml:space="preserve"> PAGEREF _Toc105020042 \h </w:instrText>
        </w:r>
        <w:r w:rsidR="00962386">
          <w:rPr>
            <w:noProof/>
            <w:webHidden/>
          </w:rPr>
        </w:r>
        <w:r w:rsidR="00962386">
          <w:rPr>
            <w:noProof/>
            <w:webHidden/>
          </w:rPr>
          <w:fldChar w:fldCharType="separate"/>
        </w:r>
        <w:r w:rsidR="00D9553E">
          <w:rPr>
            <w:noProof/>
            <w:webHidden/>
          </w:rPr>
          <w:t>5</w:t>
        </w:r>
        <w:r w:rsidR="00962386">
          <w:rPr>
            <w:noProof/>
            <w:webHidden/>
          </w:rPr>
          <w:fldChar w:fldCharType="end"/>
        </w:r>
      </w:hyperlink>
    </w:p>
    <w:p w14:paraId="39E4FBA1" w14:textId="2D796A60" w:rsidR="00962386" w:rsidRDefault="00842AB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0043" w:history="1">
        <w:r w:rsidR="00962386" w:rsidRPr="00166043">
          <w:rPr>
            <w:rStyle w:val="Hipervnculo"/>
            <w:noProof/>
            <w:lang w:val="es-PE"/>
          </w:rPr>
          <w:t>5.</w:t>
        </w:r>
        <w:r w:rsidR="00962386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962386" w:rsidRPr="00166043">
          <w:rPr>
            <w:rStyle w:val="Hipervnculo"/>
            <w:noProof/>
          </w:rPr>
          <w:t>Postcondiciones</w:t>
        </w:r>
        <w:r w:rsidR="00962386">
          <w:rPr>
            <w:noProof/>
            <w:webHidden/>
          </w:rPr>
          <w:tab/>
        </w:r>
        <w:r w:rsidR="00962386">
          <w:rPr>
            <w:noProof/>
            <w:webHidden/>
          </w:rPr>
          <w:fldChar w:fldCharType="begin"/>
        </w:r>
        <w:r w:rsidR="00962386">
          <w:rPr>
            <w:noProof/>
            <w:webHidden/>
          </w:rPr>
          <w:instrText xml:space="preserve"> PAGEREF _Toc105020043 \h </w:instrText>
        </w:r>
        <w:r w:rsidR="00962386">
          <w:rPr>
            <w:noProof/>
            <w:webHidden/>
          </w:rPr>
        </w:r>
        <w:r w:rsidR="00962386">
          <w:rPr>
            <w:noProof/>
            <w:webHidden/>
          </w:rPr>
          <w:fldChar w:fldCharType="separate"/>
        </w:r>
        <w:r w:rsidR="00D9553E">
          <w:rPr>
            <w:noProof/>
            <w:webHidden/>
          </w:rPr>
          <w:t>5</w:t>
        </w:r>
        <w:r w:rsidR="00962386">
          <w:rPr>
            <w:noProof/>
            <w:webHidden/>
          </w:rPr>
          <w:fldChar w:fldCharType="end"/>
        </w:r>
      </w:hyperlink>
    </w:p>
    <w:p w14:paraId="20962AC1" w14:textId="6B68F136" w:rsidR="00962386" w:rsidRDefault="00842AB0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0044" w:history="1">
        <w:r w:rsidR="00962386" w:rsidRPr="00166043">
          <w:rPr>
            <w:rStyle w:val="Hipervnculo"/>
            <w:noProof/>
            <w:lang w:val="es-PE"/>
          </w:rPr>
          <w:t>5.1</w:t>
        </w:r>
        <w:r w:rsidR="00962386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962386" w:rsidRPr="00166043">
          <w:rPr>
            <w:rStyle w:val="Hipervnculo"/>
            <w:noProof/>
            <w:lang w:val="es-PE"/>
          </w:rPr>
          <w:t>Actualización de la base de datos de documentos</w:t>
        </w:r>
        <w:r w:rsidR="00962386">
          <w:rPr>
            <w:noProof/>
            <w:webHidden/>
          </w:rPr>
          <w:tab/>
        </w:r>
        <w:r w:rsidR="00962386">
          <w:rPr>
            <w:noProof/>
            <w:webHidden/>
          </w:rPr>
          <w:fldChar w:fldCharType="begin"/>
        </w:r>
        <w:r w:rsidR="00962386">
          <w:rPr>
            <w:noProof/>
            <w:webHidden/>
          </w:rPr>
          <w:instrText xml:space="preserve"> PAGEREF _Toc105020044 \h </w:instrText>
        </w:r>
        <w:r w:rsidR="00962386">
          <w:rPr>
            <w:noProof/>
            <w:webHidden/>
          </w:rPr>
        </w:r>
        <w:r w:rsidR="00962386">
          <w:rPr>
            <w:noProof/>
            <w:webHidden/>
          </w:rPr>
          <w:fldChar w:fldCharType="separate"/>
        </w:r>
        <w:r w:rsidR="00D9553E">
          <w:rPr>
            <w:noProof/>
            <w:webHidden/>
          </w:rPr>
          <w:t>5</w:t>
        </w:r>
        <w:r w:rsidR="00962386">
          <w:rPr>
            <w:noProof/>
            <w:webHidden/>
          </w:rPr>
          <w:fldChar w:fldCharType="end"/>
        </w:r>
      </w:hyperlink>
    </w:p>
    <w:p w14:paraId="3BF2EABB" w14:textId="30A348B2" w:rsidR="00962386" w:rsidRDefault="00842AB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0045" w:history="1">
        <w:r w:rsidR="00962386" w:rsidRPr="00166043">
          <w:rPr>
            <w:rStyle w:val="Hipervnculo"/>
            <w:noProof/>
            <w:lang w:val="es-PE"/>
          </w:rPr>
          <w:t>6.</w:t>
        </w:r>
        <w:r w:rsidR="00962386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962386" w:rsidRPr="00166043">
          <w:rPr>
            <w:rStyle w:val="Hipervnculo"/>
            <w:noProof/>
          </w:rPr>
          <w:t>Puntos de Extensión</w:t>
        </w:r>
        <w:r w:rsidR="00962386">
          <w:rPr>
            <w:noProof/>
            <w:webHidden/>
          </w:rPr>
          <w:tab/>
        </w:r>
        <w:r w:rsidR="00962386">
          <w:rPr>
            <w:noProof/>
            <w:webHidden/>
          </w:rPr>
          <w:fldChar w:fldCharType="begin"/>
        </w:r>
        <w:r w:rsidR="00962386">
          <w:rPr>
            <w:noProof/>
            <w:webHidden/>
          </w:rPr>
          <w:instrText xml:space="preserve"> PAGEREF _Toc105020045 \h </w:instrText>
        </w:r>
        <w:r w:rsidR="00962386">
          <w:rPr>
            <w:noProof/>
            <w:webHidden/>
          </w:rPr>
        </w:r>
        <w:r w:rsidR="00962386">
          <w:rPr>
            <w:noProof/>
            <w:webHidden/>
          </w:rPr>
          <w:fldChar w:fldCharType="separate"/>
        </w:r>
        <w:r w:rsidR="00D9553E">
          <w:rPr>
            <w:noProof/>
            <w:webHidden/>
          </w:rPr>
          <w:t>5</w:t>
        </w:r>
        <w:r w:rsidR="00962386">
          <w:rPr>
            <w:noProof/>
            <w:webHidden/>
          </w:rPr>
          <w:fldChar w:fldCharType="end"/>
        </w:r>
      </w:hyperlink>
    </w:p>
    <w:p w14:paraId="1DD70083" w14:textId="7123DFBF" w:rsidR="00E15E2A" w:rsidRPr="00DF4BF4" w:rsidRDefault="00451F09">
      <w:pPr>
        <w:pStyle w:val="Ttulo"/>
        <w:rPr>
          <w:lang w:val="es-PE"/>
        </w:rPr>
      </w:pPr>
      <w:r>
        <w:rPr>
          <w:rFonts w:ascii="Times New Roman" w:hAnsi="Times New Roman"/>
          <w:b w:val="0"/>
          <w:sz w:val="20"/>
        </w:rPr>
        <w:fldChar w:fldCharType="end"/>
      </w:r>
      <w:r w:rsidR="00101D86" w:rsidRPr="00DF4BF4">
        <w:rPr>
          <w:lang w:val="es-PE"/>
        </w:rPr>
        <w:br w:type="page"/>
      </w:r>
      <w:bookmarkStart w:id="0" w:name="_Toc423410237"/>
      <w:bookmarkStart w:id="1" w:name="_Toc425054503"/>
      <w:r w:rsidR="00DF4BF4" w:rsidRPr="00DF4BF4">
        <w:rPr>
          <w:lang w:val="es-PE"/>
        </w:rPr>
        <w:lastRenderedPageBreak/>
        <w:t xml:space="preserve">Especificación de Caso de Uso: </w:t>
      </w:r>
      <w:bookmarkEnd w:id="0"/>
      <w:bookmarkEnd w:id="1"/>
      <w:r w:rsidR="003063D4">
        <w:rPr>
          <w:lang w:val="es-PE"/>
        </w:rPr>
        <w:t>Mantener Documentación</w:t>
      </w:r>
    </w:p>
    <w:p w14:paraId="5C3B59B6" w14:textId="77777777" w:rsidR="00E15E2A" w:rsidRPr="00DF4BF4" w:rsidRDefault="00E15E2A">
      <w:pPr>
        <w:pStyle w:val="InfoBlue"/>
        <w:rPr>
          <w:lang w:val="es-PE"/>
        </w:rPr>
      </w:pPr>
    </w:p>
    <w:p w14:paraId="33499994" w14:textId="478E33B9" w:rsidR="00E15E2A" w:rsidRDefault="003063D4">
      <w:pPr>
        <w:pStyle w:val="Ttulo1"/>
      </w:pPr>
      <w:bookmarkStart w:id="2" w:name="_Toc105020028"/>
      <w:bookmarkStart w:id="3" w:name="_Toc423410238"/>
      <w:bookmarkStart w:id="4" w:name="_Toc425054504"/>
      <w:proofErr w:type="spellStart"/>
      <w:r>
        <w:t>Mantener</w:t>
      </w:r>
      <w:proofErr w:type="spellEnd"/>
      <w:r>
        <w:t xml:space="preserve"> </w:t>
      </w:r>
      <w:proofErr w:type="spellStart"/>
      <w:r>
        <w:t>Documentación</w:t>
      </w:r>
      <w:bookmarkEnd w:id="2"/>
      <w:proofErr w:type="spellEnd"/>
    </w:p>
    <w:p w14:paraId="2995A154" w14:textId="2DDDFA80" w:rsidR="00E15E2A" w:rsidRDefault="00101D86">
      <w:pPr>
        <w:pStyle w:val="Ttulo2"/>
      </w:pPr>
      <w:bookmarkStart w:id="5" w:name="_Toc105020029"/>
      <w:r>
        <w:t>B</w:t>
      </w:r>
      <w:bookmarkEnd w:id="3"/>
      <w:bookmarkEnd w:id="4"/>
      <w:r w:rsidR="00DF4BF4">
        <w:t xml:space="preserve">reve </w:t>
      </w:r>
      <w:proofErr w:type="spellStart"/>
      <w:r w:rsidR="00DF4BF4">
        <w:t>Descripción</w:t>
      </w:r>
      <w:bookmarkEnd w:id="5"/>
      <w:proofErr w:type="spellEnd"/>
    </w:p>
    <w:p w14:paraId="5B144A74" w14:textId="0C7FDEFB" w:rsidR="002B071A" w:rsidRPr="002B071A" w:rsidRDefault="00625693" w:rsidP="002B071A">
      <w:pPr>
        <w:ind w:left="720"/>
        <w:rPr>
          <w:lang w:val="es-PE"/>
        </w:rPr>
      </w:pPr>
      <w:r>
        <w:rPr>
          <w:lang w:val="es-PE"/>
        </w:rPr>
        <w:t xml:space="preserve">El técnico es el principal actor </w:t>
      </w:r>
      <w:r w:rsidR="00467AD3">
        <w:rPr>
          <w:lang w:val="es-PE"/>
        </w:rPr>
        <w:t>del sistema</w:t>
      </w:r>
      <w:r w:rsidR="005F72C4">
        <w:rPr>
          <w:lang w:val="es-PE"/>
        </w:rPr>
        <w:t xml:space="preserve"> en este caso de uso</w:t>
      </w:r>
      <w:r w:rsidR="00A76668">
        <w:rPr>
          <w:lang w:val="es-PE"/>
        </w:rPr>
        <w:t>, él es capaz de realizar las operaciones básicas del CRUD y mantener documentos que se encuentre</w:t>
      </w:r>
      <w:r w:rsidR="00892822">
        <w:rPr>
          <w:lang w:val="es-PE"/>
        </w:rPr>
        <w:t>n</w:t>
      </w:r>
      <w:r w:rsidR="000B39AD">
        <w:rPr>
          <w:lang w:val="es-PE"/>
        </w:rPr>
        <w:t xml:space="preserve"> tanto en las solicitudes de búsqueda de documentación y en </w:t>
      </w:r>
      <w:r w:rsidR="00687BF4">
        <w:rPr>
          <w:lang w:val="es-PE"/>
        </w:rPr>
        <w:t>una ventana de mantenimiento puramente hecha para subir, editar, eliminar y listar documentos.</w:t>
      </w:r>
      <w:r w:rsidR="005F72C4">
        <w:rPr>
          <w:lang w:val="es-PE"/>
        </w:rPr>
        <w:t xml:space="preserve"> </w:t>
      </w:r>
    </w:p>
    <w:p w14:paraId="72E400AF" w14:textId="73DCC9B9" w:rsidR="00E15E2A" w:rsidRDefault="00101D86">
      <w:pPr>
        <w:pStyle w:val="Ttulo1"/>
        <w:widowControl/>
      </w:pPr>
      <w:bookmarkStart w:id="6" w:name="_Toc423410239"/>
      <w:bookmarkStart w:id="7" w:name="_Toc425054505"/>
      <w:bookmarkStart w:id="8" w:name="_Toc105020030"/>
      <w:proofErr w:type="spellStart"/>
      <w:r>
        <w:t>Fl</w:t>
      </w:r>
      <w:bookmarkEnd w:id="6"/>
      <w:bookmarkEnd w:id="7"/>
      <w:r w:rsidR="00DF4BF4">
        <w:t>ujo</w:t>
      </w:r>
      <w:proofErr w:type="spellEnd"/>
      <w:r w:rsidR="00DF4BF4">
        <w:t xml:space="preserve"> de </w:t>
      </w:r>
      <w:proofErr w:type="spellStart"/>
      <w:r w:rsidR="00DF4BF4">
        <w:t>Eventos</w:t>
      </w:r>
      <w:bookmarkEnd w:id="8"/>
      <w:proofErr w:type="spellEnd"/>
    </w:p>
    <w:p w14:paraId="2FFB1F67" w14:textId="3C7EC50B" w:rsidR="00E15E2A" w:rsidRDefault="00DF4BF4">
      <w:pPr>
        <w:pStyle w:val="Ttulo2"/>
        <w:widowControl/>
      </w:pPr>
      <w:bookmarkStart w:id="9" w:name="_Toc105020031"/>
      <w:proofErr w:type="spellStart"/>
      <w:r>
        <w:t>Flujo</w:t>
      </w:r>
      <w:proofErr w:type="spellEnd"/>
      <w:r>
        <w:t xml:space="preserve"> </w:t>
      </w:r>
      <w:proofErr w:type="spellStart"/>
      <w:r>
        <w:t>Básico</w:t>
      </w:r>
      <w:bookmarkEnd w:id="9"/>
      <w:proofErr w:type="spellEnd"/>
    </w:p>
    <w:p w14:paraId="5DD99E0B" w14:textId="4A17F805" w:rsidR="001256F9" w:rsidRDefault="002B071A" w:rsidP="006341D1">
      <w:pPr>
        <w:ind w:left="720"/>
        <w:rPr>
          <w:lang w:val="es-PE"/>
        </w:rPr>
      </w:pPr>
      <w:r w:rsidRPr="00C13E89">
        <w:rPr>
          <w:lang w:val="es-PE"/>
        </w:rPr>
        <w:t xml:space="preserve">1. </w:t>
      </w:r>
      <w:r w:rsidR="00C13E89" w:rsidRPr="00C13E89">
        <w:rPr>
          <w:lang w:val="es-PE"/>
        </w:rPr>
        <w:t xml:space="preserve">El </w:t>
      </w:r>
      <w:r w:rsidR="003D0C06">
        <w:rPr>
          <w:lang w:val="es-PE"/>
        </w:rPr>
        <w:t xml:space="preserve">técnico </w:t>
      </w:r>
      <w:r w:rsidR="007C54CB">
        <w:rPr>
          <w:lang w:val="es-PE"/>
        </w:rPr>
        <w:t>ingresa al sistema.</w:t>
      </w:r>
    </w:p>
    <w:p w14:paraId="7382F65B" w14:textId="5A7B3772" w:rsidR="005C248C" w:rsidRDefault="006341D1" w:rsidP="0078365B">
      <w:pPr>
        <w:ind w:left="720"/>
        <w:rPr>
          <w:lang w:val="es-PE"/>
        </w:rPr>
      </w:pPr>
      <w:r>
        <w:rPr>
          <w:lang w:val="es-PE"/>
        </w:rPr>
        <w:t xml:space="preserve">2. El </w:t>
      </w:r>
      <w:r w:rsidR="0078365B">
        <w:rPr>
          <w:lang w:val="es-PE"/>
        </w:rPr>
        <w:t xml:space="preserve">sistema </w:t>
      </w:r>
      <w:r w:rsidR="005C248C" w:rsidRPr="005C248C">
        <w:rPr>
          <w:lang w:val="es-PE"/>
        </w:rPr>
        <w:t xml:space="preserve">muestra una sección de </w:t>
      </w:r>
      <w:r w:rsidR="005C248C">
        <w:rPr>
          <w:lang w:val="es-PE"/>
        </w:rPr>
        <w:t xml:space="preserve">documentos </w:t>
      </w:r>
      <w:r w:rsidR="005C248C" w:rsidRPr="005C248C">
        <w:rPr>
          <w:lang w:val="es-PE"/>
        </w:rPr>
        <w:t>para que el</w:t>
      </w:r>
      <w:r w:rsidR="005C248C">
        <w:rPr>
          <w:lang w:val="es-PE"/>
        </w:rPr>
        <w:t xml:space="preserve"> técnico</w:t>
      </w:r>
      <w:r w:rsidR="005C248C" w:rsidRPr="005C248C">
        <w:rPr>
          <w:lang w:val="es-PE"/>
        </w:rPr>
        <w:t xml:space="preserve"> mantenga </w:t>
      </w:r>
      <w:r w:rsidR="007C54CB">
        <w:rPr>
          <w:lang w:val="es-PE"/>
        </w:rPr>
        <w:t>documentación</w:t>
      </w:r>
      <w:r w:rsidR="005C248C" w:rsidRPr="005C248C">
        <w:rPr>
          <w:lang w:val="es-PE"/>
        </w:rPr>
        <w:t>.</w:t>
      </w:r>
    </w:p>
    <w:p w14:paraId="4C8D5388" w14:textId="567BF0FD" w:rsidR="005C248C" w:rsidRDefault="005C248C" w:rsidP="005C248C">
      <w:pPr>
        <w:ind w:left="720"/>
        <w:rPr>
          <w:lang w:val="es-PE"/>
        </w:rPr>
      </w:pPr>
      <w:r w:rsidRPr="005C248C">
        <w:rPr>
          <w:lang w:val="es-PE"/>
        </w:rPr>
        <w:t xml:space="preserve">3. El sistema muestra primero una lista de </w:t>
      </w:r>
      <w:r w:rsidR="007C54CB">
        <w:rPr>
          <w:lang w:val="es-PE"/>
        </w:rPr>
        <w:t>documentos</w:t>
      </w:r>
      <w:r w:rsidRPr="005C248C">
        <w:rPr>
          <w:lang w:val="es-PE"/>
        </w:rPr>
        <w:t>, cada uno con íconos de edición</w:t>
      </w:r>
      <w:r w:rsidR="007C54CB">
        <w:rPr>
          <w:lang w:val="es-PE"/>
        </w:rPr>
        <w:t xml:space="preserve"> </w:t>
      </w:r>
      <w:r w:rsidRPr="005C248C">
        <w:rPr>
          <w:lang w:val="es-PE"/>
        </w:rPr>
        <w:t>y eliminación.</w:t>
      </w:r>
    </w:p>
    <w:p w14:paraId="0C864189" w14:textId="620DBB61" w:rsidR="00BF7C99" w:rsidRDefault="005C248C" w:rsidP="005C248C">
      <w:pPr>
        <w:ind w:left="720"/>
        <w:rPr>
          <w:lang w:val="es-PE"/>
        </w:rPr>
      </w:pPr>
      <w:r w:rsidRPr="005C248C">
        <w:rPr>
          <w:lang w:val="es-PE"/>
        </w:rPr>
        <w:t>4.</w:t>
      </w:r>
      <w:r w:rsidR="00183195">
        <w:rPr>
          <w:lang w:val="es-PE"/>
        </w:rPr>
        <w:t xml:space="preserve"> </w:t>
      </w:r>
      <w:r w:rsidRPr="005C248C">
        <w:rPr>
          <w:lang w:val="es-PE"/>
        </w:rPr>
        <w:t xml:space="preserve">El sistema muestra también un botón para agregar </w:t>
      </w:r>
      <w:r w:rsidR="00183195">
        <w:rPr>
          <w:lang w:val="es-PE"/>
        </w:rPr>
        <w:t>documentos</w:t>
      </w:r>
      <w:r w:rsidRPr="005C248C">
        <w:rPr>
          <w:lang w:val="es-PE"/>
        </w:rPr>
        <w:t xml:space="preserve"> y registrar</w:t>
      </w:r>
      <w:r w:rsidR="00183195">
        <w:rPr>
          <w:lang w:val="es-PE"/>
        </w:rPr>
        <w:t xml:space="preserve"> datos importantes que podrían ser de utilidad </w:t>
      </w:r>
      <w:r w:rsidR="0003219F">
        <w:rPr>
          <w:lang w:val="es-PE"/>
        </w:rPr>
        <w:t xml:space="preserve">para otros organismos de </w:t>
      </w:r>
      <w:proofErr w:type="spellStart"/>
      <w:r w:rsidR="0003219F">
        <w:rPr>
          <w:lang w:val="es-PE"/>
        </w:rPr>
        <w:t>Emilima</w:t>
      </w:r>
      <w:proofErr w:type="spellEnd"/>
      <w:r w:rsidRPr="005C248C">
        <w:rPr>
          <w:lang w:val="es-PE"/>
        </w:rPr>
        <w:t>.</w:t>
      </w:r>
    </w:p>
    <w:p w14:paraId="436A563D" w14:textId="77777777" w:rsidR="00F66B80" w:rsidRDefault="0003219F" w:rsidP="0003219F">
      <w:pPr>
        <w:pStyle w:val="Ttulo3"/>
        <w:widowControl/>
        <w:rPr>
          <w:lang w:val="es-PE"/>
        </w:rPr>
      </w:pPr>
      <w:bookmarkStart w:id="10" w:name="_Toc105020032"/>
      <w:r>
        <w:rPr>
          <w:lang w:val="es-PE"/>
        </w:rPr>
        <w:t xml:space="preserve">El </w:t>
      </w:r>
      <w:r w:rsidR="00F66B80">
        <w:rPr>
          <w:lang w:val="es-PE"/>
        </w:rPr>
        <w:t xml:space="preserve">técnico da </w:t>
      </w:r>
      <w:proofErr w:type="spellStart"/>
      <w:proofErr w:type="gramStart"/>
      <w:r w:rsidR="00F66B80">
        <w:rPr>
          <w:lang w:val="es-PE"/>
        </w:rPr>
        <w:t>click</w:t>
      </w:r>
      <w:proofErr w:type="spellEnd"/>
      <w:proofErr w:type="gramEnd"/>
      <w:r w:rsidR="00F66B80">
        <w:rPr>
          <w:lang w:val="es-PE"/>
        </w:rPr>
        <w:t xml:space="preserve"> a “Subir documento”</w:t>
      </w:r>
      <w:bookmarkEnd w:id="10"/>
    </w:p>
    <w:p w14:paraId="0AAC0780" w14:textId="6E103475" w:rsidR="008E37EB" w:rsidRDefault="00A13F99" w:rsidP="008E37EB">
      <w:pPr>
        <w:ind w:left="720"/>
        <w:rPr>
          <w:lang w:val="es-PE"/>
        </w:rPr>
      </w:pPr>
      <w:r>
        <w:rPr>
          <w:lang w:val="es-PE"/>
        </w:rPr>
        <w:t xml:space="preserve">1. El sistema muestra </w:t>
      </w:r>
      <w:r w:rsidR="00F319A4">
        <w:rPr>
          <w:lang w:val="es-PE"/>
        </w:rPr>
        <w:t xml:space="preserve">un </w:t>
      </w:r>
      <w:proofErr w:type="spellStart"/>
      <w:r w:rsidR="00F319A4">
        <w:rPr>
          <w:lang w:val="es-PE"/>
        </w:rPr>
        <w:t>popup</w:t>
      </w:r>
      <w:proofErr w:type="spellEnd"/>
      <w:r w:rsidR="00F319A4">
        <w:rPr>
          <w:lang w:val="es-PE"/>
        </w:rPr>
        <w:t xml:space="preserve"> para </w:t>
      </w:r>
      <w:r w:rsidR="00624982">
        <w:rPr>
          <w:lang w:val="es-PE"/>
        </w:rPr>
        <w:t>subir archivos.</w:t>
      </w:r>
    </w:p>
    <w:p w14:paraId="26BDB945" w14:textId="6AD02831" w:rsidR="00624982" w:rsidRDefault="00624982" w:rsidP="008E37EB">
      <w:pPr>
        <w:ind w:left="720"/>
        <w:rPr>
          <w:lang w:val="es-PE"/>
        </w:rPr>
      </w:pPr>
      <w:r>
        <w:rPr>
          <w:lang w:val="es-PE"/>
        </w:rPr>
        <w:t xml:space="preserve">2. El técnico da </w:t>
      </w:r>
      <w:proofErr w:type="spellStart"/>
      <w:proofErr w:type="gramStart"/>
      <w:r>
        <w:rPr>
          <w:lang w:val="es-PE"/>
        </w:rPr>
        <w:t>click</w:t>
      </w:r>
      <w:proofErr w:type="spellEnd"/>
      <w:proofErr w:type="gramEnd"/>
      <w:r>
        <w:rPr>
          <w:lang w:val="es-PE"/>
        </w:rPr>
        <w:t xml:space="preserve"> en </w:t>
      </w:r>
      <w:r w:rsidR="005533D5">
        <w:rPr>
          <w:lang w:val="es-PE"/>
        </w:rPr>
        <w:t>el ícono de “+” y automáticamente abre su explorador de archivos del sistema.</w:t>
      </w:r>
    </w:p>
    <w:p w14:paraId="55C0E2D7" w14:textId="04F2D1F5" w:rsidR="005533D5" w:rsidRDefault="005533D5" w:rsidP="008E37EB">
      <w:pPr>
        <w:ind w:left="720"/>
        <w:rPr>
          <w:lang w:val="es-PE"/>
        </w:rPr>
      </w:pPr>
      <w:r>
        <w:rPr>
          <w:lang w:val="es-PE"/>
        </w:rPr>
        <w:t xml:space="preserve">3. El técnico elige el </w:t>
      </w:r>
      <w:r w:rsidR="00A14E25">
        <w:rPr>
          <w:lang w:val="es-PE"/>
        </w:rPr>
        <w:t xml:space="preserve">documento que </w:t>
      </w:r>
      <w:r w:rsidR="00AC5EC8">
        <w:rPr>
          <w:lang w:val="es-PE"/>
        </w:rPr>
        <w:t>desea subir.</w:t>
      </w:r>
    </w:p>
    <w:p w14:paraId="36CBFAC2" w14:textId="7D29F218" w:rsidR="00BE32DD" w:rsidRDefault="00BE32DD" w:rsidP="008E37EB">
      <w:pPr>
        <w:ind w:left="720"/>
        <w:rPr>
          <w:lang w:val="es-PE"/>
        </w:rPr>
      </w:pPr>
      <w:r>
        <w:rPr>
          <w:lang w:val="es-PE"/>
        </w:rPr>
        <w:t xml:space="preserve">4. El técnico </w:t>
      </w:r>
      <w:r w:rsidR="0062419F">
        <w:rPr>
          <w:lang w:val="es-PE"/>
        </w:rPr>
        <w:t xml:space="preserve">da </w:t>
      </w:r>
      <w:proofErr w:type="spellStart"/>
      <w:proofErr w:type="gramStart"/>
      <w:r w:rsidR="0062419F">
        <w:rPr>
          <w:lang w:val="es-PE"/>
        </w:rPr>
        <w:t>click</w:t>
      </w:r>
      <w:proofErr w:type="spellEnd"/>
      <w:proofErr w:type="gramEnd"/>
      <w:r w:rsidR="0062419F">
        <w:rPr>
          <w:lang w:val="es-PE"/>
        </w:rPr>
        <w:t xml:space="preserve"> en “Aceptar” para </w:t>
      </w:r>
      <w:r w:rsidR="00952EB3">
        <w:rPr>
          <w:lang w:val="es-PE"/>
        </w:rPr>
        <w:t>finalmente subir el archivo y quede registrado en la base de datos.</w:t>
      </w:r>
    </w:p>
    <w:p w14:paraId="31DF0F60" w14:textId="382F95C5" w:rsidR="00952EB3" w:rsidRPr="008E37EB" w:rsidRDefault="00952EB3" w:rsidP="008E37EB">
      <w:pPr>
        <w:ind w:left="720"/>
        <w:rPr>
          <w:lang w:val="es-PE"/>
        </w:rPr>
      </w:pPr>
      <w:r>
        <w:rPr>
          <w:lang w:val="es-PE"/>
        </w:rPr>
        <w:t xml:space="preserve">5. El sistema muestra un nuevo </w:t>
      </w:r>
      <w:proofErr w:type="spellStart"/>
      <w:r>
        <w:rPr>
          <w:lang w:val="es-PE"/>
        </w:rPr>
        <w:t>popup</w:t>
      </w:r>
      <w:proofErr w:type="spellEnd"/>
      <w:r w:rsidR="0069430E">
        <w:rPr>
          <w:lang w:val="es-PE"/>
        </w:rPr>
        <w:t xml:space="preserve"> con los </w:t>
      </w:r>
      <w:r w:rsidR="00F47DB3">
        <w:rPr>
          <w:lang w:val="es-PE"/>
        </w:rPr>
        <w:t xml:space="preserve">siguientes campos de texto: </w:t>
      </w:r>
      <w:r w:rsidR="00925E96">
        <w:rPr>
          <w:lang w:val="es-PE"/>
        </w:rPr>
        <w:t>n</w:t>
      </w:r>
      <w:r w:rsidR="00545C9A">
        <w:rPr>
          <w:lang w:val="es-PE"/>
        </w:rPr>
        <w:t>ombre, descripción</w:t>
      </w:r>
      <w:r w:rsidR="00925E96">
        <w:rPr>
          <w:lang w:val="es-PE"/>
        </w:rPr>
        <w:t xml:space="preserve">, </w:t>
      </w:r>
      <w:r w:rsidR="0015463E">
        <w:rPr>
          <w:lang w:val="es-PE"/>
        </w:rPr>
        <w:t>fecha de creación. También se mostrará una lista desplegable para seleccionar la solicitud a la cual pertenece dicho documento. Luego, un</w:t>
      </w:r>
      <w:r w:rsidR="00A8181E">
        <w:rPr>
          <w:lang w:val="es-PE"/>
        </w:rPr>
        <w:t xml:space="preserve"> apartado para los documentos o archivos en PDF o el formato que se desee.</w:t>
      </w:r>
    </w:p>
    <w:p w14:paraId="0A11DFF0" w14:textId="77777777" w:rsidR="008E37EB" w:rsidRDefault="00F66B80" w:rsidP="0003219F">
      <w:pPr>
        <w:pStyle w:val="Ttulo3"/>
        <w:widowControl/>
        <w:rPr>
          <w:lang w:val="es-PE"/>
        </w:rPr>
      </w:pPr>
      <w:bookmarkStart w:id="11" w:name="_Toc105020033"/>
      <w:r>
        <w:rPr>
          <w:lang w:val="es-PE"/>
        </w:rPr>
        <w:t xml:space="preserve">El técnico da </w:t>
      </w:r>
      <w:proofErr w:type="spellStart"/>
      <w:proofErr w:type="gramStart"/>
      <w:r>
        <w:rPr>
          <w:lang w:val="es-PE"/>
        </w:rPr>
        <w:t>click</w:t>
      </w:r>
      <w:proofErr w:type="spellEnd"/>
      <w:proofErr w:type="gramEnd"/>
      <w:r>
        <w:rPr>
          <w:lang w:val="es-PE"/>
        </w:rPr>
        <w:t xml:space="preserve"> a “</w:t>
      </w:r>
      <w:r w:rsidR="008E37EB">
        <w:rPr>
          <w:lang w:val="es-PE"/>
        </w:rPr>
        <w:t>Editar documento”</w:t>
      </w:r>
      <w:bookmarkEnd w:id="11"/>
    </w:p>
    <w:p w14:paraId="7145D19B" w14:textId="7639FB78" w:rsidR="00B8080D" w:rsidRDefault="00B8080D" w:rsidP="00B8080D">
      <w:pPr>
        <w:ind w:left="720"/>
        <w:rPr>
          <w:lang w:val="es-PE"/>
        </w:rPr>
      </w:pPr>
      <w:r>
        <w:rPr>
          <w:lang w:val="es-PE"/>
        </w:rPr>
        <w:t xml:space="preserve">1. El sistema muestra un </w:t>
      </w:r>
      <w:proofErr w:type="spellStart"/>
      <w:r>
        <w:rPr>
          <w:lang w:val="es-PE"/>
        </w:rPr>
        <w:t>popup</w:t>
      </w:r>
      <w:proofErr w:type="spellEnd"/>
      <w:r>
        <w:rPr>
          <w:lang w:val="es-PE"/>
        </w:rPr>
        <w:t xml:space="preserve"> que contiene los siguientes campos de texto: nombre, descripción, fecha de creación. </w:t>
      </w:r>
      <w:r w:rsidR="000E25EB">
        <w:rPr>
          <w:lang w:val="es-PE"/>
        </w:rPr>
        <w:t>Se</w:t>
      </w:r>
      <w:r>
        <w:rPr>
          <w:lang w:val="es-PE"/>
        </w:rPr>
        <w:t xml:space="preserve"> mostrará una lista desplegable para seleccionar la solicitud </w:t>
      </w:r>
      <w:r w:rsidR="000E25EB">
        <w:rPr>
          <w:lang w:val="es-PE"/>
        </w:rPr>
        <w:t>y</w:t>
      </w:r>
      <w:r>
        <w:rPr>
          <w:lang w:val="es-PE"/>
        </w:rPr>
        <w:t xml:space="preserve"> un apartado para los documentos o archivos en PDF o el formato que se desee</w:t>
      </w:r>
      <w:r w:rsidR="000E6847">
        <w:rPr>
          <w:lang w:val="es-PE"/>
        </w:rPr>
        <w:t xml:space="preserve">. </w:t>
      </w:r>
      <w:r w:rsidR="000E25EB">
        <w:rPr>
          <w:lang w:val="es-PE"/>
        </w:rPr>
        <w:t>Todos estos campos serán editables por el técnico.</w:t>
      </w:r>
    </w:p>
    <w:p w14:paraId="44D2B1B6" w14:textId="384AD575" w:rsidR="00F35FB2" w:rsidRDefault="00F35FB2" w:rsidP="00B8080D">
      <w:pPr>
        <w:ind w:left="720"/>
        <w:rPr>
          <w:lang w:val="es-PE"/>
        </w:rPr>
      </w:pPr>
      <w:r>
        <w:rPr>
          <w:lang w:val="es-PE"/>
        </w:rPr>
        <w:t xml:space="preserve">2. </w:t>
      </w:r>
      <w:r w:rsidR="0062760C">
        <w:rPr>
          <w:lang w:val="es-PE"/>
        </w:rPr>
        <w:t xml:space="preserve">El </w:t>
      </w:r>
      <w:r w:rsidR="0016213F">
        <w:rPr>
          <w:lang w:val="es-PE"/>
        </w:rPr>
        <w:t xml:space="preserve">técnico edita la información que crea conveniente del documento y da </w:t>
      </w:r>
      <w:proofErr w:type="spellStart"/>
      <w:proofErr w:type="gramStart"/>
      <w:r w:rsidR="0016213F">
        <w:rPr>
          <w:lang w:val="es-PE"/>
        </w:rPr>
        <w:t>click</w:t>
      </w:r>
      <w:proofErr w:type="spellEnd"/>
      <w:proofErr w:type="gramEnd"/>
      <w:r w:rsidR="0016213F">
        <w:rPr>
          <w:lang w:val="es-PE"/>
        </w:rPr>
        <w:t xml:space="preserve"> en “Actualizar”.</w:t>
      </w:r>
    </w:p>
    <w:p w14:paraId="55A62DA6" w14:textId="5EA92A1C" w:rsidR="0016213F" w:rsidRPr="0016213F" w:rsidRDefault="0016213F" w:rsidP="00B8080D">
      <w:pPr>
        <w:ind w:left="720"/>
        <w:rPr>
          <w:lang w:val="es-PE"/>
        </w:rPr>
      </w:pPr>
      <w:r>
        <w:rPr>
          <w:lang w:val="es-PE"/>
        </w:rPr>
        <w:t xml:space="preserve">3. </w:t>
      </w:r>
      <w:r w:rsidRPr="0016213F">
        <w:rPr>
          <w:lang w:val="es-PE"/>
        </w:rPr>
        <w:t xml:space="preserve">El sistema vuelve a mostrar el listado de </w:t>
      </w:r>
      <w:r>
        <w:rPr>
          <w:lang w:val="es-PE"/>
        </w:rPr>
        <w:t>documentos</w:t>
      </w:r>
      <w:r w:rsidRPr="0016213F">
        <w:rPr>
          <w:lang w:val="es-PE"/>
        </w:rPr>
        <w:t xml:space="preserve"> con un </w:t>
      </w:r>
      <w:proofErr w:type="spellStart"/>
      <w:r w:rsidRPr="0016213F">
        <w:rPr>
          <w:lang w:val="es-PE"/>
        </w:rPr>
        <w:t>popup</w:t>
      </w:r>
      <w:proofErr w:type="spellEnd"/>
      <w:r w:rsidRPr="0016213F">
        <w:rPr>
          <w:lang w:val="es-PE"/>
        </w:rPr>
        <w:t xml:space="preserve"> con el texto “</w:t>
      </w:r>
      <w:r>
        <w:rPr>
          <w:lang w:val="es-PE"/>
        </w:rPr>
        <w:t xml:space="preserve">Documento </w:t>
      </w:r>
      <w:r w:rsidRPr="0016213F">
        <w:rPr>
          <w:lang w:val="es-PE"/>
        </w:rPr>
        <w:t>actualizado correctamente”.</w:t>
      </w:r>
    </w:p>
    <w:p w14:paraId="62322531" w14:textId="77777777" w:rsidR="008E37EB" w:rsidRDefault="008E37EB" w:rsidP="0003219F">
      <w:pPr>
        <w:pStyle w:val="Ttulo3"/>
        <w:widowControl/>
        <w:rPr>
          <w:lang w:val="es-PE"/>
        </w:rPr>
      </w:pPr>
      <w:bookmarkStart w:id="12" w:name="_Toc105020034"/>
      <w:r>
        <w:rPr>
          <w:lang w:val="es-PE"/>
        </w:rPr>
        <w:t xml:space="preserve">El técnico da </w:t>
      </w:r>
      <w:proofErr w:type="spellStart"/>
      <w:proofErr w:type="gramStart"/>
      <w:r>
        <w:rPr>
          <w:lang w:val="es-PE"/>
        </w:rPr>
        <w:t>click</w:t>
      </w:r>
      <w:proofErr w:type="spellEnd"/>
      <w:proofErr w:type="gramEnd"/>
      <w:r>
        <w:rPr>
          <w:lang w:val="es-PE"/>
        </w:rPr>
        <w:t xml:space="preserve"> a “Eliminar documento”</w:t>
      </w:r>
      <w:bookmarkEnd w:id="12"/>
    </w:p>
    <w:p w14:paraId="1FBB019D" w14:textId="7E5985DB" w:rsidR="00CD546C" w:rsidRDefault="00CD546C" w:rsidP="00CD546C">
      <w:pPr>
        <w:ind w:left="720"/>
        <w:rPr>
          <w:lang w:val="es-PE"/>
        </w:rPr>
      </w:pPr>
      <w:r w:rsidRPr="00CD546C">
        <w:rPr>
          <w:lang w:val="es-PE"/>
        </w:rPr>
        <w:t xml:space="preserve">1. El sistema muestra un </w:t>
      </w:r>
      <w:proofErr w:type="spellStart"/>
      <w:r w:rsidRPr="00CD546C">
        <w:rPr>
          <w:lang w:val="es-PE"/>
        </w:rPr>
        <w:t>popup</w:t>
      </w:r>
      <w:proofErr w:type="spellEnd"/>
      <w:r w:rsidRPr="00CD546C">
        <w:rPr>
          <w:lang w:val="es-PE"/>
        </w:rPr>
        <w:t xml:space="preserve"> con el texto “¿Está seguro </w:t>
      </w:r>
      <w:proofErr w:type="gramStart"/>
      <w:r w:rsidRPr="00CD546C">
        <w:rPr>
          <w:lang w:val="es-PE"/>
        </w:rPr>
        <w:t>que</w:t>
      </w:r>
      <w:proofErr w:type="gramEnd"/>
      <w:r w:rsidRPr="00CD546C">
        <w:rPr>
          <w:lang w:val="es-PE"/>
        </w:rPr>
        <w:t xml:space="preserve"> desea eliminar este </w:t>
      </w:r>
      <w:r w:rsidR="00493722">
        <w:rPr>
          <w:lang w:val="es-PE"/>
        </w:rPr>
        <w:t>documento</w:t>
      </w:r>
      <w:r w:rsidRPr="00CD546C">
        <w:rPr>
          <w:lang w:val="es-PE"/>
        </w:rPr>
        <w:t>? los cambios no se podrán revertir”. Adicionalmente muestra dos botones de “Eliminar” y “Cancelar”.</w:t>
      </w:r>
    </w:p>
    <w:p w14:paraId="1150C470" w14:textId="181A874C" w:rsidR="00CD546C" w:rsidRDefault="00CD546C" w:rsidP="00CD546C">
      <w:pPr>
        <w:ind w:left="720"/>
        <w:rPr>
          <w:lang w:val="es-PE"/>
        </w:rPr>
      </w:pPr>
      <w:r w:rsidRPr="00CD546C">
        <w:rPr>
          <w:lang w:val="es-PE"/>
        </w:rPr>
        <w:t>2. El</w:t>
      </w:r>
      <w:r w:rsidR="00493722">
        <w:rPr>
          <w:lang w:val="es-PE"/>
        </w:rPr>
        <w:t xml:space="preserve"> técnico</w:t>
      </w:r>
      <w:r w:rsidRPr="00CD546C">
        <w:rPr>
          <w:lang w:val="es-PE"/>
        </w:rPr>
        <w:t xml:space="preserve"> da </w:t>
      </w:r>
      <w:proofErr w:type="spellStart"/>
      <w:proofErr w:type="gramStart"/>
      <w:r w:rsidRPr="00CD546C">
        <w:rPr>
          <w:lang w:val="es-PE"/>
        </w:rPr>
        <w:t>click</w:t>
      </w:r>
      <w:proofErr w:type="spellEnd"/>
      <w:proofErr w:type="gramEnd"/>
      <w:r w:rsidRPr="00CD546C">
        <w:rPr>
          <w:lang w:val="es-PE"/>
        </w:rPr>
        <w:t xml:space="preserve"> a “Eliminar”.</w:t>
      </w:r>
    </w:p>
    <w:p w14:paraId="5F0E4F20" w14:textId="2D3102A4" w:rsidR="00CD546C" w:rsidRPr="00CD546C" w:rsidRDefault="00CD546C" w:rsidP="00CD546C">
      <w:pPr>
        <w:ind w:left="720"/>
        <w:rPr>
          <w:lang w:val="es-PE"/>
        </w:rPr>
      </w:pPr>
      <w:r w:rsidRPr="00CD546C">
        <w:rPr>
          <w:lang w:val="es-PE"/>
        </w:rPr>
        <w:t>3. El sistema muestra otra vez la lista de</w:t>
      </w:r>
      <w:r w:rsidR="00493722">
        <w:rPr>
          <w:lang w:val="es-PE"/>
        </w:rPr>
        <w:t xml:space="preserve"> documentos</w:t>
      </w:r>
      <w:r w:rsidRPr="00CD546C">
        <w:rPr>
          <w:lang w:val="es-PE"/>
        </w:rPr>
        <w:t xml:space="preserve"> y un </w:t>
      </w:r>
      <w:proofErr w:type="spellStart"/>
      <w:r w:rsidRPr="00CD546C">
        <w:rPr>
          <w:lang w:val="es-PE"/>
        </w:rPr>
        <w:t>popup</w:t>
      </w:r>
      <w:proofErr w:type="spellEnd"/>
      <w:r w:rsidRPr="00CD546C">
        <w:rPr>
          <w:lang w:val="es-PE"/>
        </w:rPr>
        <w:t xml:space="preserve"> con el texto “</w:t>
      </w:r>
      <w:r w:rsidR="00493722">
        <w:rPr>
          <w:lang w:val="es-PE"/>
        </w:rPr>
        <w:t xml:space="preserve">Documento </w:t>
      </w:r>
      <w:r w:rsidRPr="00CD546C">
        <w:rPr>
          <w:lang w:val="es-PE"/>
        </w:rPr>
        <w:t>eliminado correctamente”.</w:t>
      </w:r>
    </w:p>
    <w:p w14:paraId="34D5B007" w14:textId="2D092959" w:rsidR="0003219F" w:rsidRDefault="008E37EB" w:rsidP="0003219F">
      <w:pPr>
        <w:pStyle w:val="Ttulo3"/>
        <w:widowControl/>
        <w:rPr>
          <w:lang w:val="es-PE"/>
        </w:rPr>
      </w:pPr>
      <w:bookmarkStart w:id="13" w:name="_Toc105020035"/>
      <w:r>
        <w:rPr>
          <w:lang w:val="es-PE"/>
        </w:rPr>
        <w:t xml:space="preserve">El técnico da </w:t>
      </w:r>
      <w:proofErr w:type="spellStart"/>
      <w:proofErr w:type="gramStart"/>
      <w:r>
        <w:rPr>
          <w:lang w:val="es-PE"/>
        </w:rPr>
        <w:t>click</w:t>
      </w:r>
      <w:proofErr w:type="spellEnd"/>
      <w:proofErr w:type="gramEnd"/>
      <w:r>
        <w:rPr>
          <w:lang w:val="es-PE"/>
        </w:rPr>
        <w:t xml:space="preserve"> a “Descargar documento”</w:t>
      </w:r>
      <w:bookmarkEnd w:id="13"/>
      <w:r w:rsidR="00F66B80">
        <w:rPr>
          <w:lang w:val="es-PE"/>
        </w:rPr>
        <w:t xml:space="preserve"> </w:t>
      </w:r>
    </w:p>
    <w:p w14:paraId="2B8B43EB" w14:textId="0F5AEC29" w:rsidR="0003219F" w:rsidRPr="005C248C" w:rsidRDefault="00493722" w:rsidP="005C248C">
      <w:pPr>
        <w:ind w:left="720"/>
        <w:rPr>
          <w:lang w:val="es-PE"/>
        </w:rPr>
      </w:pPr>
      <w:r>
        <w:rPr>
          <w:lang w:val="es-PE"/>
        </w:rPr>
        <w:t xml:space="preserve">1. </w:t>
      </w:r>
      <w:r w:rsidR="002B14D9">
        <w:rPr>
          <w:lang w:val="es-PE"/>
        </w:rPr>
        <w:t xml:space="preserve">El sistema empieza la descarga del documento en PDF o Word </w:t>
      </w:r>
      <w:r w:rsidR="00725F6E">
        <w:rPr>
          <w:lang w:val="es-PE"/>
        </w:rPr>
        <w:t>en la computadora del usuario. Esto quiere decir que el técnico no será el único que pueda descargar documentos</w:t>
      </w:r>
      <w:r w:rsidR="0016706D">
        <w:rPr>
          <w:lang w:val="es-PE"/>
        </w:rPr>
        <w:t>, sino todos los usuarios registrados en el sistema.</w:t>
      </w:r>
    </w:p>
    <w:p w14:paraId="0DA56E8A" w14:textId="678CAAD6" w:rsidR="00E15E2A" w:rsidRDefault="00DF4BF4">
      <w:pPr>
        <w:pStyle w:val="Ttulo2"/>
        <w:widowControl/>
      </w:pPr>
      <w:bookmarkStart w:id="14" w:name="_Toc105020036"/>
      <w:proofErr w:type="spellStart"/>
      <w:r>
        <w:lastRenderedPageBreak/>
        <w:t>Flujos</w:t>
      </w:r>
      <w:proofErr w:type="spellEnd"/>
      <w:r>
        <w:t xml:space="preserve"> Alternativos</w:t>
      </w:r>
      <w:bookmarkEnd w:id="14"/>
    </w:p>
    <w:p w14:paraId="2C490BD9" w14:textId="3EEE8821" w:rsidR="00FC4F23" w:rsidRDefault="00E47017" w:rsidP="00ED733B">
      <w:pPr>
        <w:pStyle w:val="Ttulo3"/>
        <w:widowControl/>
        <w:rPr>
          <w:lang w:val="es-PE"/>
        </w:rPr>
      </w:pPr>
      <w:bookmarkStart w:id="15" w:name="_Toc105020037"/>
      <w:r>
        <w:rPr>
          <w:lang w:val="es-PE"/>
        </w:rPr>
        <w:t xml:space="preserve">El </w:t>
      </w:r>
      <w:r w:rsidR="007649CB">
        <w:rPr>
          <w:lang w:val="es-PE"/>
        </w:rPr>
        <w:t>técnico ha ingresado datos erróneos</w:t>
      </w:r>
      <w:bookmarkEnd w:id="15"/>
    </w:p>
    <w:p w14:paraId="5BD521A6" w14:textId="06E9A5C0" w:rsidR="00ED733B" w:rsidRDefault="00075724" w:rsidP="00ED733B">
      <w:pPr>
        <w:ind w:left="720"/>
        <w:rPr>
          <w:lang w:val="es-PE"/>
        </w:rPr>
      </w:pPr>
      <w:r>
        <w:rPr>
          <w:lang w:val="es-PE"/>
        </w:rPr>
        <w:t xml:space="preserve">En caso </w:t>
      </w:r>
      <w:r w:rsidR="006D4504">
        <w:rPr>
          <w:lang w:val="es-PE"/>
        </w:rPr>
        <w:t xml:space="preserve">el </w:t>
      </w:r>
      <w:r w:rsidR="007649CB">
        <w:rPr>
          <w:lang w:val="es-PE"/>
        </w:rPr>
        <w:t xml:space="preserve">técnico haya ingresado datos erróneos al momento de subir un nuevo documento o </w:t>
      </w:r>
      <w:r w:rsidR="00383EBB">
        <w:rPr>
          <w:lang w:val="es-PE"/>
        </w:rPr>
        <w:t>editar un documento que ya estaba registrado, entonces el sistema no va a realizar la acción solicitada y en lugar de ello saltará un mensaje de error diciendo: “No se pudo realizar la operación correctamente”.</w:t>
      </w:r>
    </w:p>
    <w:p w14:paraId="1F00BAC8" w14:textId="4FE6AE4A" w:rsidR="00E15E2A" w:rsidRDefault="00DF4BF4">
      <w:pPr>
        <w:pStyle w:val="Ttulo1"/>
      </w:pPr>
      <w:bookmarkStart w:id="16" w:name="_Toc105020038"/>
      <w:proofErr w:type="spellStart"/>
      <w:r>
        <w:t>Requerimientos</w:t>
      </w:r>
      <w:proofErr w:type="spellEnd"/>
      <w:r>
        <w:t xml:space="preserve"> </w:t>
      </w:r>
      <w:proofErr w:type="spellStart"/>
      <w:r>
        <w:t>Especiales</w:t>
      </w:r>
      <w:bookmarkEnd w:id="16"/>
      <w:proofErr w:type="spellEnd"/>
    </w:p>
    <w:p w14:paraId="226D0536" w14:textId="2BF3C2B6" w:rsidR="008B1F90" w:rsidRDefault="00000D25" w:rsidP="008B1F90">
      <w:pPr>
        <w:pStyle w:val="Ttulo2"/>
        <w:widowControl/>
        <w:rPr>
          <w:lang w:val="es-PE"/>
        </w:rPr>
      </w:pPr>
      <w:bookmarkStart w:id="17" w:name="_Toc105020039"/>
      <w:bookmarkStart w:id="18" w:name="_Toc423410253"/>
      <w:bookmarkStart w:id="19" w:name="_Toc425054512"/>
      <w:r>
        <w:rPr>
          <w:lang w:val="es-PE"/>
        </w:rPr>
        <w:t xml:space="preserve">Permitir </w:t>
      </w:r>
      <w:r w:rsidR="00627F38">
        <w:rPr>
          <w:lang w:val="es-PE"/>
        </w:rPr>
        <w:t>al usuario acceder a todas las funciones más rápido</w:t>
      </w:r>
      <w:bookmarkEnd w:id="17"/>
    </w:p>
    <w:p w14:paraId="1C0AEA20" w14:textId="186160A2" w:rsidR="00764838" w:rsidRPr="00764838" w:rsidRDefault="00D20636" w:rsidP="00764838">
      <w:pPr>
        <w:ind w:left="720"/>
        <w:rPr>
          <w:lang w:val="es-PE"/>
        </w:rPr>
      </w:pPr>
      <w:r>
        <w:rPr>
          <w:lang w:val="es-PE"/>
        </w:rPr>
        <w:t xml:space="preserve">El sistema </w:t>
      </w:r>
      <w:r w:rsidR="00627F38">
        <w:rPr>
          <w:lang w:val="es-PE"/>
        </w:rPr>
        <w:t xml:space="preserve">debe estar diseñado para que el técnico acceda a la mayor cantidad de funcionalidades en la menor cantidad de </w:t>
      </w:r>
      <w:proofErr w:type="spellStart"/>
      <w:r w:rsidR="00627F38">
        <w:rPr>
          <w:lang w:val="es-PE"/>
        </w:rPr>
        <w:t>clicks</w:t>
      </w:r>
      <w:proofErr w:type="spellEnd"/>
      <w:r w:rsidR="00627F38">
        <w:rPr>
          <w:lang w:val="es-PE"/>
        </w:rPr>
        <w:t xml:space="preserve"> y de tiempo.</w:t>
      </w:r>
    </w:p>
    <w:p w14:paraId="06F6C216" w14:textId="5F3596AD" w:rsidR="00E15E2A" w:rsidRDefault="00101D86">
      <w:pPr>
        <w:pStyle w:val="Ttulo1"/>
        <w:widowControl/>
      </w:pPr>
      <w:bookmarkStart w:id="20" w:name="_Toc105020040"/>
      <w:proofErr w:type="spellStart"/>
      <w:r>
        <w:t>Precondi</w:t>
      </w:r>
      <w:bookmarkEnd w:id="18"/>
      <w:bookmarkEnd w:id="19"/>
      <w:r w:rsidR="00DF4BF4">
        <w:t>ciones</w:t>
      </w:r>
      <w:bookmarkEnd w:id="20"/>
      <w:proofErr w:type="spellEnd"/>
    </w:p>
    <w:p w14:paraId="0048C4A1" w14:textId="6B6CB3CC" w:rsidR="006609D2" w:rsidRDefault="00423FE5" w:rsidP="006609D2">
      <w:pPr>
        <w:pStyle w:val="Ttulo2"/>
        <w:widowControl/>
      </w:pPr>
      <w:bookmarkStart w:id="21" w:name="_Toc105020041"/>
      <w:bookmarkStart w:id="22" w:name="_Toc423410255"/>
      <w:bookmarkStart w:id="23" w:name="_Toc425054514"/>
      <w:proofErr w:type="spellStart"/>
      <w:r>
        <w:t>Iniciar</w:t>
      </w:r>
      <w:proofErr w:type="spellEnd"/>
      <w:r>
        <w:t xml:space="preserve"> </w:t>
      </w:r>
      <w:proofErr w:type="spellStart"/>
      <w:r>
        <w:t>sesión</w:t>
      </w:r>
      <w:bookmarkEnd w:id="21"/>
      <w:proofErr w:type="spellEnd"/>
    </w:p>
    <w:p w14:paraId="17A7CF4B" w14:textId="4DB2F9CB" w:rsidR="00E13BF6" w:rsidRDefault="00E13BF6" w:rsidP="00E13BF6">
      <w:pPr>
        <w:ind w:left="720"/>
        <w:rPr>
          <w:lang w:val="es-PE"/>
        </w:rPr>
      </w:pPr>
      <w:r w:rsidRPr="00E13BF6">
        <w:rPr>
          <w:lang w:val="es-PE"/>
        </w:rPr>
        <w:t xml:space="preserve">El </w:t>
      </w:r>
      <w:r w:rsidR="00423FE5">
        <w:rPr>
          <w:lang w:val="es-PE"/>
        </w:rPr>
        <w:t>técnico debió ingresar al sistema con sus credenciales y el rol de técnico.</w:t>
      </w:r>
    </w:p>
    <w:p w14:paraId="067F8F4B" w14:textId="09581958" w:rsidR="00A21294" w:rsidRPr="00F95BAD" w:rsidRDefault="00F95BAD" w:rsidP="00A21294">
      <w:pPr>
        <w:pStyle w:val="Ttulo2"/>
        <w:widowControl/>
        <w:rPr>
          <w:lang w:val="es-PE"/>
        </w:rPr>
      </w:pPr>
      <w:bookmarkStart w:id="24" w:name="_Toc105020042"/>
      <w:r w:rsidRPr="00F95BAD">
        <w:rPr>
          <w:lang w:val="es-PE"/>
        </w:rPr>
        <w:t xml:space="preserve">Tener </w:t>
      </w:r>
      <w:r w:rsidR="00D96CBF">
        <w:rPr>
          <w:lang w:val="es-PE"/>
        </w:rPr>
        <w:t>documentos registrados en el sistema</w:t>
      </w:r>
      <w:bookmarkEnd w:id="24"/>
    </w:p>
    <w:p w14:paraId="60225910" w14:textId="73B8788D" w:rsidR="00A21294" w:rsidRPr="00E13BF6" w:rsidRDefault="00953055" w:rsidP="00E13BF6">
      <w:pPr>
        <w:ind w:left="720"/>
        <w:rPr>
          <w:lang w:val="es-PE"/>
        </w:rPr>
      </w:pPr>
      <w:r>
        <w:rPr>
          <w:lang w:val="es-PE"/>
        </w:rPr>
        <w:t>El sistema debería tener previamente</w:t>
      </w:r>
      <w:r w:rsidR="00D96CBF">
        <w:rPr>
          <w:lang w:val="es-PE"/>
        </w:rPr>
        <w:t xml:space="preserve"> documentos registrados en la base de datos para que se puedan aprovechar al máximo las funcionalidades de descargar, editar y eliminar documentos, en caso no se tengan documentos registrados solo se tendrá acceso a la función de subir documentos</w:t>
      </w:r>
      <w:r w:rsidR="00266E20">
        <w:rPr>
          <w:lang w:val="es-PE"/>
        </w:rPr>
        <w:t>.</w:t>
      </w:r>
    </w:p>
    <w:p w14:paraId="5986B881" w14:textId="04DFE549" w:rsidR="00E15E2A" w:rsidRDefault="00101D86">
      <w:pPr>
        <w:pStyle w:val="Ttulo1"/>
        <w:widowControl/>
      </w:pPr>
      <w:bookmarkStart w:id="25" w:name="_Toc105020043"/>
      <w:proofErr w:type="spellStart"/>
      <w:r>
        <w:t>Postcondi</w:t>
      </w:r>
      <w:bookmarkEnd w:id="22"/>
      <w:bookmarkEnd w:id="23"/>
      <w:r w:rsidR="00DF4BF4">
        <w:t>ciones</w:t>
      </w:r>
      <w:bookmarkEnd w:id="25"/>
      <w:proofErr w:type="spellEnd"/>
    </w:p>
    <w:p w14:paraId="494A4B06" w14:textId="1D205E40" w:rsidR="00E15E2A" w:rsidRDefault="00132344">
      <w:pPr>
        <w:pStyle w:val="Ttulo2"/>
        <w:widowControl/>
        <w:rPr>
          <w:lang w:val="es-PE"/>
        </w:rPr>
      </w:pPr>
      <w:bookmarkStart w:id="26" w:name="_Toc105020044"/>
      <w:r>
        <w:rPr>
          <w:lang w:val="es-PE"/>
        </w:rPr>
        <w:t>Actualización de la base de datos de documentos</w:t>
      </w:r>
      <w:bookmarkEnd w:id="26"/>
    </w:p>
    <w:p w14:paraId="3F39B2C9" w14:textId="07451F3F" w:rsidR="00B76AA3" w:rsidRPr="00B76AA3" w:rsidRDefault="00B76AA3" w:rsidP="00B76AA3">
      <w:pPr>
        <w:ind w:left="720"/>
        <w:rPr>
          <w:lang w:val="es-PE"/>
        </w:rPr>
      </w:pPr>
      <w:r>
        <w:rPr>
          <w:lang w:val="es-PE"/>
        </w:rPr>
        <w:t xml:space="preserve">El </w:t>
      </w:r>
      <w:r w:rsidR="00266E20">
        <w:rPr>
          <w:lang w:val="es-PE"/>
        </w:rPr>
        <w:t xml:space="preserve">sistema </w:t>
      </w:r>
      <w:r w:rsidR="00132344">
        <w:rPr>
          <w:lang w:val="es-PE"/>
        </w:rPr>
        <w:t>debería actualizar la base de datos que contiene todos los documentos registrados en el sistema.</w:t>
      </w:r>
    </w:p>
    <w:p w14:paraId="08A86458" w14:textId="667BF943" w:rsidR="00564D45" w:rsidRDefault="00DF4BF4" w:rsidP="00D669FD">
      <w:pPr>
        <w:pStyle w:val="Ttulo1"/>
      </w:pPr>
      <w:bookmarkStart w:id="27" w:name="_Toc105020045"/>
      <w:r>
        <w:t xml:space="preserve">Puntos de </w:t>
      </w:r>
      <w:proofErr w:type="spellStart"/>
      <w:r>
        <w:t>Extensión</w:t>
      </w:r>
      <w:bookmarkEnd w:id="27"/>
      <w:proofErr w:type="spellEnd"/>
    </w:p>
    <w:p w14:paraId="20170C7A" w14:textId="451B9AB1" w:rsidR="00D669FD" w:rsidRPr="00D669FD" w:rsidRDefault="00D669FD" w:rsidP="00D669FD">
      <w:pPr>
        <w:ind w:left="720"/>
        <w:rPr>
          <w:lang w:val="es-PE"/>
        </w:rPr>
      </w:pPr>
      <w:r w:rsidRPr="00D669FD">
        <w:rPr>
          <w:lang w:val="es-PE"/>
        </w:rPr>
        <w:t>No hay puntos de extensi</w:t>
      </w:r>
      <w:r>
        <w:rPr>
          <w:lang w:val="es-PE"/>
        </w:rPr>
        <w:t>ó</w:t>
      </w:r>
      <w:r w:rsidRPr="00D669FD">
        <w:rPr>
          <w:lang w:val="es-PE"/>
        </w:rPr>
        <w:t>n</w:t>
      </w:r>
      <w:r w:rsidR="0019211C">
        <w:rPr>
          <w:lang w:val="es-PE"/>
        </w:rPr>
        <w:t xml:space="preserve"> relacionados a</w:t>
      </w:r>
      <w:r>
        <w:rPr>
          <w:lang w:val="es-PE"/>
        </w:rPr>
        <w:t xml:space="preserve"> este caso de uso.</w:t>
      </w:r>
    </w:p>
    <w:sectPr w:rsidR="00D669FD" w:rsidRPr="00D669F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67AC9" w14:textId="77777777" w:rsidR="00842AB0" w:rsidRDefault="00842AB0">
      <w:pPr>
        <w:spacing w:line="240" w:lineRule="auto"/>
      </w:pPr>
      <w:r>
        <w:separator/>
      </w:r>
    </w:p>
  </w:endnote>
  <w:endnote w:type="continuationSeparator" w:id="0">
    <w:p w14:paraId="66B648F7" w14:textId="77777777" w:rsidR="00842AB0" w:rsidRDefault="00842AB0">
      <w:pPr>
        <w:spacing w:line="240" w:lineRule="auto"/>
      </w:pPr>
      <w:r>
        <w:continuationSeparator/>
      </w:r>
    </w:p>
  </w:endnote>
  <w:endnote w:type="continuationNotice" w:id="1">
    <w:p w14:paraId="58329BAF" w14:textId="77777777" w:rsidR="00842AB0" w:rsidRDefault="00842AB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auto"/>
    <w:pitch w:val="variable"/>
    <w:sig w:usb0="A00002AF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15E2A" w14:paraId="39BA931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9FCCAA" w14:textId="5D54BD81" w:rsidR="00E15E2A" w:rsidRDefault="00101D86">
          <w:pPr>
            <w:ind w:right="360"/>
            <w:rPr>
              <w:sz w:val="24"/>
            </w:rPr>
          </w:pPr>
          <w:proofErr w:type="spellStart"/>
          <w:r>
            <w:t>Confiden</w:t>
          </w:r>
          <w:r w:rsidR="00451F09">
            <w:t>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7B6075" w14:textId="5C1933F0" w:rsidR="00E15E2A" w:rsidRDefault="00101D8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451F09">
            <w:t>Emilima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9553E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306C62" w14:textId="77777777" w:rsidR="00E15E2A" w:rsidRDefault="00101D8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45A9A8A1" w14:textId="77777777" w:rsidR="00E15E2A" w:rsidRDefault="00E15E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E77E4" w14:textId="77777777" w:rsidR="00842AB0" w:rsidRDefault="00842AB0">
      <w:pPr>
        <w:spacing w:line="240" w:lineRule="auto"/>
      </w:pPr>
      <w:r>
        <w:separator/>
      </w:r>
    </w:p>
  </w:footnote>
  <w:footnote w:type="continuationSeparator" w:id="0">
    <w:p w14:paraId="5D4F6B8E" w14:textId="77777777" w:rsidR="00842AB0" w:rsidRDefault="00842AB0">
      <w:pPr>
        <w:spacing w:line="240" w:lineRule="auto"/>
      </w:pPr>
      <w:r>
        <w:continuationSeparator/>
      </w:r>
    </w:p>
  </w:footnote>
  <w:footnote w:type="continuationNotice" w:id="1">
    <w:p w14:paraId="4127EE41" w14:textId="77777777" w:rsidR="00842AB0" w:rsidRDefault="00842AB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3E2C5" w14:textId="77777777" w:rsidR="00E15E2A" w:rsidRDefault="00E15E2A">
    <w:pPr>
      <w:rPr>
        <w:sz w:val="24"/>
      </w:rPr>
    </w:pPr>
  </w:p>
  <w:p w14:paraId="2B6F59A3" w14:textId="77777777" w:rsidR="00E15E2A" w:rsidRDefault="00E15E2A">
    <w:pPr>
      <w:pBdr>
        <w:top w:val="single" w:sz="6" w:space="1" w:color="auto"/>
      </w:pBdr>
      <w:rPr>
        <w:sz w:val="24"/>
      </w:rPr>
    </w:pPr>
  </w:p>
  <w:p w14:paraId="69CE9349" w14:textId="27CDEC48" w:rsidR="00E15E2A" w:rsidRDefault="006F7E3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Emilima</w:t>
    </w:r>
    <w:proofErr w:type="spellEnd"/>
  </w:p>
  <w:p w14:paraId="34F545E4" w14:textId="77777777" w:rsidR="00E15E2A" w:rsidRDefault="00E15E2A">
    <w:pPr>
      <w:pBdr>
        <w:bottom w:val="single" w:sz="6" w:space="1" w:color="auto"/>
      </w:pBdr>
      <w:jc w:val="right"/>
      <w:rPr>
        <w:sz w:val="24"/>
      </w:rPr>
    </w:pPr>
  </w:p>
  <w:p w14:paraId="408704A9" w14:textId="77777777" w:rsidR="00E15E2A" w:rsidRDefault="00E15E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5E2A" w14:paraId="5A95D39D" w14:textId="77777777">
      <w:tc>
        <w:tcPr>
          <w:tcW w:w="6379" w:type="dxa"/>
        </w:tcPr>
        <w:p w14:paraId="7408E9F4" w14:textId="78D5AA68" w:rsidR="00E15E2A" w:rsidRDefault="006F7E35">
          <w:proofErr w:type="spellStart"/>
          <w:r>
            <w:t>Documentos</w:t>
          </w:r>
          <w:proofErr w:type="spellEnd"/>
          <w:r>
            <w:t xml:space="preserve"> </w:t>
          </w:r>
          <w:proofErr w:type="spellStart"/>
          <w:r>
            <w:t>Emilima</w:t>
          </w:r>
          <w:proofErr w:type="spellEnd"/>
        </w:p>
      </w:tc>
      <w:tc>
        <w:tcPr>
          <w:tcW w:w="3179" w:type="dxa"/>
        </w:tcPr>
        <w:p w14:paraId="150421EA" w14:textId="66AF453B" w:rsidR="00E15E2A" w:rsidRDefault="00101D8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</w:t>
          </w:r>
          <w:r w:rsidR="006F7E35">
            <w:t>ó</w:t>
          </w:r>
          <w:r>
            <w:t>n</w:t>
          </w:r>
          <w:proofErr w:type="spellEnd"/>
          <w:r>
            <w:t xml:space="preserve">:           </w:t>
          </w:r>
          <w:r w:rsidR="006F7E35">
            <w:t>1.0</w:t>
          </w:r>
        </w:p>
      </w:tc>
    </w:tr>
    <w:tr w:rsidR="00E15E2A" w14:paraId="019AB418" w14:textId="77777777">
      <w:tc>
        <w:tcPr>
          <w:tcW w:w="6379" w:type="dxa"/>
        </w:tcPr>
        <w:p w14:paraId="40E4246C" w14:textId="2878E546" w:rsidR="00E15E2A" w:rsidRPr="00AA4032" w:rsidRDefault="00AA4032">
          <w:pPr>
            <w:rPr>
              <w:lang w:val="es-PE"/>
            </w:rPr>
          </w:pPr>
          <w:r w:rsidRPr="00AA4032">
            <w:rPr>
              <w:lang w:val="es-PE"/>
            </w:rPr>
            <w:t>Especificación de Caso de U</w:t>
          </w:r>
          <w:r>
            <w:rPr>
              <w:lang w:val="es-PE"/>
            </w:rPr>
            <w:t xml:space="preserve">so: </w:t>
          </w:r>
          <w:r w:rsidR="001677EB">
            <w:rPr>
              <w:lang w:val="es-PE"/>
            </w:rPr>
            <w:t>Mantener Documentación</w:t>
          </w:r>
        </w:p>
      </w:tc>
      <w:tc>
        <w:tcPr>
          <w:tcW w:w="3179" w:type="dxa"/>
        </w:tcPr>
        <w:p w14:paraId="0B561CC7" w14:textId="41285C1A" w:rsidR="00E15E2A" w:rsidRDefault="00101D86">
          <w:r w:rsidRPr="00AA4032">
            <w:rPr>
              <w:lang w:val="es-PE"/>
            </w:rPr>
            <w:t xml:space="preserve">  </w:t>
          </w:r>
          <w:proofErr w:type="spellStart"/>
          <w:r w:rsidR="006F7E35">
            <w:t>Fecha</w:t>
          </w:r>
          <w:proofErr w:type="spellEnd"/>
          <w:r>
            <w:t xml:space="preserve">:  </w:t>
          </w:r>
          <w:r w:rsidR="00B4075F">
            <w:t>2</w:t>
          </w:r>
          <w:r w:rsidR="003F131D">
            <w:t>3</w:t>
          </w:r>
          <w:r w:rsidR="006F7E35">
            <w:t>/05/2022</w:t>
          </w:r>
        </w:p>
      </w:tc>
    </w:tr>
    <w:tr w:rsidR="00E15E2A" w14:paraId="230A642A" w14:textId="77777777">
      <w:tc>
        <w:tcPr>
          <w:tcW w:w="9558" w:type="dxa"/>
          <w:gridSpan w:val="2"/>
        </w:tcPr>
        <w:p w14:paraId="26FBC03B" w14:textId="47D84605" w:rsidR="00E15E2A" w:rsidRDefault="006F7E35">
          <w:r>
            <w:t>D000</w:t>
          </w:r>
          <w:r w:rsidR="001677EB">
            <w:t>6</w:t>
          </w:r>
        </w:p>
      </w:tc>
    </w:tr>
  </w:tbl>
  <w:p w14:paraId="60B15E3C" w14:textId="77777777" w:rsidR="00E15E2A" w:rsidRDefault="00E15E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2E6729A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es-PE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es-PE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B8919FE"/>
    <w:multiLevelType w:val="multilevel"/>
    <w:tmpl w:val="AAEC8D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5413953">
    <w:abstractNumId w:val="0"/>
  </w:num>
  <w:num w:numId="2" w16cid:durableId="11648817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73861348">
    <w:abstractNumId w:val="9"/>
  </w:num>
  <w:num w:numId="4" w16cid:durableId="37509168">
    <w:abstractNumId w:val="20"/>
  </w:num>
  <w:num w:numId="5" w16cid:durableId="1801915649">
    <w:abstractNumId w:val="15"/>
  </w:num>
  <w:num w:numId="6" w16cid:durableId="462041060">
    <w:abstractNumId w:val="14"/>
  </w:num>
  <w:num w:numId="7" w16cid:durableId="5539587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589269635">
    <w:abstractNumId w:val="2"/>
  </w:num>
  <w:num w:numId="9" w16cid:durableId="2028871436">
    <w:abstractNumId w:val="19"/>
  </w:num>
  <w:num w:numId="10" w16cid:durableId="999044989">
    <w:abstractNumId w:val="3"/>
  </w:num>
  <w:num w:numId="11" w16cid:durableId="117456554">
    <w:abstractNumId w:val="10"/>
  </w:num>
  <w:num w:numId="12" w16cid:durableId="941186853">
    <w:abstractNumId w:val="8"/>
  </w:num>
  <w:num w:numId="13" w16cid:durableId="1709527559">
    <w:abstractNumId w:val="18"/>
  </w:num>
  <w:num w:numId="14" w16cid:durableId="673649786">
    <w:abstractNumId w:val="7"/>
  </w:num>
  <w:num w:numId="15" w16cid:durableId="982199126">
    <w:abstractNumId w:val="4"/>
  </w:num>
  <w:num w:numId="16" w16cid:durableId="1326514822">
    <w:abstractNumId w:val="17"/>
  </w:num>
  <w:num w:numId="17" w16cid:durableId="55975337">
    <w:abstractNumId w:val="12"/>
  </w:num>
  <w:num w:numId="18" w16cid:durableId="234318409">
    <w:abstractNumId w:val="5"/>
  </w:num>
  <w:num w:numId="19" w16cid:durableId="1310673494">
    <w:abstractNumId w:val="11"/>
  </w:num>
  <w:num w:numId="20" w16cid:durableId="2106001076">
    <w:abstractNumId w:val="6"/>
  </w:num>
  <w:num w:numId="21" w16cid:durableId="1463571637">
    <w:abstractNumId w:val="16"/>
  </w:num>
  <w:num w:numId="22" w16cid:durableId="15462868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45"/>
    <w:rsid w:val="00000D25"/>
    <w:rsid w:val="00004FA5"/>
    <w:rsid w:val="00015787"/>
    <w:rsid w:val="00022626"/>
    <w:rsid w:val="00027623"/>
    <w:rsid w:val="0003219F"/>
    <w:rsid w:val="00062082"/>
    <w:rsid w:val="0006236C"/>
    <w:rsid w:val="000677F9"/>
    <w:rsid w:val="000729D7"/>
    <w:rsid w:val="00075724"/>
    <w:rsid w:val="00076270"/>
    <w:rsid w:val="00090936"/>
    <w:rsid w:val="000A1CDA"/>
    <w:rsid w:val="000B39AD"/>
    <w:rsid w:val="000B5D30"/>
    <w:rsid w:val="000B6042"/>
    <w:rsid w:val="000C6D7D"/>
    <w:rsid w:val="000C7DCF"/>
    <w:rsid w:val="000E07C8"/>
    <w:rsid w:val="000E25EB"/>
    <w:rsid w:val="000E6847"/>
    <w:rsid w:val="000F09DD"/>
    <w:rsid w:val="000F3E3B"/>
    <w:rsid w:val="00101D86"/>
    <w:rsid w:val="00103308"/>
    <w:rsid w:val="001256F9"/>
    <w:rsid w:val="00132344"/>
    <w:rsid w:val="00135247"/>
    <w:rsid w:val="00140FFB"/>
    <w:rsid w:val="0015463E"/>
    <w:rsid w:val="0016213F"/>
    <w:rsid w:val="0016706D"/>
    <w:rsid w:val="001677EB"/>
    <w:rsid w:val="00183195"/>
    <w:rsid w:val="0019211C"/>
    <w:rsid w:val="001C19AD"/>
    <w:rsid w:val="001C3EDD"/>
    <w:rsid w:val="001D590D"/>
    <w:rsid w:val="00212D58"/>
    <w:rsid w:val="00213B40"/>
    <w:rsid w:val="00214D84"/>
    <w:rsid w:val="002154A3"/>
    <w:rsid w:val="00216BFF"/>
    <w:rsid w:val="002431FA"/>
    <w:rsid w:val="00245B31"/>
    <w:rsid w:val="00260252"/>
    <w:rsid w:val="00266E20"/>
    <w:rsid w:val="00285AE8"/>
    <w:rsid w:val="002B071A"/>
    <w:rsid w:val="002B14D9"/>
    <w:rsid w:val="002D1010"/>
    <w:rsid w:val="002D1FA2"/>
    <w:rsid w:val="002F2209"/>
    <w:rsid w:val="003063D4"/>
    <w:rsid w:val="00312322"/>
    <w:rsid w:val="003135A6"/>
    <w:rsid w:val="00317922"/>
    <w:rsid w:val="003302AC"/>
    <w:rsid w:val="0034056A"/>
    <w:rsid w:val="00347A12"/>
    <w:rsid w:val="00360CB6"/>
    <w:rsid w:val="00383EBB"/>
    <w:rsid w:val="003B1D97"/>
    <w:rsid w:val="003B5B97"/>
    <w:rsid w:val="003C296E"/>
    <w:rsid w:val="003D0C06"/>
    <w:rsid w:val="003E1F47"/>
    <w:rsid w:val="003E4F30"/>
    <w:rsid w:val="003F131D"/>
    <w:rsid w:val="0041046C"/>
    <w:rsid w:val="0041398B"/>
    <w:rsid w:val="00423671"/>
    <w:rsid w:val="00423FE5"/>
    <w:rsid w:val="00451F09"/>
    <w:rsid w:val="00463813"/>
    <w:rsid w:val="00464B94"/>
    <w:rsid w:val="00467AD3"/>
    <w:rsid w:val="00485FDE"/>
    <w:rsid w:val="00490F6D"/>
    <w:rsid w:val="00493722"/>
    <w:rsid w:val="004A74A2"/>
    <w:rsid w:val="004C1B81"/>
    <w:rsid w:val="004C2B67"/>
    <w:rsid w:val="004D55A0"/>
    <w:rsid w:val="004F6901"/>
    <w:rsid w:val="004F750E"/>
    <w:rsid w:val="0050349F"/>
    <w:rsid w:val="00505BB2"/>
    <w:rsid w:val="00523364"/>
    <w:rsid w:val="00545C9A"/>
    <w:rsid w:val="005466B4"/>
    <w:rsid w:val="005533D5"/>
    <w:rsid w:val="00560673"/>
    <w:rsid w:val="00564D45"/>
    <w:rsid w:val="005653F3"/>
    <w:rsid w:val="005B52A6"/>
    <w:rsid w:val="005C248C"/>
    <w:rsid w:val="005D3273"/>
    <w:rsid w:val="005F007F"/>
    <w:rsid w:val="005F5C58"/>
    <w:rsid w:val="005F72C4"/>
    <w:rsid w:val="006009BB"/>
    <w:rsid w:val="006009DC"/>
    <w:rsid w:val="00614941"/>
    <w:rsid w:val="00616A1D"/>
    <w:rsid w:val="0062419F"/>
    <w:rsid w:val="00624982"/>
    <w:rsid w:val="00625693"/>
    <w:rsid w:val="0062656E"/>
    <w:rsid w:val="0062760C"/>
    <w:rsid w:val="00627F38"/>
    <w:rsid w:val="006341D1"/>
    <w:rsid w:val="006434EF"/>
    <w:rsid w:val="006609D2"/>
    <w:rsid w:val="00662E33"/>
    <w:rsid w:val="00673CA0"/>
    <w:rsid w:val="00687BF4"/>
    <w:rsid w:val="0069430E"/>
    <w:rsid w:val="006B0D7C"/>
    <w:rsid w:val="006C59A8"/>
    <w:rsid w:val="006D4504"/>
    <w:rsid w:val="006D5510"/>
    <w:rsid w:val="006E5E22"/>
    <w:rsid w:val="006F794B"/>
    <w:rsid w:val="006F7E35"/>
    <w:rsid w:val="007067E9"/>
    <w:rsid w:val="007201DD"/>
    <w:rsid w:val="00725F6E"/>
    <w:rsid w:val="00764838"/>
    <w:rsid w:val="007649CB"/>
    <w:rsid w:val="007668C9"/>
    <w:rsid w:val="0078365B"/>
    <w:rsid w:val="007B479A"/>
    <w:rsid w:val="007C54CB"/>
    <w:rsid w:val="008149C5"/>
    <w:rsid w:val="00834DE6"/>
    <w:rsid w:val="008357DB"/>
    <w:rsid w:val="00837107"/>
    <w:rsid w:val="00842AB0"/>
    <w:rsid w:val="00843495"/>
    <w:rsid w:val="008435DA"/>
    <w:rsid w:val="00892822"/>
    <w:rsid w:val="008B10DB"/>
    <w:rsid w:val="008B1F90"/>
    <w:rsid w:val="008B2059"/>
    <w:rsid w:val="008B4561"/>
    <w:rsid w:val="008C312C"/>
    <w:rsid w:val="008D6658"/>
    <w:rsid w:val="008E37EB"/>
    <w:rsid w:val="008E7C0D"/>
    <w:rsid w:val="008F3F0F"/>
    <w:rsid w:val="00925E96"/>
    <w:rsid w:val="00945CCF"/>
    <w:rsid w:val="00952EB3"/>
    <w:rsid w:val="00953055"/>
    <w:rsid w:val="00962386"/>
    <w:rsid w:val="00972827"/>
    <w:rsid w:val="00981E21"/>
    <w:rsid w:val="009A04A9"/>
    <w:rsid w:val="009A1FA4"/>
    <w:rsid w:val="009D2BE9"/>
    <w:rsid w:val="009F164C"/>
    <w:rsid w:val="009F52A4"/>
    <w:rsid w:val="00A0348A"/>
    <w:rsid w:val="00A07916"/>
    <w:rsid w:val="00A112B3"/>
    <w:rsid w:val="00A13F99"/>
    <w:rsid w:val="00A140E2"/>
    <w:rsid w:val="00A14E25"/>
    <w:rsid w:val="00A21294"/>
    <w:rsid w:val="00A2178C"/>
    <w:rsid w:val="00A33D46"/>
    <w:rsid w:val="00A57BF0"/>
    <w:rsid w:val="00A76668"/>
    <w:rsid w:val="00A77A0A"/>
    <w:rsid w:val="00A8181E"/>
    <w:rsid w:val="00AA4032"/>
    <w:rsid w:val="00AC4022"/>
    <w:rsid w:val="00AC5EC8"/>
    <w:rsid w:val="00AD4A96"/>
    <w:rsid w:val="00AD6254"/>
    <w:rsid w:val="00AD78DE"/>
    <w:rsid w:val="00AE2F6C"/>
    <w:rsid w:val="00B017DF"/>
    <w:rsid w:val="00B06256"/>
    <w:rsid w:val="00B37E47"/>
    <w:rsid w:val="00B4075F"/>
    <w:rsid w:val="00B65074"/>
    <w:rsid w:val="00B76AA3"/>
    <w:rsid w:val="00B8080D"/>
    <w:rsid w:val="00B855D3"/>
    <w:rsid w:val="00BB1976"/>
    <w:rsid w:val="00BB5701"/>
    <w:rsid w:val="00BD060D"/>
    <w:rsid w:val="00BE32DD"/>
    <w:rsid w:val="00BF074C"/>
    <w:rsid w:val="00BF7C99"/>
    <w:rsid w:val="00C04357"/>
    <w:rsid w:val="00C06423"/>
    <w:rsid w:val="00C07F4B"/>
    <w:rsid w:val="00C13E89"/>
    <w:rsid w:val="00C214EE"/>
    <w:rsid w:val="00C25343"/>
    <w:rsid w:val="00C34AAD"/>
    <w:rsid w:val="00C36E3D"/>
    <w:rsid w:val="00C52EFA"/>
    <w:rsid w:val="00C827D7"/>
    <w:rsid w:val="00C91C57"/>
    <w:rsid w:val="00CB1BD9"/>
    <w:rsid w:val="00CB6FDC"/>
    <w:rsid w:val="00CD2DD6"/>
    <w:rsid w:val="00CD37F5"/>
    <w:rsid w:val="00CD546C"/>
    <w:rsid w:val="00CD6875"/>
    <w:rsid w:val="00CD79AD"/>
    <w:rsid w:val="00CE5372"/>
    <w:rsid w:val="00CF57F6"/>
    <w:rsid w:val="00D04819"/>
    <w:rsid w:val="00D20636"/>
    <w:rsid w:val="00D21BE3"/>
    <w:rsid w:val="00D24331"/>
    <w:rsid w:val="00D669FD"/>
    <w:rsid w:val="00D76D5F"/>
    <w:rsid w:val="00D80EE6"/>
    <w:rsid w:val="00D9553E"/>
    <w:rsid w:val="00D96CBF"/>
    <w:rsid w:val="00DA5E4A"/>
    <w:rsid w:val="00DB4468"/>
    <w:rsid w:val="00DC1B76"/>
    <w:rsid w:val="00DC488A"/>
    <w:rsid w:val="00DE3157"/>
    <w:rsid w:val="00DE5523"/>
    <w:rsid w:val="00DF17D9"/>
    <w:rsid w:val="00DF4BF4"/>
    <w:rsid w:val="00DF522E"/>
    <w:rsid w:val="00E13BF6"/>
    <w:rsid w:val="00E15E2A"/>
    <w:rsid w:val="00E16FAE"/>
    <w:rsid w:val="00E17B2D"/>
    <w:rsid w:val="00E47017"/>
    <w:rsid w:val="00E621C6"/>
    <w:rsid w:val="00E65432"/>
    <w:rsid w:val="00E722E8"/>
    <w:rsid w:val="00E8061F"/>
    <w:rsid w:val="00EA3F03"/>
    <w:rsid w:val="00EC0208"/>
    <w:rsid w:val="00ED733B"/>
    <w:rsid w:val="00EF1316"/>
    <w:rsid w:val="00F030AC"/>
    <w:rsid w:val="00F25256"/>
    <w:rsid w:val="00F319A4"/>
    <w:rsid w:val="00F35FB2"/>
    <w:rsid w:val="00F47DB3"/>
    <w:rsid w:val="00F5478B"/>
    <w:rsid w:val="00F639AE"/>
    <w:rsid w:val="00F66594"/>
    <w:rsid w:val="00F66B80"/>
    <w:rsid w:val="00F7087A"/>
    <w:rsid w:val="00F84954"/>
    <w:rsid w:val="00F95BAD"/>
    <w:rsid w:val="00FC4F23"/>
    <w:rsid w:val="00FD2AD7"/>
    <w:rsid w:val="00FD47FD"/>
    <w:rsid w:val="00FE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3E0883"/>
  <w15:chartTrackingRefBased/>
  <w15:docId w15:val="{22306986-770E-455F-81E6-2EB5B6C2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51F0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es-PE" w:eastAsia="es-PE"/>
    </w:rPr>
  </w:style>
  <w:style w:type="paragraph" w:styleId="Prrafodelista">
    <w:name w:val="List Paragraph"/>
    <w:basedOn w:val="Normal"/>
    <w:uiPriority w:val="34"/>
    <w:qFormat/>
    <w:rsid w:val="00243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202016924\Downloads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9327D-C5F7-4912-9F21-33285CAF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</TotalTime>
  <Pages>5</Pages>
  <Words>933</Words>
  <Characters>5136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6057</CharactersWithSpaces>
  <SharedDoc>false</SharedDoc>
  <HLinks>
    <vt:vector size="90" baseType="variant">
      <vt:variant>
        <vt:i4>1835056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_Toc104230696</vt:lpwstr>
      </vt:variant>
      <vt:variant>
        <vt:i4>1835056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_Toc104230695</vt:lpwstr>
      </vt:variant>
      <vt:variant>
        <vt:i4>1835056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_Toc104230694</vt:lpwstr>
      </vt:variant>
      <vt:variant>
        <vt:i4>1835056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_Toc104230693</vt:lpwstr>
      </vt:variant>
      <vt:variant>
        <vt:i4>1835056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_Toc104230692</vt:lpwstr>
      </vt:variant>
      <vt:variant>
        <vt:i4>1835056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_Toc104230691</vt:lpwstr>
      </vt:variant>
      <vt:variant>
        <vt:i4>1835056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_Toc104230690</vt:lpwstr>
      </vt:variant>
      <vt:variant>
        <vt:i4>1900592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_Toc104230689</vt:lpwstr>
      </vt:variant>
      <vt:variant>
        <vt:i4>1900592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_Toc104230688</vt:lpwstr>
      </vt:variant>
      <vt:variant>
        <vt:i4>1900592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_Toc104230687</vt:lpwstr>
      </vt:variant>
      <vt:variant>
        <vt:i4>1900592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_Toc104230686</vt:lpwstr>
      </vt:variant>
      <vt:variant>
        <vt:i4>1900592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_Toc104230685</vt:lpwstr>
      </vt:variant>
      <vt:variant>
        <vt:i4>1900592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_Toc104230684</vt:lpwstr>
      </vt:variant>
      <vt:variant>
        <vt:i4>1900592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_Toc104230683</vt:lpwstr>
      </vt:variant>
      <vt:variant>
        <vt:i4>1900592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_Toc104230682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i202016924 (Quispe Gomez,Wilmer Andres)</dc:creator>
  <cp:keywords/>
  <dc:description/>
  <cp:lastModifiedBy>i202016924 (Quispe Gomez,Wilmer Andres)</cp:lastModifiedBy>
  <cp:revision>3</cp:revision>
  <cp:lastPrinted>2022-06-03T01:45:00Z</cp:lastPrinted>
  <dcterms:created xsi:type="dcterms:W3CDTF">2022-06-03T01:45:00Z</dcterms:created>
  <dcterms:modified xsi:type="dcterms:W3CDTF">2022-06-03T01:45:00Z</dcterms:modified>
</cp:coreProperties>
</file>