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0A59C" w14:textId="23D6EADE" w:rsidR="00000000" w:rsidRPr="006F7E35" w:rsidRDefault="006F7E35">
      <w:pPr>
        <w:pStyle w:val="Ttulo"/>
        <w:jc w:val="right"/>
        <w:rPr>
          <w:lang w:val="es-PE"/>
        </w:rPr>
      </w:pPr>
      <w:r w:rsidRPr="006F7E35">
        <w:rPr>
          <w:lang w:val="es-PE"/>
        </w:rPr>
        <w:t xml:space="preserve">Documentos </w:t>
      </w:r>
      <w:proofErr w:type="spellStart"/>
      <w:r w:rsidRPr="006F7E35">
        <w:rPr>
          <w:lang w:val="es-PE"/>
        </w:rPr>
        <w:t>Emilima</w:t>
      </w:r>
      <w:proofErr w:type="spellEnd"/>
    </w:p>
    <w:p w14:paraId="2DFE0E11" w14:textId="66DAC895" w:rsidR="00000000" w:rsidRPr="006F7E35" w:rsidRDefault="00101D86">
      <w:pPr>
        <w:pStyle w:val="Ttulo"/>
        <w:jc w:val="right"/>
        <w:rPr>
          <w:lang w:val="es-PE"/>
        </w:rPr>
      </w:pPr>
      <w:r>
        <w:fldChar w:fldCharType="begin"/>
      </w:r>
      <w:r w:rsidRPr="006F7E35">
        <w:rPr>
          <w:lang w:val="es-PE"/>
        </w:rPr>
        <w:instrText xml:space="preserve">title  \* Mergeformat </w:instrText>
      </w:r>
      <w:r>
        <w:fldChar w:fldCharType="separate"/>
      </w:r>
      <w:r w:rsidR="006F7E35" w:rsidRPr="006F7E35">
        <w:rPr>
          <w:lang w:val="es-PE"/>
        </w:rPr>
        <w:t xml:space="preserve">Especificación de Caso </w:t>
      </w:r>
      <w:r w:rsidR="006F7E35">
        <w:rPr>
          <w:lang w:val="es-PE"/>
        </w:rPr>
        <w:t>de Uso</w:t>
      </w:r>
      <w:r w:rsidR="00564D45" w:rsidRPr="006F7E35">
        <w:rPr>
          <w:lang w:val="es-PE"/>
        </w:rPr>
        <w:t xml:space="preserve">: </w:t>
      </w:r>
      <w:r w:rsidR="006F7E35">
        <w:rPr>
          <w:lang w:val="es-PE"/>
        </w:rPr>
        <w:t>Iniciar Sesión</w:t>
      </w:r>
      <w:r>
        <w:fldChar w:fldCharType="end"/>
      </w:r>
    </w:p>
    <w:p w14:paraId="066E6517" w14:textId="77777777" w:rsidR="00000000" w:rsidRPr="006F7E35" w:rsidRDefault="00101D86">
      <w:pPr>
        <w:pStyle w:val="Ttulo"/>
        <w:jc w:val="right"/>
        <w:rPr>
          <w:lang w:val="es-PE"/>
        </w:rPr>
      </w:pPr>
    </w:p>
    <w:p w14:paraId="69C8136C" w14:textId="2D694C45" w:rsidR="00000000" w:rsidRPr="006F7E35" w:rsidRDefault="00101D86" w:rsidP="006F7E35">
      <w:pPr>
        <w:pStyle w:val="Ttulo"/>
        <w:jc w:val="right"/>
        <w:rPr>
          <w:sz w:val="28"/>
        </w:rPr>
      </w:pPr>
      <w:r>
        <w:rPr>
          <w:sz w:val="28"/>
        </w:rPr>
        <w:t xml:space="preserve">Version </w:t>
      </w:r>
      <w:r w:rsidR="006F7E35">
        <w:rPr>
          <w:sz w:val="28"/>
        </w:rPr>
        <w:t>1.0</w:t>
      </w:r>
    </w:p>
    <w:p w14:paraId="3B9DFB9D" w14:textId="77777777" w:rsidR="00000000" w:rsidRDefault="00101D86">
      <w:pPr>
        <w:pStyle w:val="Textoindependiente"/>
      </w:pPr>
    </w:p>
    <w:p w14:paraId="36CA86A9" w14:textId="77777777" w:rsidR="00000000" w:rsidRDefault="00101D86">
      <w:pPr>
        <w:pStyle w:val="Textoindependiente"/>
      </w:pPr>
    </w:p>
    <w:p w14:paraId="129CC5F5" w14:textId="77777777" w:rsidR="00000000" w:rsidRDefault="00101D86">
      <w:pPr>
        <w:sectPr w:rsidR="00000000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3630333" w14:textId="46849593" w:rsidR="00000000" w:rsidRDefault="00451F09">
      <w:pPr>
        <w:pStyle w:val="Ttulo"/>
      </w:pPr>
      <w:proofErr w:type="spellStart"/>
      <w:r>
        <w:lastRenderedPageBreak/>
        <w:t>Historial</w:t>
      </w:r>
      <w:proofErr w:type="spellEnd"/>
      <w:r>
        <w:t xml:space="preserve"> de </w:t>
      </w:r>
      <w:proofErr w:type="spellStart"/>
      <w:r>
        <w:t>Revisión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 w14:paraId="1A6C053E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287E8209" w14:textId="77777777" w:rsidR="00000000" w:rsidRDefault="00101D8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84F6A30" w14:textId="77777777" w:rsidR="00000000" w:rsidRDefault="00101D8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9A981E3" w14:textId="77777777" w:rsidR="00000000" w:rsidRDefault="00101D8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6E8C220" w14:textId="77777777" w:rsidR="00000000" w:rsidRDefault="00101D8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00000" w14:paraId="58A8C0A9" w14:textId="77777777" w:rsidTr="007201DD">
        <w:tblPrEx>
          <w:tblCellMar>
            <w:top w:w="0" w:type="dxa"/>
            <w:bottom w:w="0" w:type="dxa"/>
          </w:tblCellMar>
        </w:tblPrEx>
        <w:tc>
          <w:tcPr>
            <w:tcW w:w="2304" w:type="dxa"/>
            <w:vAlign w:val="center"/>
          </w:tcPr>
          <w:p w14:paraId="3D11D72B" w14:textId="2B0E4F83" w:rsidR="00000000" w:rsidRDefault="007201DD">
            <w:pPr>
              <w:pStyle w:val="Tabletext"/>
            </w:pPr>
            <w:r>
              <w:t>19/05/2022</w:t>
            </w:r>
          </w:p>
        </w:tc>
        <w:tc>
          <w:tcPr>
            <w:tcW w:w="1152" w:type="dxa"/>
            <w:vAlign w:val="center"/>
          </w:tcPr>
          <w:p w14:paraId="70785693" w14:textId="7DECA20D" w:rsidR="00000000" w:rsidRDefault="007201DD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vAlign w:val="center"/>
          </w:tcPr>
          <w:p w14:paraId="539E29F5" w14:textId="5039E92D" w:rsidR="00000000" w:rsidRPr="007201DD" w:rsidRDefault="007201DD">
            <w:pPr>
              <w:pStyle w:val="Tabletext"/>
              <w:rPr>
                <w:lang w:val="es-PE"/>
              </w:rPr>
            </w:pPr>
            <w:r w:rsidRPr="007201DD">
              <w:rPr>
                <w:lang w:val="es-PE"/>
              </w:rPr>
              <w:t>Se termina la primera v</w:t>
            </w:r>
            <w:r>
              <w:rPr>
                <w:lang w:val="es-PE"/>
              </w:rPr>
              <w:t>ersión del documento</w:t>
            </w:r>
          </w:p>
        </w:tc>
        <w:tc>
          <w:tcPr>
            <w:tcW w:w="2304" w:type="dxa"/>
            <w:vAlign w:val="center"/>
          </w:tcPr>
          <w:p w14:paraId="75BC6CD9" w14:textId="159903D7" w:rsidR="00000000" w:rsidRDefault="007201DD">
            <w:pPr>
              <w:pStyle w:val="Tabletext"/>
            </w:pPr>
            <w:r>
              <w:t>Wilmer Quispe</w:t>
            </w:r>
          </w:p>
        </w:tc>
      </w:tr>
    </w:tbl>
    <w:p w14:paraId="1BD4B2CA" w14:textId="77777777" w:rsidR="00000000" w:rsidRDefault="00101D86"/>
    <w:p w14:paraId="49DBB836" w14:textId="2287217E" w:rsidR="00000000" w:rsidRDefault="00101D86">
      <w:pPr>
        <w:pStyle w:val="Ttulo"/>
      </w:pPr>
      <w:r>
        <w:br w:type="page"/>
      </w:r>
      <w:proofErr w:type="spellStart"/>
      <w:r>
        <w:lastRenderedPageBreak/>
        <w:t>Tabl</w:t>
      </w:r>
      <w:r w:rsidR="00451F09">
        <w:t>a</w:t>
      </w:r>
      <w:proofErr w:type="spellEnd"/>
      <w:r w:rsidR="00451F09">
        <w:t xml:space="preserve"> de </w:t>
      </w:r>
      <w:proofErr w:type="spellStart"/>
      <w:r w:rsidR="00451F09">
        <w:t>Contenidos</w:t>
      </w:r>
      <w:proofErr w:type="spellEnd"/>
    </w:p>
    <w:p w14:paraId="0F284AE9" w14:textId="034225B4" w:rsidR="006E5E22" w:rsidRDefault="00451F09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b/>
        </w:rPr>
        <w:fldChar w:fldCharType="begin"/>
      </w:r>
      <w:r>
        <w:rPr>
          <w:b/>
        </w:rPr>
        <w:instrText xml:space="preserve"> TOC \o "1-3" \h \z </w:instrText>
      </w:r>
      <w:r>
        <w:rPr>
          <w:b/>
        </w:rPr>
        <w:fldChar w:fldCharType="separate"/>
      </w:r>
      <w:hyperlink w:anchor="_Toc103894355" w:history="1">
        <w:r w:rsidR="006E5E22" w:rsidRPr="00CF04F1">
          <w:rPr>
            <w:rStyle w:val="Hipervnculo"/>
            <w:noProof/>
            <w:lang w:val="es-PE"/>
          </w:rPr>
          <w:t>1.</w:t>
        </w:r>
        <w:r w:rsidR="006E5E22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6E5E22" w:rsidRPr="00CF04F1">
          <w:rPr>
            <w:rStyle w:val="Hipervnculo"/>
            <w:noProof/>
          </w:rPr>
          <w:t>Iniciar Sesión</w:t>
        </w:r>
        <w:r w:rsidR="006E5E22">
          <w:rPr>
            <w:noProof/>
            <w:webHidden/>
          </w:rPr>
          <w:tab/>
        </w:r>
        <w:r w:rsidR="006E5E22">
          <w:rPr>
            <w:noProof/>
            <w:webHidden/>
          </w:rPr>
          <w:fldChar w:fldCharType="begin"/>
        </w:r>
        <w:r w:rsidR="006E5E22">
          <w:rPr>
            <w:noProof/>
            <w:webHidden/>
          </w:rPr>
          <w:instrText xml:space="preserve"> PAGEREF _Toc103894355 \h </w:instrText>
        </w:r>
        <w:r w:rsidR="006E5E22">
          <w:rPr>
            <w:noProof/>
            <w:webHidden/>
          </w:rPr>
        </w:r>
        <w:r w:rsidR="006E5E22">
          <w:rPr>
            <w:noProof/>
            <w:webHidden/>
          </w:rPr>
          <w:fldChar w:fldCharType="separate"/>
        </w:r>
        <w:r w:rsidR="006E5E22">
          <w:rPr>
            <w:noProof/>
            <w:webHidden/>
          </w:rPr>
          <w:t>4</w:t>
        </w:r>
        <w:r w:rsidR="006E5E22">
          <w:rPr>
            <w:noProof/>
            <w:webHidden/>
          </w:rPr>
          <w:fldChar w:fldCharType="end"/>
        </w:r>
      </w:hyperlink>
    </w:p>
    <w:p w14:paraId="17CE7BC7" w14:textId="4D042399" w:rsidR="006E5E22" w:rsidRDefault="006E5E2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3894356" w:history="1">
        <w:r w:rsidRPr="00CF04F1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CF04F1">
          <w:rPr>
            <w:rStyle w:val="Hipervnculo"/>
            <w:noProof/>
          </w:rPr>
          <w:t>Breve 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_Toc103894356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6F3E6F" w14:textId="43E41907" w:rsidR="006E5E22" w:rsidRDefault="006E5E2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3894357" w:history="1">
        <w:r w:rsidRPr="00CF04F1">
          <w:rPr>
            <w:rStyle w:val="Hipervnculo"/>
            <w:noProof/>
            <w:lang w:val="es-PE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CF04F1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_Toc103894357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BB0A8E" w14:textId="3024191A" w:rsidR="006E5E22" w:rsidRDefault="006E5E2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3894358" w:history="1">
        <w:r w:rsidRPr="00CF04F1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CF04F1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_Toc103894358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90C871" w14:textId="095CB559" w:rsidR="006E5E22" w:rsidRDefault="006E5E2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3894359" w:history="1">
        <w:r w:rsidRPr="00CF04F1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CF04F1">
          <w:rPr>
            <w:rStyle w:val="Hipervnculo"/>
            <w:noProof/>
          </w:rPr>
          <w:t>Flujos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_Toc103894359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66959B" w14:textId="71F272FD" w:rsidR="006E5E22" w:rsidRDefault="006E5E2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3894360" w:history="1">
        <w:r w:rsidRPr="00CF04F1">
          <w:rPr>
            <w:rStyle w:val="Hipervnculo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CF04F1">
          <w:rPr>
            <w:rStyle w:val="Hipervnculo"/>
            <w:noProof/>
          </w:rPr>
          <w:t>Usuario o contraseña inválidos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_Toc103894360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862D35" w14:textId="400CC75C" w:rsidR="006E5E22" w:rsidRDefault="006E5E2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3894361" w:history="1">
        <w:r w:rsidRPr="00CF04F1">
          <w:rPr>
            <w:rStyle w:val="Hipervnculo"/>
            <w:noProof/>
            <w:lang w:val="es-PE"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CF04F1">
          <w:rPr>
            <w:rStyle w:val="Hipervnculo"/>
            <w:noProof/>
            <w:lang w:val="es-PE"/>
          </w:rPr>
          <w:t>Usuario no recuerda su contraseña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_Toc103894361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811230" w14:textId="0A72B736" w:rsidR="006E5E22" w:rsidRDefault="006E5E2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3894362" w:history="1">
        <w:r w:rsidRPr="00CF04F1">
          <w:rPr>
            <w:rStyle w:val="Hipervnculo"/>
            <w:noProof/>
            <w:lang w:val="es-PE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CF04F1">
          <w:rPr>
            <w:rStyle w:val="Hipervnculo"/>
            <w:noProof/>
          </w:rPr>
          <w:t>Requerimientos Especiales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_Toc103894362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A37D4C" w14:textId="0CAF416C" w:rsidR="006E5E22" w:rsidRDefault="006E5E2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3894363" w:history="1">
        <w:r w:rsidRPr="00CF04F1">
          <w:rPr>
            <w:rStyle w:val="Hipervnculo"/>
            <w:noProof/>
            <w:lang w:val="es-PE"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CF04F1">
          <w:rPr>
            <w:rStyle w:val="Hipervnculo"/>
            <w:noProof/>
            <w:lang w:val="es-PE"/>
          </w:rPr>
          <w:t>Tener una opción para recuperar contraseña en caso de olvido o pérdida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_Toc103894363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0ABFD9" w14:textId="19491A4D" w:rsidR="006E5E22" w:rsidRDefault="006E5E2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3894364" w:history="1">
        <w:r w:rsidRPr="00CF04F1">
          <w:rPr>
            <w:rStyle w:val="Hipervnculo"/>
            <w:noProof/>
            <w:lang w:val="es-PE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CF04F1">
          <w:rPr>
            <w:rStyle w:val="Hipervnculo"/>
            <w:noProof/>
          </w:rPr>
          <w:t>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_Toc103894364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6ECFC2" w14:textId="663B21D8" w:rsidR="006E5E22" w:rsidRDefault="006E5E2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3894365" w:history="1">
        <w:r w:rsidRPr="00CF04F1">
          <w:rPr>
            <w:rStyle w:val="Hipervnculo"/>
            <w:noProof/>
            <w:lang w:val="es-PE"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CF04F1">
          <w:rPr>
            <w:rStyle w:val="Hipervnculo"/>
            <w:noProof/>
          </w:rPr>
          <w:t>Postcondiciones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_Toc103894365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251CEB" w14:textId="0D93AEE1" w:rsidR="006E5E22" w:rsidRDefault="006E5E2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3894366" w:history="1">
        <w:r w:rsidRPr="00CF04F1">
          <w:rPr>
            <w:rStyle w:val="Hipervnculo"/>
            <w:noProof/>
            <w:lang w:val="es-PE"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CF04F1">
          <w:rPr>
            <w:rStyle w:val="Hipervnculo"/>
            <w:noProof/>
            <w:lang w:val="es-PE"/>
          </w:rPr>
          <w:t>El usuario puede ingresar al sistema, ver y descargar la información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_Toc103894366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D33C3D" w14:textId="2DC9A18F" w:rsidR="006E5E22" w:rsidRDefault="006E5E2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3894367" w:history="1">
        <w:r w:rsidRPr="00CF04F1">
          <w:rPr>
            <w:rStyle w:val="Hipervnculo"/>
            <w:noProof/>
            <w:lang w:val="es-PE"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CF04F1">
          <w:rPr>
            <w:rStyle w:val="Hipervnculo"/>
            <w:noProof/>
          </w:rPr>
          <w:t>Puntos de Extensión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_Toc103894367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BAB3F8" w14:textId="01F29EA6" w:rsidR="006E5E22" w:rsidRDefault="006E5E2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3894368" w:history="1">
        <w:r w:rsidRPr="00CF04F1">
          <w:rPr>
            <w:rStyle w:val="Hipervnculo"/>
            <w:noProof/>
            <w:lang w:val="es-PE"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CF04F1">
          <w:rPr>
            <w:rStyle w:val="Hipervnculo"/>
            <w:noProof/>
            <w:lang w:val="es-PE"/>
          </w:rPr>
          <w:t>Recuperar contraseña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_Toc103894368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D70083" w14:textId="679719B1" w:rsidR="00000000" w:rsidRPr="00DF4BF4" w:rsidRDefault="00451F09">
      <w:pPr>
        <w:pStyle w:val="Ttulo"/>
        <w:rPr>
          <w:lang w:val="es-PE"/>
        </w:rPr>
      </w:pPr>
      <w:r>
        <w:rPr>
          <w:rFonts w:ascii="Times New Roman" w:hAnsi="Times New Roman"/>
          <w:b w:val="0"/>
          <w:sz w:val="20"/>
        </w:rPr>
        <w:fldChar w:fldCharType="end"/>
      </w:r>
      <w:r w:rsidR="00101D86" w:rsidRPr="00DF4BF4">
        <w:rPr>
          <w:lang w:val="es-PE"/>
        </w:rPr>
        <w:br w:type="page"/>
      </w:r>
      <w:bookmarkStart w:id="0" w:name="_Toc423410237"/>
      <w:bookmarkStart w:id="1" w:name="_Toc425054503"/>
      <w:r w:rsidR="00DF4BF4" w:rsidRPr="00DF4BF4">
        <w:rPr>
          <w:lang w:val="es-PE"/>
        </w:rPr>
        <w:lastRenderedPageBreak/>
        <w:t>Especificación de Caso de Uso: Iniciar Sesión</w:t>
      </w:r>
      <w:r w:rsidR="00101D86" w:rsidRPr="00DF4BF4">
        <w:rPr>
          <w:lang w:val="es-PE"/>
        </w:rPr>
        <w:t xml:space="preserve"> </w:t>
      </w:r>
      <w:bookmarkEnd w:id="0"/>
      <w:bookmarkEnd w:id="1"/>
    </w:p>
    <w:p w14:paraId="5C3B59B6" w14:textId="77777777" w:rsidR="00000000" w:rsidRPr="00DF4BF4" w:rsidRDefault="00101D86">
      <w:pPr>
        <w:pStyle w:val="InfoBlue"/>
        <w:rPr>
          <w:lang w:val="es-PE"/>
        </w:rPr>
      </w:pPr>
    </w:p>
    <w:p w14:paraId="33499994" w14:textId="1F7EDA31" w:rsidR="00000000" w:rsidRDefault="00DF4BF4">
      <w:pPr>
        <w:pStyle w:val="Ttulo1"/>
      </w:pPr>
      <w:bookmarkStart w:id="2" w:name="_Toc423410238"/>
      <w:bookmarkStart w:id="3" w:name="_Toc425054504"/>
      <w:bookmarkStart w:id="4" w:name="_Toc103894355"/>
      <w:proofErr w:type="spellStart"/>
      <w:r>
        <w:t>Iniciar</w:t>
      </w:r>
      <w:proofErr w:type="spellEnd"/>
      <w:r>
        <w:t xml:space="preserve"> </w:t>
      </w:r>
      <w:proofErr w:type="spellStart"/>
      <w:r>
        <w:t>Sesión</w:t>
      </w:r>
      <w:bookmarkEnd w:id="4"/>
      <w:proofErr w:type="spellEnd"/>
      <w:r w:rsidR="00101D86">
        <w:t xml:space="preserve"> </w:t>
      </w:r>
    </w:p>
    <w:p w14:paraId="2995A154" w14:textId="2DDDFA80" w:rsidR="00000000" w:rsidRDefault="00101D86">
      <w:pPr>
        <w:pStyle w:val="Ttulo2"/>
      </w:pPr>
      <w:bookmarkStart w:id="5" w:name="_Toc103894356"/>
      <w:r>
        <w:t>B</w:t>
      </w:r>
      <w:bookmarkEnd w:id="2"/>
      <w:bookmarkEnd w:id="3"/>
      <w:r w:rsidR="00DF4BF4">
        <w:t xml:space="preserve">reve </w:t>
      </w:r>
      <w:proofErr w:type="spellStart"/>
      <w:r w:rsidR="00DF4BF4">
        <w:t>Descripción</w:t>
      </w:r>
      <w:bookmarkEnd w:id="5"/>
      <w:proofErr w:type="spellEnd"/>
    </w:p>
    <w:p w14:paraId="5B144A74" w14:textId="5D6CEE4B" w:rsidR="002B071A" w:rsidRPr="002B071A" w:rsidRDefault="002B071A" w:rsidP="002B071A">
      <w:pPr>
        <w:ind w:left="720"/>
        <w:rPr>
          <w:lang w:val="es-PE"/>
        </w:rPr>
      </w:pPr>
      <w:r w:rsidRPr="002B071A">
        <w:rPr>
          <w:lang w:val="es-PE"/>
        </w:rPr>
        <w:t xml:space="preserve">El usuario deberá iniciar sesión con las credenciales que le habrán sido previamente brindadas por el administrador del sitio. Estas credenciales se brindan a cualquier empleado nuevo que entre a trabajar a </w:t>
      </w:r>
      <w:proofErr w:type="spellStart"/>
      <w:r w:rsidRPr="002B071A">
        <w:rPr>
          <w:lang w:val="es-PE"/>
        </w:rPr>
        <w:t>Emilima</w:t>
      </w:r>
      <w:proofErr w:type="spellEnd"/>
      <w:r w:rsidRPr="002B071A">
        <w:rPr>
          <w:lang w:val="es-PE"/>
        </w:rPr>
        <w:t xml:space="preserve"> y sea parte del proceso de búsqueda de documentación.</w:t>
      </w:r>
    </w:p>
    <w:p w14:paraId="72E400AF" w14:textId="73DCC9B9" w:rsidR="00000000" w:rsidRDefault="00101D86">
      <w:pPr>
        <w:pStyle w:val="Ttulo1"/>
        <w:widowControl/>
      </w:pPr>
      <w:bookmarkStart w:id="6" w:name="_Toc423410239"/>
      <w:bookmarkStart w:id="7" w:name="_Toc425054505"/>
      <w:bookmarkStart w:id="8" w:name="_Toc103894357"/>
      <w:proofErr w:type="spellStart"/>
      <w:r>
        <w:t>Fl</w:t>
      </w:r>
      <w:bookmarkEnd w:id="6"/>
      <w:bookmarkEnd w:id="7"/>
      <w:r w:rsidR="00DF4BF4">
        <w:t>ujo</w:t>
      </w:r>
      <w:proofErr w:type="spellEnd"/>
      <w:r w:rsidR="00DF4BF4">
        <w:t xml:space="preserve"> de </w:t>
      </w:r>
      <w:proofErr w:type="spellStart"/>
      <w:r w:rsidR="00DF4BF4">
        <w:t>Eventos</w:t>
      </w:r>
      <w:bookmarkEnd w:id="8"/>
      <w:proofErr w:type="spellEnd"/>
    </w:p>
    <w:p w14:paraId="2FFB1F67" w14:textId="3C7EC50B" w:rsidR="00000000" w:rsidRDefault="00DF4BF4">
      <w:pPr>
        <w:pStyle w:val="Ttulo2"/>
        <w:widowControl/>
      </w:pPr>
      <w:bookmarkStart w:id="9" w:name="_Toc103894358"/>
      <w:proofErr w:type="spellStart"/>
      <w:r>
        <w:t>Flujo</w:t>
      </w:r>
      <w:proofErr w:type="spellEnd"/>
      <w:r>
        <w:t xml:space="preserve"> </w:t>
      </w:r>
      <w:proofErr w:type="spellStart"/>
      <w:r>
        <w:t>Básico</w:t>
      </w:r>
      <w:bookmarkEnd w:id="9"/>
      <w:proofErr w:type="spellEnd"/>
    </w:p>
    <w:p w14:paraId="4BC4F520" w14:textId="4AFE3EDA" w:rsidR="00BD060D" w:rsidRDefault="002B071A" w:rsidP="00BD060D">
      <w:pPr>
        <w:ind w:left="720"/>
        <w:rPr>
          <w:lang w:val="es-PE"/>
        </w:rPr>
      </w:pPr>
      <w:r w:rsidRPr="00C13E89">
        <w:rPr>
          <w:lang w:val="es-PE"/>
        </w:rPr>
        <w:t xml:space="preserve">1. </w:t>
      </w:r>
      <w:r w:rsidR="00C13E89" w:rsidRPr="00C13E89">
        <w:rPr>
          <w:lang w:val="es-PE"/>
        </w:rPr>
        <w:t>El usuario intentará ingresar a</w:t>
      </w:r>
      <w:r w:rsidR="00C13E89">
        <w:rPr>
          <w:lang w:val="es-PE"/>
        </w:rPr>
        <w:t xml:space="preserve"> cualquier módulo del sistema.</w:t>
      </w:r>
    </w:p>
    <w:p w14:paraId="13FC46F8" w14:textId="38D8FE98" w:rsidR="00C13E89" w:rsidRDefault="00C13E89" w:rsidP="00BD060D">
      <w:pPr>
        <w:ind w:left="720"/>
        <w:rPr>
          <w:lang w:val="es-PE"/>
        </w:rPr>
      </w:pPr>
      <w:r>
        <w:rPr>
          <w:lang w:val="es-PE"/>
        </w:rPr>
        <w:t>2. El sistema redirecciona al usuario para que introduzca sus credenciales.</w:t>
      </w:r>
    </w:p>
    <w:p w14:paraId="179869F6" w14:textId="74E16E09" w:rsidR="00C13E89" w:rsidRDefault="00C13E89" w:rsidP="00BD060D">
      <w:pPr>
        <w:ind w:left="720"/>
        <w:rPr>
          <w:lang w:val="es-PE"/>
        </w:rPr>
      </w:pPr>
      <w:r>
        <w:rPr>
          <w:lang w:val="es-PE"/>
        </w:rPr>
        <w:t>3. El sistema valida si las credenciales son correctas</w:t>
      </w:r>
    </w:p>
    <w:p w14:paraId="5581698C" w14:textId="56C79AB5" w:rsidR="00C13E89" w:rsidRPr="00C13E89" w:rsidRDefault="00C13E89" w:rsidP="00BD060D">
      <w:pPr>
        <w:ind w:left="720"/>
        <w:rPr>
          <w:lang w:val="es-PE"/>
        </w:rPr>
      </w:pPr>
      <w:r>
        <w:rPr>
          <w:lang w:val="es-PE"/>
        </w:rPr>
        <w:t>4. El usuario ingresa al sistema</w:t>
      </w:r>
    </w:p>
    <w:p w14:paraId="0DA56E8A" w14:textId="678CAAD6" w:rsidR="00000000" w:rsidRDefault="00DF4BF4">
      <w:pPr>
        <w:pStyle w:val="Ttulo2"/>
        <w:widowControl/>
      </w:pPr>
      <w:bookmarkStart w:id="10" w:name="_Toc103894359"/>
      <w:proofErr w:type="spellStart"/>
      <w:r>
        <w:t>Flujos</w:t>
      </w:r>
      <w:proofErr w:type="spellEnd"/>
      <w:r>
        <w:t xml:space="preserve"> Alternativos</w:t>
      </w:r>
      <w:bookmarkEnd w:id="10"/>
    </w:p>
    <w:p w14:paraId="1E8E6938" w14:textId="13DFC0CE" w:rsidR="00000000" w:rsidRDefault="001C19AD">
      <w:pPr>
        <w:pStyle w:val="Ttulo3"/>
        <w:widowControl/>
      </w:pPr>
      <w:bookmarkStart w:id="11" w:name="_Toc103894360"/>
      <w:proofErr w:type="spellStart"/>
      <w:r>
        <w:t>Usuario</w:t>
      </w:r>
      <w:proofErr w:type="spellEnd"/>
      <w:r>
        <w:t xml:space="preserve"> o </w:t>
      </w:r>
      <w:proofErr w:type="spellStart"/>
      <w:r>
        <w:t>contraseña</w:t>
      </w:r>
      <w:proofErr w:type="spellEnd"/>
      <w:r>
        <w:t xml:space="preserve"> </w:t>
      </w:r>
      <w:proofErr w:type="spellStart"/>
      <w:r>
        <w:t>inválidos</w:t>
      </w:r>
      <w:bookmarkEnd w:id="11"/>
      <w:proofErr w:type="spellEnd"/>
    </w:p>
    <w:p w14:paraId="7B795E7A" w14:textId="2662E214" w:rsidR="001C19AD" w:rsidRDefault="001C19AD" w:rsidP="001C19AD">
      <w:pPr>
        <w:ind w:left="720"/>
        <w:rPr>
          <w:lang w:val="es-PE"/>
        </w:rPr>
      </w:pPr>
      <w:r w:rsidRPr="008F3F0F">
        <w:rPr>
          <w:lang w:val="es-PE"/>
        </w:rPr>
        <w:t xml:space="preserve">En caso </w:t>
      </w:r>
      <w:r w:rsidR="008F3F0F" w:rsidRPr="008F3F0F">
        <w:rPr>
          <w:lang w:val="es-PE"/>
        </w:rPr>
        <w:t xml:space="preserve">el usuario </w:t>
      </w:r>
      <w:r w:rsidR="008F3F0F">
        <w:rPr>
          <w:lang w:val="es-PE"/>
        </w:rPr>
        <w:t>o contraseña sean inválidos, el sistema mostrará un mensaje de error al usuario no autenticado, por lo tanto, no podrá ingresar a ningún módulo del sistema y tendrá que volver a intentarlo.</w:t>
      </w:r>
    </w:p>
    <w:p w14:paraId="6E6CA324" w14:textId="25FBD5FD" w:rsidR="006009DC" w:rsidRDefault="006009DC" w:rsidP="001C19AD">
      <w:pPr>
        <w:pStyle w:val="Ttulo3"/>
        <w:widowControl/>
        <w:rPr>
          <w:lang w:val="es-PE"/>
        </w:rPr>
      </w:pPr>
      <w:bookmarkStart w:id="12" w:name="_Toc103894361"/>
      <w:r w:rsidRPr="00D80EE6">
        <w:rPr>
          <w:lang w:val="es-PE"/>
        </w:rPr>
        <w:t>Us</w:t>
      </w:r>
      <w:r w:rsidR="00D80EE6" w:rsidRPr="00D80EE6">
        <w:rPr>
          <w:lang w:val="es-PE"/>
        </w:rPr>
        <w:t>uario no recuerda su c</w:t>
      </w:r>
      <w:r w:rsidR="00D80EE6">
        <w:rPr>
          <w:lang w:val="es-PE"/>
        </w:rPr>
        <w:t>ontraseña</w:t>
      </w:r>
      <w:bookmarkEnd w:id="12"/>
    </w:p>
    <w:p w14:paraId="29F8CB71" w14:textId="74CF46BD" w:rsidR="00D80EE6" w:rsidRPr="00D80EE6" w:rsidRDefault="00D80EE6" w:rsidP="00D80EE6">
      <w:pPr>
        <w:ind w:left="720"/>
        <w:rPr>
          <w:lang w:val="es-PE"/>
        </w:rPr>
      </w:pPr>
      <w:r>
        <w:rPr>
          <w:lang w:val="es-PE"/>
        </w:rPr>
        <w:t xml:space="preserve">En caso el usuario no recuerde su contraseña, tendrá la opción de recuperarla </w:t>
      </w:r>
      <w:r w:rsidR="00A0348A">
        <w:rPr>
          <w:lang w:val="es-PE"/>
        </w:rPr>
        <w:t xml:space="preserve">yendo al </w:t>
      </w:r>
      <w:proofErr w:type="gramStart"/>
      <w:r w:rsidR="00A0348A">
        <w:rPr>
          <w:lang w:val="es-PE"/>
        </w:rPr>
        <w:t>link</w:t>
      </w:r>
      <w:proofErr w:type="gramEnd"/>
      <w:r w:rsidR="00A0348A">
        <w:rPr>
          <w:lang w:val="es-PE"/>
        </w:rPr>
        <w:t xml:space="preserve"> de [</w:t>
      </w:r>
      <w:r w:rsidR="004D55A0">
        <w:rPr>
          <w:lang w:val="es-PE"/>
        </w:rPr>
        <w:t>Recupérala] que se encuentra abajo del formulario de inicio de sesión.</w:t>
      </w:r>
    </w:p>
    <w:p w14:paraId="1F00BAC8" w14:textId="4FE6AE4A" w:rsidR="00000000" w:rsidRDefault="00DF4BF4">
      <w:pPr>
        <w:pStyle w:val="Ttulo1"/>
      </w:pPr>
      <w:bookmarkStart w:id="13" w:name="_Toc103894362"/>
      <w:proofErr w:type="spellStart"/>
      <w:r>
        <w:t>Requerimientos</w:t>
      </w:r>
      <w:proofErr w:type="spellEnd"/>
      <w:r>
        <w:t xml:space="preserve"> </w:t>
      </w:r>
      <w:proofErr w:type="spellStart"/>
      <w:r>
        <w:t>Especiales</w:t>
      </w:r>
      <w:bookmarkEnd w:id="13"/>
      <w:proofErr w:type="spellEnd"/>
    </w:p>
    <w:p w14:paraId="226D0536" w14:textId="0DF4C649" w:rsidR="008B1F90" w:rsidRPr="006E5E22" w:rsidRDefault="006E5E22" w:rsidP="008B1F90">
      <w:pPr>
        <w:pStyle w:val="Ttulo2"/>
        <w:widowControl/>
        <w:rPr>
          <w:lang w:val="es-PE"/>
        </w:rPr>
      </w:pPr>
      <w:bookmarkStart w:id="14" w:name="_Toc423410253"/>
      <w:bookmarkStart w:id="15" w:name="_Toc425054512"/>
      <w:bookmarkStart w:id="16" w:name="_Toc103894363"/>
      <w:r w:rsidRPr="006E5E22">
        <w:rPr>
          <w:lang w:val="es-PE"/>
        </w:rPr>
        <w:t>Tener una opción para recuperar contraseña en caso de olvido o pér</w:t>
      </w:r>
      <w:r>
        <w:rPr>
          <w:lang w:val="es-PE"/>
        </w:rPr>
        <w:t>dida</w:t>
      </w:r>
      <w:bookmarkEnd w:id="16"/>
    </w:p>
    <w:p w14:paraId="06F6C216" w14:textId="5F3596AD" w:rsidR="00000000" w:rsidRDefault="00101D86">
      <w:pPr>
        <w:pStyle w:val="Ttulo1"/>
        <w:widowControl/>
      </w:pPr>
      <w:bookmarkStart w:id="17" w:name="_Toc103894364"/>
      <w:proofErr w:type="spellStart"/>
      <w:r>
        <w:t>Precondi</w:t>
      </w:r>
      <w:bookmarkEnd w:id="14"/>
      <w:bookmarkEnd w:id="15"/>
      <w:r w:rsidR="00DF4BF4">
        <w:t>ciones</w:t>
      </w:r>
      <w:bookmarkEnd w:id="17"/>
      <w:proofErr w:type="spellEnd"/>
    </w:p>
    <w:p w14:paraId="27AEA4E8" w14:textId="57999F78" w:rsidR="00C52EFA" w:rsidRPr="00C52EFA" w:rsidRDefault="00C52EFA" w:rsidP="00C52EFA">
      <w:pPr>
        <w:ind w:left="720"/>
        <w:rPr>
          <w:lang w:val="es-PE"/>
        </w:rPr>
      </w:pPr>
      <w:r w:rsidRPr="00C52EFA">
        <w:rPr>
          <w:lang w:val="es-PE"/>
        </w:rPr>
        <w:t>No hay precondiciones relacionadas a</w:t>
      </w:r>
      <w:r>
        <w:rPr>
          <w:lang w:val="es-PE"/>
        </w:rPr>
        <w:t xml:space="preserve"> este caso de uso</w:t>
      </w:r>
    </w:p>
    <w:p w14:paraId="5986B881" w14:textId="04DFE549" w:rsidR="00000000" w:rsidRDefault="00101D86">
      <w:pPr>
        <w:pStyle w:val="Ttulo1"/>
        <w:widowControl/>
      </w:pPr>
      <w:bookmarkStart w:id="18" w:name="_Toc423410255"/>
      <w:bookmarkStart w:id="19" w:name="_Toc425054514"/>
      <w:bookmarkStart w:id="20" w:name="_Toc103894365"/>
      <w:proofErr w:type="spellStart"/>
      <w:r>
        <w:t>Postcondi</w:t>
      </w:r>
      <w:bookmarkEnd w:id="18"/>
      <w:bookmarkEnd w:id="19"/>
      <w:r w:rsidR="00DF4BF4">
        <w:t>ciones</w:t>
      </w:r>
      <w:bookmarkEnd w:id="20"/>
      <w:proofErr w:type="spellEnd"/>
    </w:p>
    <w:p w14:paraId="494A4B06" w14:textId="7357412E" w:rsidR="00000000" w:rsidRPr="000F3E3B" w:rsidRDefault="000F3E3B">
      <w:pPr>
        <w:pStyle w:val="Ttulo2"/>
        <w:widowControl/>
        <w:rPr>
          <w:lang w:val="es-PE"/>
        </w:rPr>
      </w:pPr>
      <w:bookmarkStart w:id="21" w:name="_Toc103894366"/>
      <w:r w:rsidRPr="000F3E3B">
        <w:rPr>
          <w:lang w:val="es-PE"/>
        </w:rPr>
        <w:t>El usuario puede ingresar a</w:t>
      </w:r>
      <w:r>
        <w:rPr>
          <w:lang w:val="es-PE"/>
        </w:rPr>
        <w:t>l sistema</w:t>
      </w:r>
      <w:r w:rsidR="0050349F">
        <w:rPr>
          <w:lang w:val="es-PE"/>
        </w:rPr>
        <w:t>,</w:t>
      </w:r>
      <w:r w:rsidR="003B5B97">
        <w:rPr>
          <w:lang w:val="es-PE"/>
        </w:rPr>
        <w:t xml:space="preserve"> ver </w:t>
      </w:r>
      <w:r w:rsidR="0050349F">
        <w:rPr>
          <w:lang w:val="es-PE"/>
        </w:rPr>
        <w:t xml:space="preserve">y descargar </w:t>
      </w:r>
      <w:r w:rsidR="003B5B97">
        <w:rPr>
          <w:lang w:val="es-PE"/>
        </w:rPr>
        <w:t>la información</w:t>
      </w:r>
      <w:bookmarkEnd w:id="21"/>
    </w:p>
    <w:p w14:paraId="422CF547" w14:textId="3C8EF93D" w:rsidR="00000000" w:rsidRDefault="00DF4BF4">
      <w:pPr>
        <w:pStyle w:val="Ttulo1"/>
      </w:pPr>
      <w:bookmarkStart w:id="22" w:name="_Toc103894367"/>
      <w:r>
        <w:t xml:space="preserve">Puntos de </w:t>
      </w:r>
      <w:proofErr w:type="spellStart"/>
      <w:r>
        <w:t>Extensión</w:t>
      </w:r>
      <w:bookmarkEnd w:id="22"/>
      <w:proofErr w:type="spellEnd"/>
    </w:p>
    <w:p w14:paraId="08A86458" w14:textId="454DE75B" w:rsidR="00564D45" w:rsidRPr="00312322" w:rsidRDefault="0041398B" w:rsidP="00312322">
      <w:pPr>
        <w:pStyle w:val="Ttulo2"/>
        <w:rPr>
          <w:lang w:val="es-PE"/>
        </w:rPr>
      </w:pPr>
      <w:bookmarkStart w:id="23" w:name="_Toc103894368"/>
      <w:r>
        <w:rPr>
          <w:lang w:val="es-PE"/>
        </w:rPr>
        <w:t xml:space="preserve">Recuperar </w:t>
      </w:r>
      <w:r w:rsidR="00312322">
        <w:rPr>
          <w:lang w:val="es-PE"/>
        </w:rPr>
        <w:t>contraseña</w:t>
      </w:r>
      <w:bookmarkEnd w:id="23"/>
    </w:p>
    <w:sectPr w:rsidR="00564D45" w:rsidRPr="00312322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348F6" w14:textId="77777777" w:rsidR="00101D86" w:rsidRDefault="00101D86">
      <w:pPr>
        <w:spacing w:line="240" w:lineRule="auto"/>
      </w:pPr>
      <w:r>
        <w:separator/>
      </w:r>
    </w:p>
  </w:endnote>
  <w:endnote w:type="continuationSeparator" w:id="0">
    <w:p w14:paraId="0DA675FB" w14:textId="77777777" w:rsidR="00101D86" w:rsidRDefault="00101D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auto"/>
    <w:pitch w:val="variable"/>
    <w:sig w:usb0="A00002AF" w:usb1="500078F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 w14:paraId="39BA9317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9FCCAA" w14:textId="5D54BD81" w:rsidR="00000000" w:rsidRDefault="00101D86">
          <w:pPr>
            <w:ind w:right="360"/>
            <w:rPr>
              <w:sz w:val="24"/>
            </w:rPr>
          </w:pPr>
          <w:proofErr w:type="spellStart"/>
          <w:r>
            <w:t>Confiden</w:t>
          </w:r>
          <w:r w:rsidR="00451F09">
            <w:t>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D7B6075" w14:textId="5857E1F0" w:rsidR="00000000" w:rsidRDefault="00101D86">
          <w:pPr>
            <w:jc w:val="center"/>
          </w:pPr>
          <w:r>
            <w:fldChar w:fldCharType="begin"/>
          </w:r>
          <w:r>
            <w:instrText>symbo</w:instrText>
          </w:r>
          <w:r>
            <w:instrText>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451F09">
            <w:t>Emilima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64D45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306C62" w14:textId="77777777" w:rsidR="00000000" w:rsidRDefault="00101D8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45A9A8A1" w14:textId="77777777" w:rsidR="00000000" w:rsidRDefault="00101D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A4A00" w14:textId="77777777" w:rsidR="00101D86" w:rsidRDefault="00101D86">
      <w:pPr>
        <w:spacing w:line="240" w:lineRule="auto"/>
      </w:pPr>
      <w:r>
        <w:separator/>
      </w:r>
    </w:p>
  </w:footnote>
  <w:footnote w:type="continuationSeparator" w:id="0">
    <w:p w14:paraId="40D6C818" w14:textId="77777777" w:rsidR="00101D86" w:rsidRDefault="00101D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3E2C5" w14:textId="77777777" w:rsidR="00000000" w:rsidRDefault="00101D86">
    <w:pPr>
      <w:rPr>
        <w:sz w:val="24"/>
      </w:rPr>
    </w:pPr>
  </w:p>
  <w:p w14:paraId="2B6F59A3" w14:textId="77777777" w:rsidR="00000000" w:rsidRDefault="00101D86">
    <w:pPr>
      <w:pBdr>
        <w:top w:val="single" w:sz="6" w:space="1" w:color="auto"/>
      </w:pBdr>
      <w:rPr>
        <w:sz w:val="24"/>
      </w:rPr>
    </w:pPr>
  </w:p>
  <w:p w14:paraId="69CE9349" w14:textId="27CDEC48" w:rsidR="00000000" w:rsidRDefault="006F7E3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Emilima</w:t>
    </w:r>
    <w:proofErr w:type="spellEnd"/>
  </w:p>
  <w:p w14:paraId="34F545E4" w14:textId="77777777" w:rsidR="00000000" w:rsidRDefault="00101D86">
    <w:pPr>
      <w:pBdr>
        <w:bottom w:val="single" w:sz="6" w:space="1" w:color="auto"/>
      </w:pBdr>
      <w:jc w:val="right"/>
      <w:rPr>
        <w:sz w:val="24"/>
      </w:rPr>
    </w:pPr>
  </w:p>
  <w:p w14:paraId="408704A9" w14:textId="77777777" w:rsidR="00000000" w:rsidRDefault="00101D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 w14:paraId="5A95D39D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7408E9F4" w14:textId="78D5AA68" w:rsidR="00000000" w:rsidRDefault="006F7E35">
          <w:proofErr w:type="spellStart"/>
          <w:r>
            <w:t>Documentos</w:t>
          </w:r>
          <w:proofErr w:type="spellEnd"/>
          <w:r>
            <w:t xml:space="preserve"> </w:t>
          </w:r>
          <w:proofErr w:type="spellStart"/>
          <w:r>
            <w:t>Emilima</w:t>
          </w:r>
          <w:proofErr w:type="spellEnd"/>
        </w:p>
      </w:tc>
      <w:tc>
        <w:tcPr>
          <w:tcW w:w="3179" w:type="dxa"/>
        </w:tcPr>
        <w:p w14:paraId="150421EA" w14:textId="66AF453B" w:rsidR="00000000" w:rsidRDefault="00101D86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</w:t>
          </w:r>
          <w:r w:rsidR="006F7E35">
            <w:t>ó</w:t>
          </w:r>
          <w:r>
            <w:t>n</w:t>
          </w:r>
          <w:proofErr w:type="spellEnd"/>
          <w:r>
            <w:t xml:space="preserve">:           </w:t>
          </w:r>
          <w:r w:rsidR="006F7E35">
            <w:t>1.0</w:t>
          </w:r>
        </w:p>
      </w:tc>
    </w:tr>
    <w:tr w:rsidR="00000000" w14:paraId="019AB418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40E4246C" w14:textId="14A7EBBA" w:rsidR="00000000" w:rsidRPr="00451F09" w:rsidRDefault="00101D86">
          <w:pPr>
            <w:rPr>
              <w:lang w:val="es-PE"/>
            </w:rPr>
          </w:pPr>
          <w:r>
            <w:fldChar w:fldCharType="begin"/>
          </w:r>
          <w:r w:rsidRPr="006F7E35">
            <w:rPr>
              <w:lang w:val="es-PE"/>
            </w:rPr>
            <w:instrText xml:space="preserve">title  \* Mergeformat </w:instrText>
          </w:r>
          <w:r>
            <w:fldChar w:fldCharType="separate"/>
          </w:r>
          <w:r w:rsidR="006F7E35" w:rsidRPr="006F7E35">
            <w:rPr>
              <w:lang w:val="es-PE"/>
            </w:rPr>
            <w:t xml:space="preserve">Especificación de Caso </w:t>
          </w:r>
          <w:r w:rsidR="006F7E35">
            <w:rPr>
              <w:lang w:val="es-PE"/>
            </w:rPr>
            <w:t>de Uso</w:t>
          </w:r>
          <w:r w:rsidR="00564D45" w:rsidRPr="006F7E35">
            <w:rPr>
              <w:lang w:val="es-PE"/>
            </w:rPr>
            <w:t xml:space="preserve">: </w:t>
          </w:r>
          <w:r w:rsidR="006F7E35">
            <w:rPr>
              <w:lang w:val="es-PE"/>
            </w:rPr>
            <w:t>Iniciar Sesión</w:t>
          </w:r>
          <w:r>
            <w:fldChar w:fldCharType="end"/>
          </w:r>
        </w:p>
      </w:tc>
      <w:tc>
        <w:tcPr>
          <w:tcW w:w="3179" w:type="dxa"/>
        </w:tcPr>
        <w:p w14:paraId="0B561CC7" w14:textId="5EA82CB5" w:rsidR="00000000" w:rsidRDefault="00101D86">
          <w:r w:rsidRPr="00451F09">
            <w:rPr>
              <w:lang w:val="es-PE"/>
            </w:rPr>
            <w:t xml:space="preserve">  </w:t>
          </w:r>
          <w:proofErr w:type="spellStart"/>
          <w:r w:rsidR="006F7E35">
            <w:t>Fecha</w:t>
          </w:r>
          <w:proofErr w:type="spellEnd"/>
          <w:r>
            <w:t xml:space="preserve">:  </w:t>
          </w:r>
          <w:r w:rsidR="006F7E35">
            <w:t>19/05/2022</w:t>
          </w:r>
        </w:p>
      </w:tc>
    </w:tr>
    <w:tr w:rsidR="00000000" w14:paraId="230A642A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14:paraId="26FBC03B" w14:textId="5539B723" w:rsidR="00000000" w:rsidRDefault="006F7E35">
          <w:r>
            <w:t>D0001</w:t>
          </w:r>
        </w:p>
      </w:tc>
    </w:tr>
  </w:tbl>
  <w:p w14:paraId="60B15E3C" w14:textId="77777777" w:rsidR="00000000" w:rsidRDefault="00101D8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C538860A"/>
    <w:lvl w:ilvl="0">
      <w:start w:val="1"/>
      <w:numFmt w:val="decimal"/>
      <w:pStyle w:val="Ttulo1"/>
      <w:lvlText w:val="%1."/>
      <w:legacy w:legacy="1" w:legacySpace="144" w:legacyIndent="0"/>
      <w:lvlJc w:val="left"/>
      <w:rPr>
        <w:lang w:val="es-PE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5413953">
    <w:abstractNumId w:val="0"/>
  </w:num>
  <w:num w:numId="2" w16cid:durableId="11648817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573861348">
    <w:abstractNumId w:val="9"/>
  </w:num>
  <w:num w:numId="4" w16cid:durableId="37509168">
    <w:abstractNumId w:val="19"/>
  </w:num>
  <w:num w:numId="5" w16cid:durableId="1801915649">
    <w:abstractNumId w:val="14"/>
  </w:num>
  <w:num w:numId="6" w16cid:durableId="462041060">
    <w:abstractNumId w:val="13"/>
  </w:num>
  <w:num w:numId="7" w16cid:durableId="55395875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589269635">
    <w:abstractNumId w:val="2"/>
  </w:num>
  <w:num w:numId="9" w16cid:durableId="2028871436">
    <w:abstractNumId w:val="18"/>
  </w:num>
  <w:num w:numId="10" w16cid:durableId="999044989">
    <w:abstractNumId w:val="3"/>
  </w:num>
  <w:num w:numId="11" w16cid:durableId="117456554">
    <w:abstractNumId w:val="10"/>
  </w:num>
  <w:num w:numId="12" w16cid:durableId="941186853">
    <w:abstractNumId w:val="8"/>
  </w:num>
  <w:num w:numId="13" w16cid:durableId="1709527559">
    <w:abstractNumId w:val="17"/>
  </w:num>
  <w:num w:numId="14" w16cid:durableId="673649786">
    <w:abstractNumId w:val="7"/>
  </w:num>
  <w:num w:numId="15" w16cid:durableId="982199126">
    <w:abstractNumId w:val="4"/>
  </w:num>
  <w:num w:numId="16" w16cid:durableId="1326514822">
    <w:abstractNumId w:val="16"/>
  </w:num>
  <w:num w:numId="17" w16cid:durableId="55975337">
    <w:abstractNumId w:val="12"/>
  </w:num>
  <w:num w:numId="18" w16cid:durableId="234318409">
    <w:abstractNumId w:val="5"/>
  </w:num>
  <w:num w:numId="19" w16cid:durableId="1310673494">
    <w:abstractNumId w:val="11"/>
  </w:num>
  <w:num w:numId="20" w16cid:durableId="2106001076">
    <w:abstractNumId w:val="6"/>
  </w:num>
  <w:num w:numId="21" w16cid:durableId="14635716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45"/>
    <w:rsid w:val="00022626"/>
    <w:rsid w:val="00027623"/>
    <w:rsid w:val="000F3E3B"/>
    <w:rsid w:val="00101D86"/>
    <w:rsid w:val="001C19AD"/>
    <w:rsid w:val="00213B40"/>
    <w:rsid w:val="002B071A"/>
    <w:rsid w:val="00312322"/>
    <w:rsid w:val="003135A6"/>
    <w:rsid w:val="00360CB6"/>
    <w:rsid w:val="003B5B97"/>
    <w:rsid w:val="0041398B"/>
    <w:rsid w:val="00451F09"/>
    <w:rsid w:val="004D55A0"/>
    <w:rsid w:val="0050349F"/>
    <w:rsid w:val="005466B4"/>
    <w:rsid w:val="00564D45"/>
    <w:rsid w:val="006009DC"/>
    <w:rsid w:val="006434EF"/>
    <w:rsid w:val="006D5510"/>
    <w:rsid w:val="006E5E22"/>
    <w:rsid w:val="006F7E35"/>
    <w:rsid w:val="007067E9"/>
    <w:rsid w:val="007201DD"/>
    <w:rsid w:val="008B10DB"/>
    <w:rsid w:val="008B1F90"/>
    <w:rsid w:val="008C312C"/>
    <w:rsid w:val="008F3F0F"/>
    <w:rsid w:val="00A0348A"/>
    <w:rsid w:val="00AD6254"/>
    <w:rsid w:val="00B855D3"/>
    <w:rsid w:val="00BD060D"/>
    <w:rsid w:val="00C06423"/>
    <w:rsid w:val="00C07F4B"/>
    <w:rsid w:val="00C13E89"/>
    <w:rsid w:val="00C34AAD"/>
    <w:rsid w:val="00C52EFA"/>
    <w:rsid w:val="00D24331"/>
    <w:rsid w:val="00D80EE6"/>
    <w:rsid w:val="00DF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3E0883"/>
  <w15:chartTrackingRefBased/>
  <w15:docId w15:val="{22306986-770E-455F-81E6-2EB5B6C2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451F09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202016924\Downloads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9327D-C5F7-4912-9F21-33285CAF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74</TotalTime>
  <Pages>4</Pages>
  <Words>462</Words>
  <Characters>2546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i202016924 (Quispe Gomez,Wilmer Andres)</dc:creator>
  <cp:keywords/>
  <dc:description/>
  <cp:lastModifiedBy>i202016924 (Quispe Gomez,Wilmer Andres)</cp:lastModifiedBy>
  <cp:revision>34</cp:revision>
  <cp:lastPrinted>2022-05-20T03:05:00Z</cp:lastPrinted>
  <dcterms:created xsi:type="dcterms:W3CDTF">2022-05-20T02:20:00Z</dcterms:created>
  <dcterms:modified xsi:type="dcterms:W3CDTF">2022-05-20T04:12:00Z</dcterms:modified>
</cp:coreProperties>
</file>