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67312351" w:rsidR="00E15E2A" w:rsidRPr="00BC29CC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 xml:space="preserve">: </w:t>
      </w:r>
      <w:r w:rsidR="00DF522E">
        <w:rPr>
          <w:lang w:val="es-PE"/>
        </w:rPr>
        <w:t>Mantener Usuario</w:t>
      </w:r>
      <w:r>
        <w:fldChar w:fldCharType="end"/>
      </w:r>
      <w:r w:rsidR="00BC29CC" w:rsidRPr="00BC29CC">
        <w:rPr>
          <w:lang w:val="es-PE"/>
        </w:rPr>
        <w:t>s</w:t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2B0E4F83" w:rsidR="00E15E2A" w:rsidRDefault="007201DD">
            <w:pPr>
              <w:pStyle w:val="Tabletext"/>
            </w:pPr>
            <w:r>
              <w:t>19/05/2022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7E1D4DDE" w14:textId="75746ECF" w:rsidR="003C296E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4144649" w:history="1">
        <w:r w:rsidR="003C296E" w:rsidRPr="006D2E84">
          <w:rPr>
            <w:rStyle w:val="Hipervnculo"/>
            <w:noProof/>
            <w:lang w:val="es-PE"/>
          </w:rPr>
          <w:t>1.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Mantener Usuario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_Toc104144649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454138C1" w14:textId="10C42C4B" w:rsidR="003C296E" w:rsidRDefault="00A867A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0" w:history="1">
        <w:r w:rsidR="003C296E" w:rsidRPr="006D2E84">
          <w:rPr>
            <w:rStyle w:val="Hipervnculo"/>
            <w:noProof/>
          </w:rPr>
          <w:t>1.1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Breve Descripción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_Toc104144650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722B2EBC" w14:textId="544AB7E0" w:rsidR="003C296E" w:rsidRDefault="00A867A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1" w:history="1">
        <w:r w:rsidR="003C296E" w:rsidRPr="006D2E84">
          <w:rPr>
            <w:rStyle w:val="Hipervnculo"/>
            <w:noProof/>
            <w:lang w:val="es-PE"/>
          </w:rPr>
          <w:t>2.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Flujo de Eventos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_Toc104144651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7DACCE57" w14:textId="42A0BABC" w:rsidR="003C296E" w:rsidRDefault="00A867A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2" w:history="1">
        <w:r w:rsidR="003C296E" w:rsidRPr="006D2E84">
          <w:rPr>
            <w:rStyle w:val="Hipervnculo"/>
            <w:noProof/>
          </w:rPr>
          <w:t>2.1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Flujo Básico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_Toc104144652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6974DD1C" w14:textId="4F4A496C" w:rsidR="003C296E" w:rsidRDefault="00A867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3" w:history="1">
        <w:r w:rsidR="003C296E" w:rsidRPr="006D2E84">
          <w:rPr>
            <w:rStyle w:val="Hipervnculo"/>
            <w:noProof/>
            <w:lang w:val="es-PE"/>
          </w:rPr>
          <w:t>2.1.1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El administrador da click a “Agregar usuario”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_Toc104144653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43535E9A" w14:textId="534A0AA9" w:rsidR="003C296E" w:rsidRDefault="00A867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4" w:history="1">
        <w:r w:rsidR="003C296E" w:rsidRPr="006D2E84">
          <w:rPr>
            <w:rStyle w:val="Hipervnculo"/>
            <w:noProof/>
            <w:lang w:val="es-PE"/>
          </w:rPr>
          <w:t>2.1.2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El administrador da click a “Editar usuario”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_Toc104144654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70611535" w14:textId="29426A28" w:rsidR="003C296E" w:rsidRDefault="00A867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5" w:history="1">
        <w:r w:rsidR="003C296E" w:rsidRPr="006D2E84">
          <w:rPr>
            <w:rStyle w:val="Hipervnculo"/>
            <w:noProof/>
            <w:lang w:val="es-PE"/>
          </w:rPr>
          <w:t>2.1.3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El administrador da click a “Eliminar usuario”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_Toc104144655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5777753C" w14:textId="3F3A0DE4" w:rsidR="003C296E" w:rsidRDefault="00A867A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6" w:history="1">
        <w:r w:rsidR="003C296E" w:rsidRPr="006D2E84">
          <w:rPr>
            <w:rStyle w:val="Hipervnculo"/>
            <w:noProof/>
          </w:rPr>
          <w:t>2.2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Flujos Alternativos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_Toc104144656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1CD956B1" w14:textId="2B2801F7" w:rsidR="003C296E" w:rsidRDefault="00A867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7" w:history="1">
        <w:r w:rsidR="003C296E" w:rsidRPr="006D2E84">
          <w:rPr>
            <w:rStyle w:val="Hipervnculo"/>
            <w:noProof/>
            <w:lang w:val="es-PE"/>
          </w:rPr>
          <w:t>2.2.1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El usuario que acaba de ingresar no tiene privilegios de administrador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_Toc104144657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58DF7A3F" w14:textId="098AAEE0" w:rsidR="003C296E" w:rsidRDefault="00A867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8" w:history="1">
        <w:r w:rsidR="003C296E" w:rsidRPr="006D2E84">
          <w:rPr>
            <w:rStyle w:val="Hipervnculo"/>
            <w:noProof/>
            <w:lang w:val="es-PE"/>
          </w:rPr>
          <w:t>2.2.2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El administrador ha ingresado datos erróneos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_Toc104144658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4</w:t>
        </w:r>
        <w:r w:rsidR="003C296E">
          <w:rPr>
            <w:noProof/>
            <w:webHidden/>
          </w:rPr>
          <w:fldChar w:fldCharType="end"/>
        </w:r>
      </w:hyperlink>
    </w:p>
    <w:p w14:paraId="1061BAB3" w14:textId="0B784E5A" w:rsidR="003C296E" w:rsidRDefault="00A867A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59" w:history="1">
        <w:r w:rsidR="003C296E" w:rsidRPr="006D2E84">
          <w:rPr>
            <w:rStyle w:val="Hipervnculo"/>
            <w:noProof/>
            <w:lang w:val="es-PE"/>
          </w:rPr>
          <w:t>3.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Requerimientos Especiales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_Toc104144659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10442984" w14:textId="5EF832AB" w:rsidR="003C296E" w:rsidRDefault="00A867A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60" w:history="1">
        <w:r w:rsidR="003C296E" w:rsidRPr="006D2E84">
          <w:rPr>
            <w:rStyle w:val="Hipervnculo"/>
            <w:noProof/>
            <w:lang w:val="es-PE"/>
          </w:rPr>
          <w:t>3.1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Evitar sentencias de SQL Injection e intentos de hacking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_Toc104144660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21F9612E" w14:textId="4B71D473" w:rsidR="003C296E" w:rsidRDefault="00A867A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61" w:history="1">
        <w:r w:rsidR="003C296E" w:rsidRPr="006D2E84">
          <w:rPr>
            <w:rStyle w:val="Hipervnculo"/>
            <w:noProof/>
            <w:lang w:val="es-PE"/>
          </w:rPr>
          <w:t>4.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Precondiciones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_Toc104144661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7711EC56" w14:textId="6046FAB9" w:rsidR="003C296E" w:rsidRDefault="00A867A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62" w:history="1">
        <w:r w:rsidR="003C296E" w:rsidRPr="006D2E84">
          <w:rPr>
            <w:rStyle w:val="Hipervnculo"/>
            <w:noProof/>
          </w:rPr>
          <w:t>4.1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Iniciar sesión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_Toc104144662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05A49C27" w14:textId="0288936F" w:rsidR="003C296E" w:rsidRDefault="00A867A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63" w:history="1">
        <w:r w:rsidR="003C296E" w:rsidRPr="006D2E84">
          <w:rPr>
            <w:rStyle w:val="Hipervnculo"/>
            <w:noProof/>
            <w:lang w:val="es-PE"/>
          </w:rPr>
          <w:t>5.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Postcondiciones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_Toc104144663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17072FDB" w14:textId="4C22EDF1" w:rsidR="003C296E" w:rsidRDefault="00A867A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64" w:history="1">
        <w:r w:rsidR="003C296E" w:rsidRPr="006D2E84">
          <w:rPr>
            <w:rStyle w:val="Hipervnculo"/>
            <w:noProof/>
            <w:lang w:val="es-PE"/>
          </w:rPr>
          <w:t>5.1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  <w:lang w:val="es-PE"/>
          </w:rPr>
          <w:t>Autenticación exitosa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_Toc104144664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09C39411" w14:textId="25FCE698" w:rsidR="003C296E" w:rsidRDefault="00A867A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44665" w:history="1">
        <w:r w:rsidR="003C296E" w:rsidRPr="006D2E84">
          <w:rPr>
            <w:rStyle w:val="Hipervnculo"/>
            <w:noProof/>
            <w:lang w:val="es-PE"/>
          </w:rPr>
          <w:t>6.</w:t>
        </w:r>
        <w:r w:rsidR="003C296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3C296E" w:rsidRPr="006D2E84">
          <w:rPr>
            <w:rStyle w:val="Hipervnculo"/>
            <w:noProof/>
          </w:rPr>
          <w:t>Puntos de Extensión</w:t>
        </w:r>
        <w:r w:rsidR="003C296E">
          <w:rPr>
            <w:noProof/>
            <w:webHidden/>
          </w:rPr>
          <w:tab/>
        </w:r>
        <w:r w:rsidR="003C296E">
          <w:rPr>
            <w:noProof/>
            <w:webHidden/>
          </w:rPr>
          <w:fldChar w:fldCharType="begin"/>
        </w:r>
        <w:r w:rsidR="003C296E">
          <w:rPr>
            <w:noProof/>
            <w:webHidden/>
          </w:rPr>
          <w:instrText xml:space="preserve"> PAGEREF _Toc104144665 \h </w:instrText>
        </w:r>
        <w:r w:rsidR="003C296E">
          <w:rPr>
            <w:noProof/>
            <w:webHidden/>
          </w:rPr>
        </w:r>
        <w:r w:rsidR="003C296E">
          <w:rPr>
            <w:noProof/>
            <w:webHidden/>
          </w:rPr>
          <w:fldChar w:fldCharType="separate"/>
        </w:r>
        <w:r w:rsidR="00BD2A94">
          <w:rPr>
            <w:noProof/>
            <w:webHidden/>
          </w:rPr>
          <w:t>5</w:t>
        </w:r>
        <w:r w:rsidR="003C296E">
          <w:rPr>
            <w:noProof/>
            <w:webHidden/>
          </w:rPr>
          <w:fldChar w:fldCharType="end"/>
        </w:r>
      </w:hyperlink>
    </w:p>
    <w:p w14:paraId="1DD70083" w14:textId="7CD6C6F9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0"/>
      <w:bookmarkEnd w:id="1"/>
      <w:r w:rsidR="00AD78DE">
        <w:rPr>
          <w:lang w:val="es-PE"/>
        </w:rPr>
        <w:t>Mantener Usuario</w:t>
      </w:r>
      <w:r w:rsidR="00BC29CC">
        <w:rPr>
          <w:lang w:val="es-PE"/>
        </w:rPr>
        <w:t>s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569C43E7" w:rsidR="00E15E2A" w:rsidRDefault="00AD78DE">
      <w:pPr>
        <w:pStyle w:val="Ttulo1"/>
      </w:pPr>
      <w:bookmarkStart w:id="2" w:name="_Toc104144649"/>
      <w:bookmarkStart w:id="3" w:name="_Toc423410238"/>
      <w:bookmarkStart w:id="4" w:name="_Toc425054504"/>
      <w:proofErr w:type="spellStart"/>
      <w:r>
        <w:t>Mantener</w:t>
      </w:r>
      <w:proofErr w:type="spellEnd"/>
      <w:r>
        <w:t xml:space="preserve"> </w:t>
      </w:r>
      <w:proofErr w:type="spellStart"/>
      <w:r>
        <w:t>Usuario</w:t>
      </w:r>
      <w:bookmarkEnd w:id="2"/>
      <w:r w:rsidR="00BC29CC">
        <w:t>s</w:t>
      </w:r>
      <w:proofErr w:type="spellEnd"/>
    </w:p>
    <w:p w14:paraId="2995A154" w14:textId="2DDDFA80" w:rsidR="00E15E2A" w:rsidRDefault="00101D86">
      <w:pPr>
        <w:pStyle w:val="Ttulo2"/>
      </w:pPr>
      <w:bookmarkStart w:id="5" w:name="_Toc104144650"/>
      <w:r>
        <w:t>B</w:t>
      </w:r>
      <w:bookmarkEnd w:id="3"/>
      <w:bookmarkEnd w:id="4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754E1B51" w:rsidR="002B071A" w:rsidRPr="002B071A" w:rsidRDefault="002B071A" w:rsidP="002B071A">
      <w:pPr>
        <w:ind w:left="720"/>
        <w:rPr>
          <w:lang w:val="es-PE"/>
        </w:rPr>
      </w:pPr>
      <w:r w:rsidRPr="002B071A">
        <w:rPr>
          <w:lang w:val="es-PE"/>
        </w:rPr>
        <w:t xml:space="preserve">El usuario </w:t>
      </w:r>
      <w:r w:rsidR="00AD78DE">
        <w:rPr>
          <w:lang w:val="es-PE"/>
        </w:rPr>
        <w:t>con permisos de administrador tendrá un apartado especial para que pueda mantener a los usuarios registrados en el sistema, incluido a él mismo, pero lo especial es que podrá también administrar las credenciales de los usuarios</w:t>
      </w:r>
      <w:r w:rsidR="00F5478B">
        <w:rPr>
          <w:lang w:val="es-PE"/>
        </w:rPr>
        <w:t xml:space="preserve">. Este apartado de mantenimiento de usuarios </w:t>
      </w:r>
      <w:r w:rsidR="00D76D5F">
        <w:rPr>
          <w:lang w:val="es-PE"/>
        </w:rPr>
        <w:t>tendrá las funciones de listado, registro, detalle, actualización y eliminación de usuarios.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4144651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4144652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73E40494" w14:textId="5EFF42AA" w:rsidR="000F09DD" w:rsidRDefault="002B071A" w:rsidP="00A112B3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A112B3">
        <w:rPr>
          <w:lang w:val="es-PE"/>
        </w:rPr>
        <w:t>administrador ingresa al sistema.</w:t>
      </w:r>
    </w:p>
    <w:p w14:paraId="3B7D62F4" w14:textId="5A68E99B" w:rsidR="00A112B3" w:rsidRDefault="00A112B3" w:rsidP="00A112B3">
      <w:pPr>
        <w:ind w:left="720"/>
        <w:rPr>
          <w:lang w:val="es-PE"/>
        </w:rPr>
      </w:pPr>
      <w:r>
        <w:rPr>
          <w:lang w:val="es-PE"/>
        </w:rPr>
        <w:t xml:space="preserve">2. </w:t>
      </w:r>
      <w:r w:rsidR="00E722E8">
        <w:rPr>
          <w:lang w:val="es-PE"/>
        </w:rPr>
        <w:t>El sistema</w:t>
      </w:r>
      <w:r w:rsidR="00C36E3D">
        <w:rPr>
          <w:lang w:val="es-PE"/>
        </w:rPr>
        <w:t xml:space="preserve"> muestra </w:t>
      </w:r>
      <w:r w:rsidR="003B1D97">
        <w:rPr>
          <w:lang w:val="es-PE"/>
        </w:rPr>
        <w:t>una sección especial de [Usuarios] para que el administrador mantenga usuarios.</w:t>
      </w:r>
    </w:p>
    <w:p w14:paraId="320FF772" w14:textId="4DEFA759" w:rsidR="00CD37F5" w:rsidRDefault="003B1D97" w:rsidP="00CD37F5">
      <w:pPr>
        <w:ind w:left="720"/>
        <w:rPr>
          <w:lang w:val="es-PE"/>
        </w:rPr>
      </w:pPr>
      <w:r>
        <w:rPr>
          <w:lang w:val="es-PE"/>
        </w:rPr>
        <w:t xml:space="preserve">3. </w:t>
      </w:r>
      <w:r w:rsidR="00CD37F5">
        <w:rPr>
          <w:lang w:val="es-PE"/>
        </w:rPr>
        <w:t>El sistema muestra primero una lista de usuarios, cada uno con íconos de edición</w:t>
      </w:r>
      <w:r w:rsidR="0006236C">
        <w:rPr>
          <w:lang w:val="es-PE"/>
        </w:rPr>
        <w:t xml:space="preserve"> y eliminación</w:t>
      </w:r>
      <w:r w:rsidR="00CD37F5">
        <w:rPr>
          <w:lang w:val="es-PE"/>
        </w:rPr>
        <w:t>.</w:t>
      </w:r>
    </w:p>
    <w:p w14:paraId="009B7A36" w14:textId="36B915C5" w:rsidR="000677F9" w:rsidRDefault="000677F9" w:rsidP="00464B94">
      <w:pPr>
        <w:ind w:left="720"/>
        <w:rPr>
          <w:lang w:val="es-PE"/>
        </w:rPr>
      </w:pPr>
      <w:r>
        <w:rPr>
          <w:lang w:val="es-PE"/>
        </w:rPr>
        <w:t>4.</w:t>
      </w:r>
      <w:r w:rsidR="00464B94">
        <w:rPr>
          <w:lang w:val="es-PE"/>
        </w:rPr>
        <w:t xml:space="preserve"> El sistema muestra también un botón para agregar usuarios y registrar sus datos junto con las credenciales.</w:t>
      </w:r>
      <w:r w:rsidR="0006236C">
        <w:rPr>
          <w:lang w:val="es-PE"/>
        </w:rPr>
        <w:t xml:space="preserve"> </w:t>
      </w:r>
    </w:p>
    <w:p w14:paraId="08C3FA99" w14:textId="01AD4BCE" w:rsidR="003302AC" w:rsidRDefault="003302AC" w:rsidP="003302AC">
      <w:pPr>
        <w:pStyle w:val="Ttulo3"/>
        <w:widowControl/>
        <w:rPr>
          <w:lang w:val="es-PE"/>
        </w:rPr>
      </w:pPr>
      <w:bookmarkStart w:id="10" w:name="_Toc104144653"/>
      <w:r>
        <w:rPr>
          <w:lang w:val="es-PE"/>
        </w:rPr>
        <w:t xml:space="preserve">El </w:t>
      </w:r>
      <w:r w:rsidR="00843495">
        <w:rPr>
          <w:lang w:val="es-PE"/>
        </w:rPr>
        <w:t xml:space="preserve">administrador da </w:t>
      </w:r>
      <w:proofErr w:type="spellStart"/>
      <w:proofErr w:type="gramStart"/>
      <w:r w:rsidR="00843495">
        <w:rPr>
          <w:lang w:val="es-PE"/>
        </w:rPr>
        <w:t>click</w:t>
      </w:r>
      <w:proofErr w:type="spellEnd"/>
      <w:proofErr w:type="gramEnd"/>
      <w:r w:rsidR="00843495">
        <w:rPr>
          <w:lang w:val="es-PE"/>
        </w:rPr>
        <w:t xml:space="preserve"> a “Agregar usuario”</w:t>
      </w:r>
      <w:bookmarkEnd w:id="10"/>
    </w:p>
    <w:p w14:paraId="5BEC395C" w14:textId="3E4207D1" w:rsidR="00843495" w:rsidRDefault="00843495" w:rsidP="00843495">
      <w:pPr>
        <w:ind w:left="720"/>
        <w:rPr>
          <w:lang w:val="es-PE"/>
        </w:rPr>
      </w:pPr>
      <w:r>
        <w:rPr>
          <w:lang w:val="es-PE"/>
        </w:rPr>
        <w:t xml:space="preserve">1. </w:t>
      </w:r>
      <w:r w:rsidR="00103308">
        <w:rPr>
          <w:lang w:val="es-PE"/>
        </w:rPr>
        <w:t xml:space="preserve">El sistema muestra una nueva pantalla con </w:t>
      </w:r>
      <w:r w:rsidR="00A57BF0">
        <w:rPr>
          <w:lang w:val="es-PE"/>
        </w:rPr>
        <w:t>cuadros de texto</w:t>
      </w:r>
      <w:r w:rsidR="001D590D">
        <w:rPr>
          <w:lang w:val="es-PE"/>
        </w:rPr>
        <w:t xml:space="preserve"> para introducir datos como: </w:t>
      </w:r>
      <w:r w:rsidR="002431FA">
        <w:rPr>
          <w:lang w:val="es-PE"/>
        </w:rPr>
        <w:t>Nombre de usuario, contraseña y email. Adicionalmente se muestra un listado de los posibles roles que se le pueden asignar al nuevo usuario y por último los botones de “Registrar” y “Cancelar”.</w:t>
      </w:r>
    </w:p>
    <w:p w14:paraId="0632A60F" w14:textId="4A4D22DF" w:rsidR="002431FA" w:rsidRDefault="00972827" w:rsidP="00843495">
      <w:pPr>
        <w:ind w:left="720"/>
        <w:rPr>
          <w:lang w:val="es-PE"/>
        </w:rPr>
      </w:pPr>
      <w:r>
        <w:rPr>
          <w:lang w:val="es-PE"/>
        </w:rPr>
        <w:t xml:space="preserve">2. El administrador llena los campos del formulario </w:t>
      </w:r>
      <w:r w:rsidR="00DC488A">
        <w:rPr>
          <w:lang w:val="es-PE"/>
        </w:rPr>
        <w:t xml:space="preserve">y da </w:t>
      </w:r>
      <w:proofErr w:type="spellStart"/>
      <w:proofErr w:type="gramStart"/>
      <w:r w:rsidR="00DC488A">
        <w:rPr>
          <w:lang w:val="es-PE"/>
        </w:rPr>
        <w:t>click</w:t>
      </w:r>
      <w:proofErr w:type="spellEnd"/>
      <w:proofErr w:type="gramEnd"/>
      <w:r w:rsidR="00DC488A">
        <w:rPr>
          <w:lang w:val="es-PE"/>
        </w:rPr>
        <w:t xml:space="preserve"> en “Registrar”.</w:t>
      </w:r>
    </w:p>
    <w:p w14:paraId="0C3FA5BF" w14:textId="74CE5606" w:rsidR="00DC488A" w:rsidRPr="00843495" w:rsidRDefault="00DC488A" w:rsidP="00843495">
      <w:pPr>
        <w:ind w:left="720"/>
        <w:rPr>
          <w:lang w:val="es-PE"/>
        </w:rPr>
      </w:pPr>
      <w:r>
        <w:rPr>
          <w:lang w:val="es-PE"/>
        </w:rPr>
        <w:t xml:space="preserve">3. </w:t>
      </w:r>
      <w:r w:rsidR="008149C5">
        <w:rPr>
          <w:lang w:val="es-PE"/>
        </w:rPr>
        <w:t xml:space="preserve">El sistema vuelve a mostrar el listado de usuarios con un </w:t>
      </w:r>
      <w:proofErr w:type="spellStart"/>
      <w:r w:rsidR="008149C5">
        <w:rPr>
          <w:lang w:val="es-PE"/>
        </w:rPr>
        <w:t>popup</w:t>
      </w:r>
      <w:proofErr w:type="spellEnd"/>
      <w:r w:rsidR="008149C5">
        <w:rPr>
          <w:lang w:val="es-PE"/>
        </w:rPr>
        <w:t xml:space="preserve"> con el texto “Usuario registrado correctamente”.</w:t>
      </w:r>
    </w:p>
    <w:p w14:paraId="1497B400" w14:textId="4BB9AF5E" w:rsidR="00CD2DD6" w:rsidRDefault="00CD2DD6" w:rsidP="00CD2DD6">
      <w:pPr>
        <w:pStyle w:val="Ttulo3"/>
        <w:widowControl/>
        <w:rPr>
          <w:lang w:val="es-PE"/>
        </w:rPr>
      </w:pPr>
      <w:bookmarkStart w:id="11" w:name="_Toc104144654"/>
      <w:r>
        <w:rPr>
          <w:lang w:val="es-PE"/>
        </w:rPr>
        <w:t xml:space="preserve">El administrador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“Editar usuario”</w:t>
      </w:r>
      <w:bookmarkEnd w:id="11"/>
    </w:p>
    <w:p w14:paraId="7584F550" w14:textId="32A98E2B" w:rsidR="003302AC" w:rsidRDefault="00CD2DD6" w:rsidP="00464B94">
      <w:pPr>
        <w:ind w:left="720"/>
        <w:rPr>
          <w:lang w:val="es-PE"/>
        </w:rPr>
      </w:pPr>
      <w:r>
        <w:rPr>
          <w:lang w:val="es-PE"/>
        </w:rPr>
        <w:t>1. El sistema muestra una nueva pantalla con cuadros de texto llenos para editar datos como: Nombre de usuario, contraseña y email.</w:t>
      </w:r>
      <w:r w:rsidR="00A33D46">
        <w:rPr>
          <w:lang w:val="es-PE"/>
        </w:rPr>
        <w:t xml:space="preserve"> Junto al listado de los posibles roles que se le pueden asignar al usuario y por último los botones de “Actualizar” y “Cancelar”.</w:t>
      </w:r>
    </w:p>
    <w:p w14:paraId="2DBFD433" w14:textId="6FE6863C" w:rsidR="00A33D46" w:rsidRDefault="00A33D46" w:rsidP="00464B94">
      <w:pPr>
        <w:ind w:left="720"/>
        <w:rPr>
          <w:lang w:val="es-PE"/>
        </w:rPr>
      </w:pPr>
      <w:r>
        <w:rPr>
          <w:lang w:val="es-PE"/>
        </w:rPr>
        <w:t xml:space="preserve">2. </w:t>
      </w:r>
      <w:r w:rsidR="00AC4022">
        <w:rPr>
          <w:lang w:val="es-PE"/>
        </w:rPr>
        <w:t xml:space="preserve">El administrador edita la información que crea conveniente del usuario y da </w:t>
      </w:r>
      <w:proofErr w:type="spellStart"/>
      <w:proofErr w:type="gramStart"/>
      <w:r w:rsidR="00AC4022">
        <w:rPr>
          <w:lang w:val="es-PE"/>
        </w:rPr>
        <w:t>click</w:t>
      </w:r>
      <w:proofErr w:type="spellEnd"/>
      <w:proofErr w:type="gramEnd"/>
      <w:r w:rsidR="00AC4022">
        <w:rPr>
          <w:lang w:val="es-PE"/>
        </w:rPr>
        <w:t xml:space="preserve"> en “Actualizar”.</w:t>
      </w:r>
    </w:p>
    <w:p w14:paraId="79B8A70D" w14:textId="53DCF0DF" w:rsidR="00AC4022" w:rsidRDefault="00AC4022" w:rsidP="00464B94">
      <w:pPr>
        <w:ind w:left="720"/>
        <w:rPr>
          <w:lang w:val="es-PE"/>
        </w:rPr>
      </w:pPr>
      <w:r>
        <w:rPr>
          <w:lang w:val="es-PE"/>
        </w:rPr>
        <w:t xml:space="preserve">3. El sistema vuelve a mostrar el listado de usuarios con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con el texto “Usuario actualizado correctamente”.</w:t>
      </w:r>
    </w:p>
    <w:p w14:paraId="614EE340" w14:textId="7A264282" w:rsidR="00AC4022" w:rsidRDefault="00AC4022" w:rsidP="00AC4022">
      <w:pPr>
        <w:pStyle w:val="Ttulo3"/>
        <w:widowControl/>
        <w:rPr>
          <w:lang w:val="es-PE"/>
        </w:rPr>
      </w:pPr>
      <w:bookmarkStart w:id="12" w:name="_Toc104144655"/>
      <w:r>
        <w:rPr>
          <w:lang w:val="es-PE"/>
        </w:rPr>
        <w:t xml:space="preserve">El administrador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“Eliminar usuario”</w:t>
      </w:r>
      <w:bookmarkEnd w:id="12"/>
    </w:p>
    <w:p w14:paraId="5E118602" w14:textId="3D815C88" w:rsidR="00AC4022" w:rsidRDefault="00AC4022" w:rsidP="00464B94">
      <w:pPr>
        <w:ind w:left="720"/>
        <w:rPr>
          <w:lang w:val="es-PE"/>
        </w:rPr>
      </w:pPr>
      <w:r>
        <w:rPr>
          <w:lang w:val="es-PE"/>
        </w:rPr>
        <w:t xml:space="preserve">1. El sistema muestra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</w:t>
      </w:r>
      <w:r w:rsidR="00DF17D9">
        <w:rPr>
          <w:lang w:val="es-PE"/>
        </w:rPr>
        <w:t xml:space="preserve">con el texto “¿Está seguro </w:t>
      </w:r>
      <w:proofErr w:type="gramStart"/>
      <w:r w:rsidR="00DF17D9">
        <w:rPr>
          <w:lang w:val="es-PE"/>
        </w:rPr>
        <w:t>que</w:t>
      </w:r>
      <w:proofErr w:type="gramEnd"/>
      <w:r w:rsidR="00DF17D9">
        <w:rPr>
          <w:lang w:val="es-PE"/>
        </w:rPr>
        <w:t xml:space="preserve"> desea eliminar este usuario? los cambios no se podrán revertir</w:t>
      </w:r>
      <w:r w:rsidR="002F2209">
        <w:rPr>
          <w:lang w:val="es-PE"/>
        </w:rPr>
        <w:t>”. Adicionalmente muestra dos botones de “Eliminar” y “Cancelar”.</w:t>
      </w:r>
    </w:p>
    <w:p w14:paraId="26C7A8AC" w14:textId="7D19C667" w:rsidR="002F2209" w:rsidRDefault="000C7DCF" w:rsidP="00464B94">
      <w:pPr>
        <w:ind w:left="720"/>
        <w:rPr>
          <w:lang w:val="es-PE"/>
        </w:rPr>
      </w:pPr>
      <w:r>
        <w:rPr>
          <w:lang w:val="es-PE"/>
        </w:rPr>
        <w:t xml:space="preserve">2. El administrador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“Eliminar”.</w:t>
      </w:r>
    </w:p>
    <w:p w14:paraId="60DD6AF5" w14:textId="570ADC79" w:rsidR="000C7DCF" w:rsidRPr="00C13E89" w:rsidRDefault="000C7DCF" w:rsidP="00464B94">
      <w:pPr>
        <w:ind w:left="720"/>
        <w:rPr>
          <w:lang w:val="es-PE"/>
        </w:rPr>
      </w:pPr>
      <w:r>
        <w:rPr>
          <w:lang w:val="es-PE"/>
        </w:rPr>
        <w:t xml:space="preserve">3. El sistema muestra otra vez la lista de usuarios y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con el texto “Usuario eliminado correctamente”.</w:t>
      </w:r>
    </w:p>
    <w:p w14:paraId="0DA56E8A" w14:textId="678CAAD6" w:rsidR="00E15E2A" w:rsidRDefault="00DF4BF4">
      <w:pPr>
        <w:pStyle w:val="Ttulo2"/>
        <w:widowControl/>
      </w:pPr>
      <w:bookmarkStart w:id="13" w:name="_Toc104144656"/>
      <w:proofErr w:type="spellStart"/>
      <w:r>
        <w:t>Flujos</w:t>
      </w:r>
      <w:proofErr w:type="spellEnd"/>
      <w:r>
        <w:t xml:space="preserve"> Alternativos</w:t>
      </w:r>
      <w:bookmarkEnd w:id="13"/>
    </w:p>
    <w:p w14:paraId="1E8E6938" w14:textId="2ECA9DEE" w:rsidR="00E15E2A" w:rsidRPr="009A04A9" w:rsidRDefault="00E47017">
      <w:pPr>
        <w:pStyle w:val="Ttulo3"/>
        <w:widowControl/>
        <w:rPr>
          <w:lang w:val="es-PE"/>
        </w:rPr>
      </w:pPr>
      <w:bookmarkStart w:id="14" w:name="_Toc104144657"/>
      <w:r>
        <w:rPr>
          <w:lang w:val="es-PE"/>
        </w:rPr>
        <w:t>El usuario que acaba de ingresar no tiene privilegios de administrador</w:t>
      </w:r>
      <w:bookmarkEnd w:id="14"/>
    </w:p>
    <w:p w14:paraId="7B795E7A" w14:textId="6F15A432" w:rsidR="001C19AD" w:rsidRDefault="001C19AD" w:rsidP="001C19AD">
      <w:pPr>
        <w:ind w:left="720"/>
        <w:rPr>
          <w:lang w:val="es-PE"/>
        </w:rPr>
      </w:pPr>
      <w:r w:rsidRPr="008F3F0F">
        <w:rPr>
          <w:lang w:val="es-PE"/>
        </w:rPr>
        <w:t xml:space="preserve">En caso </w:t>
      </w:r>
      <w:r w:rsidR="008F3F0F" w:rsidRPr="008F3F0F">
        <w:rPr>
          <w:lang w:val="es-PE"/>
        </w:rPr>
        <w:t xml:space="preserve">el usuario </w:t>
      </w:r>
      <w:r w:rsidR="009A04A9">
        <w:rPr>
          <w:lang w:val="es-PE"/>
        </w:rPr>
        <w:t xml:space="preserve">no </w:t>
      </w:r>
      <w:r w:rsidR="00E47017">
        <w:rPr>
          <w:lang w:val="es-PE"/>
        </w:rPr>
        <w:t>tenga privilegios de administrador, el sistema no mostrará la sección especial de [Usuarios].</w:t>
      </w:r>
    </w:p>
    <w:p w14:paraId="09585D13" w14:textId="0691968D" w:rsidR="00FC4F23" w:rsidRPr="009A04A9" w:rsidRDefault="00FC4F23" w:rsidP="00FC4F23">
      <w:pPr>
        <w:pStyle w:val="Ttulo3"/>
        <w:widowControl/>
        <w:rPr>
          <w:lang w:val="es-PE"/>
        </w:rPr>
      </w:pPr>
      <w:bookmarkStart w:id="15" w:name="_Toc104144658"/>
      <w:r>
        <w:rPr>
          <w:lang w:val="es-PE"/>
        </w:rPr>
        <w:t xml:space="preserve">El administrador </w:t>
      </w:r>
      <w:r w:rsidR="00004FA5">
        <w:rPr>
          <w:lang w:val="es-PE"/>
        </w:rPr>
        <w:t>ha ingresado datos erróneos</w:t>
      </w:r>
      <w:bookmarkEnd w:id="15"/>
    </w:p>
    <w:p w14:paraId="2C490BD9" w14:textId="6D0E6FB4" w:rsidR="00FC4F23" w:rsidRDefault="00004FA5" w:rsidP="001C19AD">
      <w:pPr>
        <w:ind w:left="720"/>
        <w:rPr>
          <w:lang w:val="es-PE"/>
        </w:rPr>
      </w:pPr>
      <w:r>
        <w:rPr>
          <w:lang w:val="es-PE"/>
        </w:rPr>
        <w:t>Si el administrador ingresó datos erróneos</w:t>
      </w:r>
      <w:r w:rsidR="00A77A0A">
        <w:rPr>
          <w:lang w:val="es-PE"/>
        </w:rPr>
        <w:t xml:space="preserve"> al momento de registrar o actualizar un usuario, </w:t>
      </w:r>
      <w:r w:rsidR="00CE5372">
        <w:rPr>
          <w:lang w:val="es-PE"/>
        </w:rPr>
        <w:t>entonces el sistema no</w:t>
      </w:r>
      <w:r w:rsidR="00662E33">
        <w:rPr>
          <w:lang w:val="es-PE"/>
        </w:rPr>
        <w:t xml:space="preserve"> va a realizar la operación correcta y saltará un mensaje de error</w:t>
      </w:r>
      <w:r w:rsidR="00616A1D">
        <w:rPr>
          <w:lang w:val="es-PE"/>
        </w:rPr>
        <w:t xml:space="preserve"> diciendo “No se pudo realizar la operación correctamente”.</w:t>
      </w:r>
    </w:p>
    <w:p w14:paraId="1F00BAC8" w14:textId="4FE6AE4A" w:rsidR="00E15E2A" w:rsidRDefault="00DF4BF4">
      <w:pPr>
        <w:pStyle w:val="Ttulo1"/>
      </w:pPr>
      <w:bookmarkStart w:id="16" w:name="_Toc104144659"/>
      <w:proofErr w:type="spellStart"/>
      <w:r>
        <w:lastRenderedPageBreak/>
        <w:t>Requerimientos</w:t>
      </w:r>
      <w:proofErr w:type="spellEnd"/>
      <w:r>
        <w:t xml:space="preserve"> </w:t>
      </w:r>
      <w:proofErr w:type="spellStart"/>
      <w:r>
        <w:t>Especiales</w:t>
      </w:r>
      <w:bookmarkEnd w:id="16"/>
      <w:proofErr w:type="spellEnd"/>
    </w:p>
    <w:p w14:paraId="226D0536" w14:textId="74176914" w:rsidR="008B1F90" w:rsidRDefault="000729D7" w:rsidP="008B1F90">
      <w:pPr>
        <w:pStyle w:val="Ttulo2"/>
        <w:widowControl/>
        <w:rPr>
          <w:lang w:val="es-PE"/>
        </w:rPr>
      </w:pPr>
      <w:bookmarkStart w:id="17" w:name="_Toc104144660"/>
      <w:bookmarkStart w:id="18" w:name="_Toc423410253"/>
      <w:bookmarkStart w:id="19" w:name="_Toc425054512"/>
      <w:r>
        <w:rPr>
          <w:lang w:val="es-PE"/>
        </w:rPr>
        <w:t xml:space="preserve">Evitar sentencias de SQL </w:t>
      </w:r>
      <w:proofErr w:type="spellStart"/>
      <w:r>
        <w:rPr>
          <w:lang w:val="es-PE"/>
        </w:rPr>
        <w:t>Injection</w:t>
      </w:r>
      <w:proofErr w:type="spellEnd"/>
      <w:r>
        <w:rPr>
          <w:lang w:val="es-PE"/>
        </w:rPr>
        <w:t xml:space="preserve"> e intentos de hacking</w:t>
      </w:r>
      <w:bookmarkEnd w:id="17"/>
    </w:p>
    <w:p w14:paraId="1C0AEA20" w14:textId="4DE63589" w:rsidR="00764838" w:rsidRPr="00764838" w:rsidRDefault="000729D7" w:rsidP="00764838">
      <w:pPr>
        <w:ind w:left="720"/>
        <w:rPr>
          <w:lang w:val="es-PE"/>
        </w:rPr>
      </w:pPr>
      <w:r>
        <w:rPr>
          <w:lang w:val="es-PE"/>
        </w:rPr>
        <w:t xml:space="preserve">Prevenir los posibles escenarios en los que en el formulario de ingreso se </w:t>
      </w:r>
      <w:r w:rsidR="00062082">
        <w:rPr>
          <w:lang w:val="es-PE"/>
        </w:rPr>
        <w:t>puedan ingresar sentencias SQL que sean ejecutadas por el gestor y dañar posiblemente el sistema.</w:t>
      </w:r>
    </w:p>
    <w:p w14:paraId="06F6C216" w14:textId="5F3596AD" w:rsidR="00E15E2A" w:rsidRDefault="00101D86">
      <w:pPr>
        <w:pStyle w:val="Ttulo1"/>
        <w:widowControl/>
      </w:pPr>
      <w:bookmarkStart w:id="20" w:name="_Toc104144661"/>
      <w:proofErr w:type="spellStart"/>
      <w:r>
        <w:t>Precondi</w:t>
      </w:r>
      <w:bookmarkEnd w:id="18"/>
      <w:bookmarkEnd w:id="19"/>
      <w:r w:rsidR="00DF4BF4">
        <w:t>ciones</w:t>
      </w:r>
      <w:bookmarkEnd w:id="20"/>
      <w:proofErr w:type="spellEnd"/>
    </w:p>
    <w:p w14:paraId="0048C4A1" w14:textId="6118A81D" w:rsidR="006609D2" w:rsidRDefault="00E13BF6" w:rsidP="006609D2">
      <w:pPr>
        <w:pStyle w:val="Ttulo2"/>
        <w:widowControl/>
      </w:pPr>
      <w:bookmarkStart w:id="21" w:name="_Toc104144662"/>
      <w:bookmarkStart w:id="22" w:name="_Toc423410255"/>
      <w:bookmarkStart w:id="23" w:name="_Toc425054514"/>
      <w:proofErr w:type="spellStart"/>
      <w:r>
        <w:t>Iniciar</w:t>
      </w:r>
      <w:proofErr w:type="spellEnd"/>
      <w:r>
        <w:t xml:space="preserve"> </w:t>
      </w:r>
      <w:proofErr w:type="spellStart"/>
      <w:r w:rsidR="008357DB">
        <w:t>s</w:t>
      </w:r>
      <w:r>
        <w:t>esión</w:t>
      </w:r>
      <w:bookmarkEnd w:id="21"/>
      <w:proofErr w:type="spellEnd"/>
    </w:p>
    <w:p w14:paraId="17A7CF4B" w14:textId="25A6E785" w:rsidR="00E13BF6" w:rsidRP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usuario debió </w:t>
      </w:r>
      <w:r w:rsidR="00E47017">
        <w:rPr>
          <w:lang w:val="es-PE"/>
        </w:rPr>
        <w:t>iniciar sesión con las credenciales de administrador.</w:t>
      </w:r>
    </w:p>
    <w:p w14:paraId="5986B881" w14:textId="04DFE549" w:rsidR="00E15E2A" w:rsidRDefault="00101D86">
      <w:pPr>
        <w:pStyle w:val="Ttulo1"/>
        <w:widowControl/>
      </w:pPr>
      <w:bookmarkStart w:id="24" w:name="_Toc104144663"/>
      <w:proofErr w:type="spellStart"/>
      <w:r>
        <w:t>Postcondi</w:t>
      </w:r>
      <w:bookmarkEnd w:id="22"/>
      <w:bookmarkEnd w:id="23"/>
      <w:r w:rsidR="00DF4BF4">
        <w:t>ciones</w:t>
      </w:r>
      <w:bookmarkEnd w:id="24"/>
      <w:proofErr w:type="spellEnd"/>
    </w:p>
    <w:p w14:paraId="494A4B06" w14:textId="50D0CBE6" w:rsidR="00E15E2A" w:rsidRDefault="00317922">
      <w:pPr>
        <w:pStyle w:val="Ttulo2"/>
        <w:widowControl/>
        <w:rPr>
          <w:lang w:val="es-PE"/>
        </w:rPr>
      </w:pPr>
      <w:bookmarkStart w:id="25" w:name="_Toc104144664"/>
      <w:r>
        <w:rPr>
          <w:lang w:val="es-PE"/>
        </w:rPr>
        <w:t>Autenticación exitosa</w:t>
      </w:r>
      <w:bookmarkEnd w:id="25"/>
    </w:p>
    <w:p w14:paraId="3F39B2C9" w14:textId="7101EB41" w:rsidR="00B76AA3" w:rsidRPr="00B76AA3" w:rsidRDefault="00B76AA3" w:rsidP="00B76AA3">
      <w:pPr>
        <w:ind w:left="720"/>
        <w:rPr>
          <w:lang w:val="es-PE"/>
        </w:rPr>
      </w:pPr>
      <w:r>
        <w:rPr>
          <w:lang w:val="es-PE"/>
        </w:rPr>
        <w:t xml:space="preserve">El usuario </w:t>
      </w:r>
      <w:r w:rsidR="00317922">
        <w:rPr>
          <w:lang w:val="es-PE"/>
        </w:rPr>
        <w:t>debe haber ingresado las credenciales correctamente y el sistema ha validado que</w:t>
      </w:r>
      <w:r w:rsidR="008B2059">
        <w:rPr>
          <w:lang w:val="es-PE"/>
        </w:rPr>
        <w:t xml:space="preserve"> </w:t>
      </w:r>
      <w:r w:rsidR="00317922">
        <w:rPr>
          <w:lang w:val="es-PE"/>
        </w:rPr>
        <w:t>definitivamente se trata del administrador.</w:t>
      </w:r>
    </w:p>
    <w:p w14:paraId="08A86458" w14:textId="667BF943" w:rsidR="00564D45" w:rsidRDefault="00DF4BF4" w:rsidP="00D669FD">
      <w:pPr>
        <w:pStyle w:val="Ttulo1"/>
      </w:pPr>
      <w:bookmarkStart w:id="26" w:name="_Toc104144665"/>
      <w:r>
        <w:t xml:space="preserve">Puntos de </w:t>
      </w:r>
      <w:proofErr w:type="spellStart"/>
      <w:r>
        <w:t>Extensión</w:t>
      </w:r>
      <w:bookmarkEnd w:id="26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6C4E" w14:textId="77777777" w:rsidR="00A867AB" w:rsidRDefault="00A867AB">
      <w:pPr>
        <w:spacing w:line="240" w:lineRule="auto"/>
      </w:pPr>
      <w:r>
        <w:separator/>
      </w:r>
    </w:p>
  </w:endnote>
  <w:endnote w:type="continuationSeparator" w:id="0">
    <w:p w14:paraId="57BB7BE5" w14:textId="77777777" w:rsidR="00A867AB" w:rsidRDefault="00A86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2EACC6E7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2A9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487D" w14:textId="77777777" w:rsidR="00A867AB" w:rsidRDefault="00A867AB">
      <w:pPr>
        <w:spacing w:line="240" w:lineRule="auto"/>
      </w:pPr>
      <w:r>
        <w:separator/>
      </w:r>
    </w:p>
  </w:footnote>
  <w:footnote w:type="continuationSeparator" w:id="0">
    <w:p w14:paraId="70A312F4" w14:textId="77777777" w:rsidR="00A867AB" w:rsidRDefault="00A86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430DA098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DF522E">
            <w:rPr>
              <w:lang w:val="es-PE"/>
            </w:rPr>
            <w:t>Mantener Usuario</w:t>
          </w:r>
          <w:r w:rsidR="00BC29CC">
            <w:rPr>
              <w:lang w:val="es-PE"/>
            </w:rPr>
            <w:t>s</w:t>
          </w:r>
        </w:p>
      </w:tc>
      <w:tc>
        <w:tcPr>
          <w:tcW w:w="3179" w:type="dxa"/>
        </w:tcPr>
        <w:p w14:paraId="0B561CC7" w14:textId="5EA82CB5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F7E35">
            <w:t>19/05/2022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203B23D0" w:rsidR="00E15E2A" w:rsidRDefault="006F7E35">
          <w:r>
            <w:t>D000</w:t>
          </w:r>
          <w:r w:rsidR="00B65074">
            <w:t>3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38860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4FA5"/>
    <w:rsid w:val="00015787"/>
    <w:rsid w:val="00022626"/>
    <w:rsid w:val="00027623"/>
    <w:rsid w:val="00062082"/>
    <w:rsid w:val="0006236C"/>
    <w:rsid w:val="000677F9"/>
    <w:rsid w:val="000729D7"/>
    <w:rsid w:val="00090936"/>
    <w:rsid w:val="000A1CDA"/>
    <w:rsid w:val="000B6042"/>
    <w:rsid w:val="000C7DCF"/>
    <w:rsid w:val="000F09DD"/>
    <w:rsid w:val="000F3E3B"/>
    <w:rsid w:val="00101D86"/>
    <w:rsid w:val="00103308"/>
    <w:rsid w:val="00140FFB"/>
    <w:rsid w:val="0019211C"/>
    <w:rsid w:val="001C19AD"/>
    <w:rsid w:val="001C3EDD"/>
    <w:rsid w:val="001D590D"/>
    <w:rsid w:val="00212D58"/>
    <w:rsid w:val="00213B40"/>
    <w:rsid w:val="002431FA"/>
    <w:rsid w:val="00245B31"/>
    <w:rsid w:val="00260252"/>
    <w:rsid w:val="002B071A"/>
    <w:rsid w:val="002D1FA2"/>
    <w:rsid w:val="002F2209"/>
    <w:rsid w:val="00312322"/>
    <w:rsid w:val="003135A6"/>
    <w:rsid w:val="00317922"/>
    <w:rsid w:val="003302AC"/>
    <w:rsid w:val="00347A12"/>
    <w:rsid w:val="00360CB6"/>
    <w:rsid w:val="003B1D97"/>
    <w:rsid w:val="003B5B97"/>
    <w:rsid w:val="003C296E"/>
    <w:rsid w:val="003E1F47"/>
    <w:rsid w:val="003E4F30"/>
    <w:rsid w:val="0041398B"/>
    <w:rsid w:val="00451F09"/>
    <w:rsid w:val="00464B94"/>
    <w:rsid w:val="00485FDE"/>
    <w:rsid w:val="004D55A0"/>
    <w:rsid w:val="0050349F"/>
    <w:rsid w:val="00505BB2"/>
    <w:rsid w:val="005466B4"/>
    <w:rsid w:val="00564D45"/>
    <w:rsid w:val="005653F3"/>
    <w:rsid w:val="005F007F"/>
    <w:rsid w:val="006009BB"/>
    <w:rsid w:val="006009DC"/>
    <w:rsid w:val="00614941"/>
    <w:rsid w:val="00616A1D"/>
    <w:rsid w:val="0062656E"/>
    <w:rsid w:val="006434EF"/>
    <w:rsid w:val="006609D2"/>
    <w:rsid w:val="00662E33"/>
    <w:rsid w:val="006C59A8"/>
    <w:rsid w:val="006D5510"/>
    <w:rsid w:val="006E5E22"/>
    <w:rsid w:val="006F7E35"/>
    <w:rsid w:val="007067E9"/>
    <w:rsid w:val="007201DD"/>
    <w:rsid w:val="00764838"/>
    <w:rsid w:val="007B479A"/>
    <w:rsid w:val="008149C5"/>
    <w:rsid w:val="008357DB"/>
    <w:rsid w:val="00843495"/>
    <w:rsid w:val="008B10DB"/>
    <w:rsid w:val="008B1F90"/>
    <w:rsid w:val="008B2059"/>
    <w:rsid w:val="008C312C"/>
    <w:rsid w:val="008F3F0F"/>
    <w:rsid w:val="00972827"/>
    <w:rsid w:val="009A04A9"/>
    <w:rsid w:val="00A0348A"/>
    <w:rsid w:val="00A112B3"/>
    <w:rsid w:val="00A2178C"/>
    <w:rsid w:val="00A33D46"/>
    <w:rsid w:val="00A57BF0"/>
    <w:rsid w:val="00A77A0A"/>
    <w:rsid w:val="00A867AB"/>
    <w:rsid w:val="00AA4032"/>
    <w:rsid w:val="00AC4022"/>
    <w:rsid w:val="00AD6254"/>
    <w:rsid w:val="00AD78DE"/>
    <w:rsid w:val="00B017DF"/>
    <w:rsid w:val="00B37E47"/>
    <w:rsid w:val="00B65074"/>
    <w:rsid w:val="00B76AA3"/>
    <w:rsid w:val="00B855D3"/>
    <w:rsid w:val="00BC29CC"/>
    <w:rsid w:val="00BD060D"/>
    <w:rsid w:val="00BD2A94"/>
    <w:rsid w:val="00C04357"/>
    <w:rsid w:val="00C06423"/>
    <w:rsid w:val="00C07F4B"/>
    <w:rsid w:val="00C13E89"/>
    <w:rsid w:val="00C34AAD"/>
    <w:rsid w:val="00C36E3D"/>
    <w:rsid w:val="00C52EFA"/>
    <w:rsid w:val="00CD2DD6"/>
    <w:rsid w:val="00CD37F5"/>
    <w:rsid w:val="00CE5372"/>
    <w:rsid w:val="00D04819"/>
    <w:rsid w:val="00D24331"/>
    <w:rsid w:val="00D669FD"/>
    <w:rsid w:val="00D74BA0"/>
    <w:rsid w:val="00D76D5F"/>
    <w:rsid w:val="00D80EE6"/>
    <w:rsid w:val="00DC488A"/>
    <w:rsid w:val="00DF17D9"/>
    <w:rsid w:val="00DF4BF4"/>
    <w:rsid w:val="00DF522E"/>
    <w:rsid w:val="00E13BF6"/>
    <w:rsid w:val="00E15E2A"/>
    <w:rsid w:val="00E47017"/>
    <w:rsid w:val="00E621C6"/>
    <w:rsid w:val="00E65432"/>
    <w:rsid w:val="00E722E8"/>
    <w:rsid w:val="00E8061F"/>
    <w:rsid w:val="00F25256"/>
    <w:rsid w:val="00F5478B"/>
    <w:rsid w:val="00F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31</TotalTime>
  <Pages>5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28</cp:revision>
  <cp:lastPrinted>2022-05-23T03:26:00Z</cp:lastPrinted>
  <dcterms:created xsi:type="dcterms:W3CDTF">2022-05-23T01:08:00Z</dcterms:created>
  <dcterms:modified xsi:type="dcterms:W3CDTF">2022-05-23T03:26:00Z</dcterms:modified>
</cp:coreProperties>
</file>