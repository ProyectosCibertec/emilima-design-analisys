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F7E35" w:rsidR="00E15E2A" w:rsidRDefault="006F7E35" w14:paraId="00A0A59C" w14:textId="23D6EADE">
      <w:pPr>
        <w:pStyle w:val="Ttulo"/>
        <w:jc w:val="right"/>
        <w:rPr>
          <w:lang w:val="es-PE"/>
        </w:rPr>
      </w:pPr>
      <w:r w:rsidRPr="006F7E35">
        <w:rPr>
          <w:lang w:val="es-PE"/>
        </w:rPr>
        <w:t xml:space="preserve">Documentos </w:t>
      </w:r>
      <w:proofErr w:type="spellStart"/>
      <w:r w:rsidRPr="006F7E35">
        <w:rPr>
          <w:lang w:val="es-PE"/>
        </w:rPr>
        <w:t>Emilima</w:t>
      </w:r>
      <w:proofErr w:type="spellEnd"/>
    </w:p>
    <w:p w:rsidRPr="006F7E35" w:rsidR="00E15E2A" w:rsidRDefault="00101D86" w14:paraId="2DFE0E11" w14:textId="5DB43CEB">
      <w:pPr>
        <w:pStyle w:val="Ttulo"/>
        <w:jc w:val="right"/>
        <w:rPr>
          <w:lang w:val="es-PE"/>
        </w:rPr>
      </w:pPr>
      <w:r>
        <w:fldChar w:fldCharType="begin"/>
      </w:r>
      <w:r w:rsidRPr="006F7E35">
        <w:rPr>
          <w:lang w:val="es-PE"/>
        </w:rPr>
        <w:instrText xml:space="preserve">title  \* Mergeformat </w:instrText>
      </w:r>
      <w:r>
        <w:fldChar w:fldCharType="separate"/>
      </w:r>
      <w:r w:rsidRPr="006F7E35" w:rsidR="006F7E35">
        <w:rPr>
          <w:lang w:val="es-PE"/>
        </w:rPr>
        <w:t xml:space="preserve">Especificación de Caso </w:t>
      </w:r>
      <w:r w:rsidR="006F7E35">
        <w:rPr>
          <w:lang w:val="es-PE"/>
        </w:rPr>
        <w:t>de Uso</w:t>
      </w:r>
      <w:r w:rsidRPr="006F7E35" w:rsidR="00564D45">
        <w:rPr>
          <w:lang w:val="es-PE"/>
        </w:rPr>
        <w:t>:</w:t>
      </w:r>
      <w:r w:rsidR="004A74A2">
        <w:rPr>
          <w:lang w:val="es-PE"/>
        </w:rPr>
        <w:t xml:space="preserve"> </w:t>
      </w:r>
      <w:bookmarkStart w:name="_Hlk105033688" w:id="0"/>
      <w:r w:rsidR="005E1079">
        <w:rPr>
          <w:lang w:val="es-PE"/>
        </w:rPr>
        <w:t>Validar</w:t>
      </w:r>
      <w:r w:rsidRPr="00094D5E" w:rsidR="00094D5E">
        <w:rPr>
          <w:lang w:val="es-PE"/>
        </w:rPr>
        <w:t xml:space="preserve"> </w:t>
      </w:r>
      <w:r w:rsidR="00094D5E">
        <w:rPr>
          <w:lang w:val="es-PE"/>
        </w:rPr>
        <w:t>S</w:t>
      </w:r>
      <w:r w:rsidRPr="00094D5E" w:rsidR="00094D5E">
        <w:rPr>
          <w:lang w:val="es-PE"/>
        </w:rPr>
        <w:t xml:space="preserve">olicitud de </w:t>
      </w:r>
      <w:r w:rsidR="00094D5E">
        <w:rPr>
          <w:lang w:val="es-PE"/>
        </w:rPr>
        <w:t>B</w:t>
      </w:r>
      <w:r w:rsidRPr="00094D5E" w:rsidR="00094D5E">
        <w:rPr>
          <w:lang w:val="es-PE"/>
        </w:rPr>
        <w:t>úsqueda</w:t>
      </w:r>
      <w:bookmarkEnd w:id="0"/>
      <w:r w:rsidRPr="006F7E35" w:rsidR="00564D45">
        <w:rPr>
          <w:lang w:val="es-PE"/>
        </w:rPr>
        <w:t xml:space="preserve"> </w:t>
      </w:r>
      <w:r>
        <w:fldChar w:fldCharType="end"/>
      </w:r>
    </w:p>
    <w:p w:rsidRPr="006F7E35" w:rsidR="00E15E2A" w:rsidRDefault="00E15E2A" w14:paraId="066E6517" w14:textId="77777777">
      <w:pPr>
        <w:pStyle w:val="Ttulo"/>
        <w:jc w:val="right"/>
        <w:rPr>
          <w:lang w:val="es-PE"/>
        </w:rPr>
      </w:pPr>
    </w:p>
    <w:p w:rsidRPr="006F7E35" w:rsidR="00E15E2A" w:rsidP="006F7E35" w:rsidRDefault="00101D86" w14:paraId="69C8136C" w14:textId="2D694C45">
      <w:pPr>
        <w:pStyle w:val="Ttulo"/>
        <w:jc w:val="right"/>
        <w:rPr>
          <w:sz w:val="28"/>
        </w:rPr>
      </w:pPr>
      <w:r>
        <w:rPr>
          <w:sz w:val="28"/>
        </w:rPr>
        <w:t xml:space="preserve">Version </w:t>
      </w:r>
      <w:r w:rsidR="006F7E35">
        <w:rPr>
          <w:sz w:val="28"/>
        </w:rPr>
        <w:t>1.0</w:t>
      </w:r>
    </w:p>
    <w:p w:rsidR="00E15E2A" w:rsidRDefault="00E15E2A" w14:paraId="3B9DFB9D" w14:textId="77777777">
      <w:pPr>
        <w:pStyle w:val="Textoindependiente"/>
      </w:pPr>
    </w:p>
    <w:p w:rsidR="00E15E2A" w:rsidRDefault="00E15E2A" w14:paraId="36CA86A9" w14:textId="77777777">
      <w:pPr>
        <w:pStyle w:val="Textoindependiente"/>
      </w:pPr>
    </w:p>
    <w:p w:rsidR="00E15E2A" w:rsidRDefault="00E15E2A" w14:paraId="129CC5F5" w14:textId="77777777">
      <w:pPr>
        <w:sectPr w:rsidR="00E15E2A">
          <w:headerReference w:type="default" r:id="rId8"/>
          <w:endnotePr>
            <w:numFmt w:val="decimal"/>
          </w:endnotePr>
          <w:pgSz w:w="12240" w:h="15840" w:orient="portrait"/>
          <w:pgMar w:top="1440" w:right="1440" w:bottom="1440" w:left="1440" w:header="720" w:footer="720" w:gutter="0"/>
          <w:cols w:space="720"/>
          <w:vAlign w:val="center"/>
        </w:sectPr>
      </w:pPr>
    </w:p>
    <w:p w:rsidR="00E15E2A" w:rsidRDefault="00451F09" w14:paraId="23630333" w14:textId="46849593">
      <w:pPr>
        <w:pStyle w:val="Ttulo"/>
      </w:pPr>
      <w:proofErr w:type="spellStart"/>
      <w:r>
        <w:lastRenderedPageBreak/>
        <w:t>Historial</w:t>
      </w:r>
      <w:proofErr w:type="spellEnd"/>
      <w:r>
        <w:t xml:space="preserve"> de </w:t>
      </w:r>
      <w:proofErr w:type="spellStart"/>
      <w:r>
        <w:t>Revisión</w:t>
      </w:r>
      <w:proofErr w:type="spellEnd"/>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2304"/>
        <w:gridCol w:w="1152"/>
        <w:gridCol w:w="3744"/>
        <w:gridCol w:w="2304"/>
      </w:tblGrid>
      <w:tr w:rsidR="00E15E2A" w14:paraId="1A6C053E" w14:textId="77777777">
        <w:tc>
          <w:tcPr>
            <w:tcW w:w="2304" w:type="dxa"/>
          </w:tcPr>
          <w:p w:rsidR="00E15E2A" w:rsidRDefault="00101D86" w14:paraId="287E8209" w14:textId="77777777">
            <w:pPr>
              <w:pStyle w:val="Tabletext"/>
              <w:jc w:val="center"/>
              <w:rPr>
                <w:b/>
              </w:rPr>
            </w:pPr>
            <w:r>
              <w:rPr>
                <w:b/>
              </w:rPr>
              <w:t>Date</w:t>
            </w:r>
          </w:p>
        </w:tc>
        <w:tc>
          <w:tcPr>
            <w:tcW w:w="1152" w:type="dxa"/>
          </w:tcPr>
          <w:p w:rsidR="00E15E2A" w:rsidRDefault="00101D86" w14:paraId="184F6A30" w14:textId="77777777">
            <w:pPr>
              <w:pStyle w:val="Tabletext"/>
              <w:jc w:val="center"/>
              <w:rPr>
                <w:b/>
              </w:rPr>
            </w:pPr>
            <w:r>
              <w:rPr>
                <w:b/>
              </w:rPr>
              <w:t>Version</w:t>
            </w:r>
          </w:p>
        </w:tc>
        <w:tc>
          <w:tcPr>
            <w:tcW w:w="3744" w:type="dxa"/>
          </w:tcPr>
          <w:p w:rsidR="00E15E2A" w:rsidRDefault="00101D86" w14:paraId="39A981E3" w14:textId="77777777">
            <w:pPr>
              <w:pStyle w:val="Tabletext"/>
              <w:jc w:val="center"/>
              <w:rPr>
                <w:b/>
              </w:rPr>
            </w:pPr>
            <w:r>
              <w:rPr>
                <w:b/>
              </w:rPr>
              <w:t>Description</w:t>
            </w:r>
          </w:p>
        </w:tc>
        <w:tc>
          <w:tcPr>
            <w:tcW w:w="2304" w:type="dxa"/>
          </w:tcPr>
          <w:p w:rsidR="00E15E2A" w:rsidRDefault="00101D86" w14:paraId="36E8C220" w14:textId="77777777">
            <w:pPr>
              <w:pStyle w:val="Tabletext"/>
              <w:jc w:val="center"/>
              <w:rPr>
                <w:b/>
              </w:rPr>
            </w:pPr>
            <w:r>
              <w:rPr>
                <w:b/>
              </w:rPr>
              <w:t>Author</w:t>
            </w:r>
          </w:p>
        </w:tc>
      </w:tr>
      <w:tr w:rsidR="00E15E2A" w:rsidTr="007201DD" w14:paraId="58A8C0A9" w14:textId="77777777">
        <w:tc>
          <w:tcPr>
            <w:tcW w:w="2304" w:type="dxa"/>
            <w:vAlign w:val="center"/>
          </w:tcPr>
          <w:p w:rsidR="00E15E2A" w:rsidRDefault="00624629" w14:paraId="3D11D72B" w14:textId="16B2280E">
            <w:pPr>
              <w:pStyle w:val="Tabletext"/>
            </w:pPr>
            <w:r>
              <w:t>02</w:t>
            </w:r>
            <w:r w:rsidR="007201DD">
              <w:t>/0</w:t>
            </w:r>
            <w:r>
              <w:t>6</w:t>
            </w:r>
            <w:r w:rsidR="007201DD">
              <w:t>/2022</w:t>
            </w:r>
          </w:p>
        </w:tc>
        <w:tc>
          <w:tcPr>
            <w:tcW w:w="1152" w:type="dxa"/>
            <w:vAlign w:val="center"/>
          </w:tcPr>
          <w:p w:rsidR="00E15E2A" w:rsidRDefault="007201DD" w14:paraId="70785693" w14:textId="7DECA20D">
            <w:pPr>
              <w:pStyle w:val="Tabletext"/>
            </w:pPr>
            <w:r>
              <w:t>1.0</w:t>
            </w:r>
          </w:p>
        </w:tc>
        <w:tc>
          <w:tcPr>
            <w:tcW w:w="3744" w:type="dxa"/>
            <w:vAlign w:val="center"/>
          </w:tcPr>
          <w:p w:rsidRPr="007201DD" w:rsidR="00E15E2A" w:rsidRDefault="007201DD" w14:paraId="539E29F5" w14:textId="5039E92D">
            <w:pPr>
              <w:pStyle w:val="Tabletext"/>
              <w:rPr>
                <w:lang w:val="es-PE"/>
              </w:rPr>
            </w:pPr>
            <w:r w:rsidRPr="007201DD">
              <w:rPr>
                <w:lang w:val="es-PE"/>
              </w:rPr>
              <w:t>Se termina la primera v</w:t>
            </w:r>
            <w:r>
              <w:rPr>
                <w:lang w:val="es-PE"/>
              </w:rPr>
              <w:t>ersión del documento</w:t>
            </w:r>
          </w:p>
        </w:tc>
        <w:tc>
          <w:tcPr>
            <w:tcW w:w="2304" w:type="dxa"/>
            <w:vAlign w:val="center"/>
          </w:tcPr>
          <w:p w:rsidR="00E15E2A" w:rsidRDefault="007201DD" w14:paraId="75BC6CD9" w14:textId="159903D7">
            <w:pPr>
              <w:pStyle w:val="Tabletext"/>
            </w:pPr>
            <w:r>
              <w:t>Wilmer Quispe</w:t>
            </w:r>
          </w:p>
        </w:tc>
      </w:tr>
    </w:tbl>
    <w:p w:rsidR="00E15E2A" w:rsidRDefault="00E15E2A" w14:paraId="1BD4B2CA" w14:textId="77777777"/>
    <w:p w:rsidR="00E15E2A" w:rsidRDefault="00101D86" w14:paraId="49DBB836" w14:textId="2287217E">
      <w:pPr>
        <w:pStyle w:val="Ttulo"/>
      </w:pPr>
      <w:r>
        <w:br w:type="page"/>
      </w:r>
      <w:proofErr w:type="spellStart"/>
      <w:r>
        <w:lastRenderedPageBreak/>
        <w:t>Tabl</w:t>
      </w:r>
      <w:r w:rsidR="00451F09">
        <w:t>a</w:t>
      </w:r>
      <w:proofErr w:type="spellEnd"/>
      <w:r w:rsidR="00451F09">
        <w:t xml:space="preserve"> de </w:t>
      </w:r>
      <w:proofErr w:type="spellStart"/>
      <w:r w:rsidR="00451F09">
        <w:t>Contenidos</w:t>
      </w:r>
      <w:proofErr w:type="spellEnd"/>
    </w:p>
    <w:p w:rsidR="00964117" w:rsidRDefault="00451F09" w14:paraId="559AAD6D" w14:textId="2BB43874">
      <w:pPr>
        <w:pStyle w:val="TDC1"/>
        <w:tabs>
          <w:tab w:val="left" w:pos="432"/>
        </w:tabs>
        <w:rPr>
          <w:rFonts w:asciiTheme="minorHAnsi" w:hAnsiTheme="minorHAnsi" w:eastAsiaTheme="minorEastAsia" w:cstheme="minorBidi"/>
          <w:noProof/>
          <w:sz w:val="22"/>
          <w:szCs w:val="22"/>
          <w:lang w:val="es-PE" w:eastAsia="es-PE"/>
        </w:rPr>
      </w:pPr>
      <w:r>
        <w:rPr>
          <w:b/>
        </w:rPr>
        <w:fldChar w:fldCharType="begin"/>
      </w:r>
      <w:r>
        <w:rPr>
          <w:b/>
        </w:rPr>
        <w:instrText xml:space="preserve"> TOC \o "1-3" \h \z </w:instrText>
      </w:r>
      <w:r>
        <w:rPr>
          <w:b/>
        </w:rPr>
        <w:fldChar w:fldCharType="separate"/>
      </w:r>
      <w:hyperlink w:history="1" w:anchor="_Toc105100469">
        <w:r w:rsidRPr="00531B2F" w:rsidR="00964117">
          <w:rPr>
            <w:rStyle w:val="Hipervnculo"/>
            <w:noProof/>
            <w:lang w:val="es-PE"/>
          </w:rPr>
          <w:t>1.</w:t>
        </w:r>
        <w:r w:rsidR="00964117">
          <w:rPr>
            <w:rFonts w:asciiTheme="minorHAnsi" w:hAnsiTheme="minorHAnsi" w:eastAsiaTheme="minorEastAsia" w:cstheme="minorBidi"/>
            <w:noProof/>
            <w:sz w:val="22"/>
            <w:szCs w:val="22"/>
            <w:lang w:val="es-PE" w:eastAsia="es-PE"/>
          </w:rPr>
          <w:tab/>
        </w:r>
        <w:r w:rsidRPr="00531B2F" w:rsidR="00964117">
          <w:rPr>
            <w:rStyle w:val="Hipervnculo"/>
            <w:noProof/>
            <w:lang w:val="es-PE"/>
          </w:rPr>
          <w:t>Validar Solicitud de Búsqueda</w:t>
        </w:r>
        <w:r w:rsidR="00964117">
          <w:rPr>
            <w:noProof/>
            <w:webHidden/>
          </w:rPr>
          <w:tab/>
        </w:r>
        <w:r w:rsidR="00964117">
          <w:rPr>
            <w:noProof/>
            <w:webHidden/>
          </w:rPr>
          <w:fldChar w:fldCharType="begin"/>
        </w:r>
        <w:r w:rsidR="00964117">
          <w:rPr>
            <w:noProof/>
            <w:webHidden/>
          </w:rPr>
          <w:instrText xml:space="preserve"> PAGEREF _Toc105100469 \h </w:instrText>
        </w:r>
        <w:r w:rsidR="00964117">
          <w:rPr>
            <w:noProof/>
            <w:webHidden/>
          </w:rPr>
        </w:r>
        <w:r w:rsidR="00964117">
          <w:rPr>
            <w:noProof/>
            <w:webHidden/>
          </w:rPr>
          <w:fldChar w:fldCharType="separate"/>
        </w:r>
        <w:r w:rsidR="00BE5B1E">
          <w:rPr>
            <w:noProof/>
            <w:webHidden/>
          </w:rPr>
          <w:t>4</w:t>
        </w:r>
        <w:r w:rsidR="00964117">
          <w:rPr>
            <w:noProof/>
            <w:webHidden/>
          </w:rPr>
          <w:fldChar w:fldCharType="end"/>
        </w:r>
      </w:hyperlink>
    </w:p>
    <w:p w:rsidR="00964117" w:rsidRDefault="00964117" w14:paraId="29FC19BF" w14:textId="27EF552B">
      <w:pPr>
        <w:pStyle w:val="TDC1"/>
        <w:tabs>
          <w:tab w:val="left" w:pos="432"/>
        </w:tabs>
        <w:rPr>
          <w:rFonts w:asciiTheme="minorHAnsi" w:hAnsiTheme="minorHAnsi" w:eastAsiaTheme="minorEastAsia" w:cstheme="minorBidi"/>
          <w:noProof/>
          <w:sz w:val="22"/>
          <w:szCs w:val="22"/>
          <w:lang w:val="es-PE" w:eastAsia="es-PE"/>
        </w:rPr>
      </w:pPr>
      <w:hyperlink w:history="1" w:anchor="_Toc105100470">
        <w:r w:rsidRPr="00531B2F">
          <w:rPr>
            <w:rStyle w:val="Hipervnculo"/>
            <w:noProof/>
            <w:lang w:val="es-PE"/>
          </w:rPr>
          <w:t>2.</w:t>
        </w:r>
        <w:r>
          <w:rPr>
            <w:rFonts w:asciiTheme="minorHAnsi" w:hAnsiTheme="minorHAnsi" w:eastAsiaTheme="minorEastAsia" w:cstheme="minorBidi"/>
            <w:noProof/>
            <w:sz w:val="22"/>
            <w:szCs w:val="22"/>
            <w:lang w:val="es-PE" w:eastAsia="es-PE"/>
          </w:rPr>
          <w:tab/>
        </w:r>
        <w:r w:rsidRPr="00531B2F">
          <w:rPr>
            <w:rStyle w:val="Hipervnculo"/>
            <w:noProof/>
          </w:rPr>
          <w:t>Flujo de Eventos</w:t>
        </w:r>
        <w:r>
          <w:rPr>
            <w:noProof/>
            <w:webHidden/>
          </w:rPr>
          <w:tab/>
        </w:r>
        <w:r>
          <w:rPr>
            <w:noProof/>
            <w:webHidden/>
          </w:rPr>
          <w:fldChar w:fldCharType="begin"/>
        </w:r>
        <w:r>
          <w:rPr>
            <w:noProof/>
            <w:webHidden/>
          </w:rPr>
          <w:instrText xml:space="preserve"> PAGEREF _Toc105100470 \h </w:instrText>
        </w:r>
        <w:r>
          <w:rPr>
            <w:noProof/>
            <w:webHidden/>
          </w:rPr>
        </w:r>
        <w:r>
          <w:rPr>
            <w:noProof/>
            <w:webHidden/>
          </w:rPr>
          <w:fldChar w:fldCharType="separate"/>
        </w:r>
        <w:r w:rsidR="00BE5B1E">
          <w:rPr>
            <w:noProof/>
            <w:webHidden/>
          </w:rPr>
          <w:t>4</w:t>
        </w:r>
        <w:r>
          <w:rPr>
            <w:noProof/>
            <w:webHidden/>
          </w:rPr>
          <w:fldChar w:fldCharType="end"/>
        </w:r>
      </w:hyperlink>
    </w:p>
    <w:p w:rsidR="00964117" w:rsidRDefault="00964117" w14:paraId="4774847C" w14:textId="45524386">
      <w:pPr>
        <w:pStyle w:val="TDC2"/>
        <w:tabs>
          <w:tab w:val="left" w:pos="1000"/>
        </w:tabs>
        <w:rPr>
          <w:rFonts w:asciiTheme="minorHAnsi" w:hAnsiTheme="minorHAnsi" w:eastAsiaTheme="minorEastAsia" w:cstheme="minorBidi"/>
          <w:noProof/>
          <w:sz w:val="22"/>
          <w:szCs w:val="22"/>
          <w:lang w:val="es-PE" w:eastAsia="es-PE"/>
        </w:rPr>
      </w:pPr>
      <w:hyperlink w:history="1" w:anchor="_Toc105100471">
        <w:r w:rsidRPr="00531B2F">
          <w:rPr>
            <w:rStyle w:val="Hipervnculo"/>
            <w:noProof/>
            <w:lang w:val="es-PE"/>
          </w:rPr>
          <w:t>2.1</w:t>
        </w:r>
        <w:r>
          <w:rPr>
            <w:rFonts w:asciiTheme="minorHAnsi" w:hAnsiTheme="minorHAnsi" w:eastAsiaTheme="minorEastAsia" w:cstheme="minorBidi"/>
            <w:noProof/>
            <w:sz w:val="22"/>
            <w:szCs w:val="22"/>
            <w:lang w:val="es-PE" w:eastAsia="es-PE"/>
          </w:rPr>
          <w:tab/>
        </w:r>
        <w:r w:rsidRPr="00531B2F">
          <w:rPr>
            <w:rStyle w:val="Hipervnculo"/>
            <w:noProof/>
          </w:rPr>
          <w:t>Flujo Básico</w:t>
        </w:r>
        <w:r>
          <w:rPr>
            <w:noProof/>
            <w:webHidden/>
          </w:rPr>
          <w:tab/>
        </w:r>
        <w:r>
          <w:rPr>
            <w:noProof/>
            <w:webHidden/>
          </w:rPr>
          <w:fldChar w:fldCharType="begin"/>
        </w:r>
        <w:r>
          <w:rPr>
            <w:noProof/>
            <w:webHidden/>
          </w:rPr>
          <w:instrText xml:space="preserve"> PAGEREF _Toc105100471 \h </w:instrText>
        </w:r>
        <w:r>
          <w:rPr>
            <w:noProof/>
            <w:webHidden/>
          </w:rPr>
        </w:r>
        <w:r>
          <w:rPr>
            <w:noProof/>
            <w:webHidden/>
          </w:rPr>
          <w:fldChar w:fldCharType="separate"/>
        </w:r>
        <w:r w:rsidR="00BE5B1E">
          <w:rPr>
            <w:noProof/>
            <w:webHidden/>
          </w:rPr>
          <w:t>4</w:t>
        </w:r>
        <w:r>
          <w:rPr>
            <w:noProof/>
            <w:webHidden/>
          </w:rPr>
          <w:fldChar w:fldCharType="end"/>
        </w:r>
      </w:hyperlink>
    </w:p>
    <w:p w:rsidR="00964117" w:rsidRDefault="00964117" w14:paraId="5C0B698E" w14:textId="7E425EF4">
      <w:pPr>
        <w:pStyle w:val="TDC2"/>
        <w:tabs>
          <w:tab w:val="left" w:pos="1000"/>
        </w:tabs>
        <w:rPr>
          <w:rFonts w:asciiTheme="minorHAnsi" w:hAnsiTheme="minorHAnsi" w:eastAsiaTheme="minorEastAsia" w:cstheme="minorBidi"/>
          <w:noProof/>
          <w:sz w:val="22"/>
          <w:szCs w:val="22"/>
          <w:lang w:val="es-PE" w:eastAsia="es-PE"/>
        </w:rPr>
      </w:pPr>
      <w:hyperlink w:history="1" w:anchor="_Toc105100472">
        <w:r w:rsidRPr="00531B2F">
          <w:rPr>
            <w:rStyle w:val="Hipervnculo"/>
            <w:noProof/>
            <w:lang w:val="es-PE"/>
          </w:rPr>
          <w:t>2.2</w:t>
        </w:r>
        <w:r>
          <w:rPr>
            <w:rFonts w:asciiTheme="minorHAnsi" w:hAnsiTheme="minorHAnsi" w:eastAsiaTheme="minorEastAsia" w:cstheme="minorBidi"/>
            <w:noProof/>
            <w:sz w:val="22"/>
            <w:szCs w:val="22"/>
            <w:lang w:val="es-PE" w:eastAsia="es-PE"/>
          </w:rPr>
          <w:tab/>
        </w:r>
        <w:r w:rsidRPr="00531B2F">
          <w:rPr>
            <w:rStyle w:val="Hipervnculo"/>
            <w:noProof/>
          </w:rPr>
          <w:t>Flujos Alternativos</w:t>
        </w:r>
        <w:r>
          <w:rPr>
            <w:noProof/>
            <w:webHidden/>
          </w:rPr>
          <w:tab/>
        </w:r>
        <w:r>
          <w:rPr>
            <w:noProof/>
            <w:webHidden/>
          </w:rPr>
          <w:fldChar w:fldCharType="begin"/>
        </w:r>
        <w:r>
          <w:rPr>
            <w:noProof/>
            <w:webHidden/>
          </w:rPr>
          <w:instrText xml:space="preserve"> PAGEREF _Toc105100472 \h </w:instrText>
        </w:r>
        <w:r>
          <w:rPr>
            <w:noProof/>
            <w:webHidden/>
          </w:rPr>
        </w:r>
        <w:r>
          <w:rPr>
            <w:noProof/>
            <w:webHidden/>
          </w:rPr>
          <w:fldChar w:fldCharType="separate"/>
        </w:r>
        <w:r w:rsidR="00BE5B1E">
          <w:rPr>
            <w:noProof/>
            <w:webHidden/>
          </w:rPr>
          <w:t>4</w:t>
        </w:r>
        <w:r>
          <w:rPr>
            <w:noProof/>
            <w:webHidden/>
          </w:rPr>
          <w:fldChar w:fldCharType="end"/>
        </w:r>
      </w:hyperlink>
    </w:p>
    <w:p w:rsidR="00964117" w:rsidRDefault="00964117" w14:paraId="3CDD44A1" w14:textId="18BA691E">
      <w:pPr>
        <w:pStyle w:val="TDC3"/>
        <w:rPr>
          <w:rFonts w:asciiTheme="minorHAnsi" w:hAnsiTheme="minorHAnsi" w:eastAsiaTheme="minorEastAsia" w:cstheme="minorBidi"/>
          <w:noProof/>
          <w:sz w:val="22"/>
          <w:szCs w:val="22"/>
          <w:lang w:val="es-PE" w:eastAsia="es-PE"/>
        </w:rPr>
      </w:pPr>
      <w:hyperlink w:history="1" w:anchor="_Toc105100473">
        <w:r w:rsidRPr="00531B2F">
          <w:rPr>
            <w:rStyle w:val="Hipervnculo"/>
            <w:noProof/>
            <w:lang w:val="es-PE"/>
          </w:rPr>
          <w:t>2.2.1</w:t>
        </w:r>
        <w:r>
          <w:rPr>
            <w:rFonts w:asciiTheme="minorHAnsi" w:hAnsiTheme="minorHAnsi" w:eastAsiaTheme="minorEastAsia" w:cstheme="minorBidi"/>
            <w:noProof/>
            <w:sz w:val="22"/>
            <w:szCs w:val="22"/>
            <w:lang w:val="es-PE" w:eastAsia="es-PE"/>
          </w:rPr>
          <w:tab/>
        </w:r>
        <w:r w:rsidRPr="00531B2F">
          <w:rPr>
            <w:rStyle w:val="Hipervnculo"/>
            <w:noProof/>
            <w:lang w:val="es-PE"/>
          </w:rPr>
          <w:t>El técnico da click en “Cancelar”</w:t>
        </w:r>
        <w:r>
          <w:rPr>
            <w:noProof/>
            <w:webHidden/>
          </w:rPr>
          <w:tab/>
        </w:r>
        <w:r>
          <w:rPr>
            <w:noProof/>
            <w:webHidden/>
          </w:rPr>
          <w:fldChar w:fldCharType="begin"/>
        </w:r>
        <w:r>
          <w:rPr>
            <w:noProof/>
            <w:webHidden/>
          </w:rPr>
          <w:instrText xml:space="preserve"> PAGEREF _Toc105100473 \h </w:instrText>
        </w:r>
        <w:r>
          <w:rPr>
            <w:noProof/>
            <w:webHidden/>
          </w:rPr>
        </w:r>
        <w:r>
          <w:rPr>
            <w:noProof/>
            <w:webHidden/>
          </w:rPr>
          <w:fldChar w:fldCharType="separate"/>
        </w:r>
        <w:r w:rsidR="00BE5B1E">
          <w:rPr>
            <w:noProof/>
            <w:webHidden/>
          </w:rPr>
          <w:t>4</w:t>
        </w:r>
        <w:r>
          <w:rPr>
            <w:noProof/>
            <w:webHidden/>
          </w:rPr>
          <w:fldChar w:fldCharType="end"/>
        </w:r>
      </w:hyperlink>
    </w:p>
    <w:p w:rsidR="00964117" w:rsidRDefault="00964117" w14:paraId="0F9E9860" w14:textId="619BCD88">
      <w:pPr>
        <w:pStyle w:val="TDC1"/>
        <w:tabs>
          <w:tab w:val="left" w:pos="432"/>
        </w:tabs>
        <w:rPr>
          <w:rFonts w:asciiTheme="minorHAnsi" w:hAnsiTheme="minorHAnsi" w:eastAsiaTheme="minorEastAsia" w:cstheme="minorBidi"/>
          <w:noProof/>
          <w:sz w:val="22"/>
          <w:szCs w:val="22"/>
          <w:lang w:val="es-PE" w:eastAsia="es-PE"/>
        </w:rPr>
      </w:pPr>
      <w:hyperlink w:history="1" w:anchor="_Toc105100474">
        <w:r w:rsidRPr="00531B2F">
          <w:rPr>
            <w:rStyle w:val="Hipervnculo"/>
            <w:noProof/>
            <w:lang w:val="es-PE"/>
          </w:rPr>
          <w:t>3.</w:t>
        </w:r>
        <w:r>
          <w:rPr>
            <w:rFonts w:asciiTheme="minorHAnsi" w:hAnsiTheme="minorHAnsi" w:eastAsiaTheme="minorEastAsia" w:cstheme="minorBidi"/>
            <w:noProof/>
            <w:sz w:val="22"/>
            <w:szCs w:val="22"/>
            <w:lang w:val="es-PE" w:eastAsia="es-PE"/>
          </w:rPr>
          <w:tab/>
        </w:r>
        <w:r w:rsidRPr="00531B2F">
          <w:rPr>
            <w:rStyle w:val="Hipervnculo"/>
            <w:noProof/>
          </w:rPr>
          <w:t>Requerimientos Especiales</w:t>
        </w:r>
        <w:r>
          <w:rPr>
            <w:noProof/>
            <w:webHidden/>
          </w:rPr>
          <w:tab/>
        </w:r>
        <w:r>
          <w:rPr>
            <w:noProof/>
            <w:webHidden/>
          </w:rPr>
          <w:fldChar w:fldCharType="begin"/>
        </w:r>
        <w:r>
          <w:rPr>
            <w:noProof/>
            <w:webHidden/>
          </w:rPr>
          <w:instrText xml:space="preserve"> PAGEREF _Toc105100474 \h </w:instrText>
        </w:r>
        <w:r>
          <w:rPr>
            <w:noProof/>
            <w:webHidden/>
          </w:rPr>
        </w:r>
        <w:r>
          <w:rPr>
            <w:noProof/>
            <w:webHidden/>
          </w:rPr>
          <w:fldChar w:fldCharType="separate"/>
        </w:r>
        <w:r w:rsidR="00BE5B1E">
          <w:rPr>
            <w:noProof/>
            <w:webHidden/>
          </w:rPr>
          <w:t>4</w:t>
        </w:r>
        <w:r>
          <w:rPr>
            <w:noProof/>
            <w:webHidden/>
          </w:rPr>
          <w:fldChar w:fldCharType="end"/>
        </w:r>
      </w:hyperlink>
    </w:p>
    <w:p w:rsidR="00964117" w:rsidRDefault="00964117" w14:paraId="52486414" w14:textId="05D355CE">
      <w:pPr>
        <w:pStyle w:val="TDC1"/>
        <w:tabs>
          <w:tab w:val="left" w:pos="432"/>
        </w:tabs>
        <w:rPr>
          <w:rFonts w:asciiTheme="minorHAnsi" w:hAnsiTheme="minorHAnsi" w:eastAsiaTheme="minorEastAsia" w:cstheme="minorBidi"/>
          <w:noProof/>
          <w:sz w:val="22"/>
          <w:szCs w:val="22"/>
          <w:lang w:val="es-PE" w:eastAsia="es-PE"/>
        </w:rPr>
      </w:pPr>
      <w:hyperlink w:history="1" w:anchor="_Toc105100475">
        <w:r w:rsidRPr="00531B2F">
          <w:rPr>
            <w:rStyle w:val="Hipervnculo"/>
            <w:noProof/>
            <w:lang w:val="es-PE"/>
          </w:rPr>
          <w:t>4.</w:t>
        </w:r>
        <w:r>
          <w:rPr>
            <w:rFonts w:asciiTheme="minorHAnsi" w:hAnsiTheme="minorHAnsi" w:eastAsiaTheme="minorEastAsia" w:cstheme="minorBidi"/>
            <w:noProof/>
            <w:sz w:val="22"/>
            <w:szCs w:val="22"/>
            <w:lang w:val="es-PE" w:eastAsia="es-PE"/>
          </w:rPr>
          <w:tab/>
        </w:r>
        <w:r w:rsidRPr="00531B2F">
          <w:rPr>
            <w:rStyle w:val="Hipervnculo"/>
            <w:noProof/>
          </w:rPr>
          <w:t>Precondiciones</w:t>
        </w:r>
        <w:r>
          <w:rPr>
            <w:noProof/>
            <w:webHidden/>
          </w:rPr>
          <w:tab/>
        </w:r>
        <w:r>
          <w:rPr>
            <w:noProof/>
            <w:webHidden/>
          </w:rPr>
          <w:fldChar w:fldCharType="begin"/>
        </w:r>
        <w:r>
          <w:rPr>
            <w:noProof/>
            <w:webHidden/>
          </w:rPr>
          <w:instrText xml:space="preserve"> PAGEREF _Toc105100475 \h </w:instrText>
        </w:r>
        <w:r>
          <w:rPr>
            <w:noProof/>
            <w:webHidden/>
          </w:rPr>
        </w:r>
        <w:r>
          <w:rPr>
            <w:noProof/>
            <w:webHidden/>
          </w:rPr>
          <w:fldChar w:fldCharType="separate"/>
        </w:r>
        <w:r w:rsidR="00BE5B1E">
          <w:rPr>
            <w:noProof/>
            <w:webHidden/>
          </w:rPr>
          <w:t>4</w:t>
        </w:r>
        <w:r>
          <w:rPr>
            <w:noProof/>
            <w:webHidden/>
          </w:rPr>
          <w:fldChar w:fldCharType="end"/>
        </w:r>
      </w:hyperlink>
    </w:p>
    <w:p w:rsidR="00964117" w:rsidRDefault="00964117" w14:paraId="3E343EDD" w14:textId="78191545">
      <w:pPr>
        <w:pStyle w:val="TDC2"/>
        <w:tabs>
          <w:tab w:val="left" w:pos="1000"/>
        </w:tabs>
        <w:rPr>
          <w:rFonts w:asciiTheme="minorHAnsi" w:hAnsiTheme="minorHAnsi" w:eastAsiaTheme="minorEastAsia" w:cstheme="minorBidi"/>
          <w:noProof/>
          <w:sz w:val="22"/>
          <w:szCs w:val="22"/>
          <w:lang w:val="es-PE" w:eastAsia="es-PE"/>
        </w:rPr>
      </w:pPr>
      <w:hyperlink w:history="1" w:anchor="_Toc105100476">
        <w:r w:rsidRPr="00531B2F">
          <w:rPr>
            <w:rStyle w:val="Hipervnculo"/>
            <w:noProof/>
            <w:lang w:val="es-PE"/>
          </w:rPr>
          <w:t>4.1</w:t>
        </w:r>
        <w:r>
          <w:rPr>
            <w:rFonts w:asciiTheme="minorHAnsi" w:hAnsiTheme="minorHAnsi" w:eastAsiaTheme="minorEastAsia" w:cstheme="minorBidi"/>
            <w:noProof/>
            <w:sz w:val="22"/>
            <w:szCs w:val="22"/>
            <w:lang w:val="es-PE" w:eastAsia="es-PE"/>
          </w:rPr>
          <w:tab/>
        </w:r>
        <w:r w:rsidRPr="00531B2F">
          <w:rPr>
            <w:rStyle w:val="Hipervnculo"/>
            <w:noProof/>
          </w:rPr>
          <w:t>Iniciar sesión</w:t>
        </w:r>
        <w:r>
          <w:rPr>
            <w:noProof/>
            <w:webHidden/>
          </w:rPr>
          <w:tab/>
        </w:r>
        <w:r>
          <w:rPr>
            <w:noProof/>
            <w:webHidden/>
          </w:rPr>
          <w:fldChar w:fldCharType="begin"/>
        </w:r>
        <w:r>
          <w:rPr>
            <w:noProof/>
            <w:webHidden/>
          </w:rPr>
          <w:instrText xml:space="preserve"> PAGEREF _Toc105100476 \h </w:instrText>
        </w:r>
        <w:r>
          <w:rPr>
            <w:noProof/>
            <w:webHidden/>
          </w:rPr>
        </w:r>
        <w:r>
          <w:rPr>
            <w:noProof/>
            <w:webHidden/>
          </w:rPr>
          <w:fldChar w:fldCharType="separate"/>
        </w:r>
        <w:r w:rsidR="00BE5B1E">
          <w:rPr>
            <w:noProof/>
            <w:webHidden/>
          </w:rPr>
          <w:t>4</w:t>
        </w:r>
        <w:r>
          <w:rPr>
            <w:noProof/>
            <w:webHidden/>
          </w:rPr>
          <w:fldChar w:fldCharType="end"/>
        </w:r>
      </w:hyperlink>
    </w:p>
    <w:p w:rsidR="00964117" w:rsidRDefault="00964117" w14:paraId="755C77D4" w14:textId="64D39F0E">
      <w:pPr>
        <w:pStyle w:val="TDC1"/>
        <w:tabs>
          <w:tab w:val="left" w:pos="432"/>
        </w:tabs>
        <w:rPr>
          <w:rFonts w:asciiTheme="minorHAnsi" w:hAnsiTheme="minorHAnsi" w:eastAsiaTheme="minorEastAsia" w:cstheme="minorBidi"/>
          <w:noProof/>
          <w:sz w:val="22"/>
          <w:szCs w:val="22"/>
          <w:lang w:val="es-PE" w:eastAsia="es-PE"/>
        </w:rPr>
      </w:pPr>
      <w:hyperlink w:history="1" w:anchor="_Toc105100477">
        <w:r w:rsidRPr="00531B2F">
          <w:rPr>
            <w:rStyle w:val="Hipervnculo"/>
            <w:noProof/>
            <w:lang w:val="es-PE"/>
          </w:rPr>
          <w:t>5.</w:t>
        </w:r>
        <w:r>
          <w:rPr>
            <w:rFonts w:asciiTheme="minorHAnsi" w:hAnsiTheme="minorHAnsi" w:eastAsiaTheme="minorEastAsia" w:cstheme="minorBidi"/>
            <w:noProof/>
            <w:sz w:val="22"/>
            <w:szCs w:val="22"/>
            <w:lang w:val="es-PE" w:eastAsia="es-PE"/>
          </w:rPr>
          <w:tab/>
        </w:r>
        <w:r w:rsidRPr="00531B2F">
          <w:rPr>
            <w:rStyle w:val="Hipervnculo"/>
            <w:noProof/>
          </w:rPr>
          <w:t>Postcondiciones</w:t>
        </w:r>
        <w:r>
          <w:rPr>
            <w:noProof/>
            <w:webHidden/>
          </w:rPr>
          <w:tab/>
        </w:r>
        <w:r>
          <w:rPr>
            <w:noProof/>
            <w:webHidden/>
          </w:rPr>
          <w:fldChar w:fldCharType="begin"/>
        </w:r>
        <w:r>
          <w:rPr>
            <w:noProof/>
            <w:webHidden/>
          </w:rPr>
          <w:instrText xml:space="preserve"> PAGEREF _Toc105100477 \h </w:instrText>
        </w:r>
        <w:r>
          <w:rPr>
            <w:noProof/>
            <w:webHidden/>
          </w:rPr>
        </w:r>
        <w:r>
          <w:rPr>
            <w:noProof/>
            <w:webHidden/>
          </w:rPr>
          <w:fldChar w:fldCharType="separate"/>
        </w:r>
        <w:r w:rsidR="00BE5B1E">
          <w:rPr>
            <w:noProof/>
            <w:webHidden/>
          </w:rPr>
          <w:t>4</w:t>
        </w:r>
        <w:r>
          <w:rPr>
            <w:noProof/>
            <w:webHidden/>
          </w:rPr>
          <w:fldChar w:fldCharType="end"/>
        </w:r>
      </w:hyperlink>
    </w:p>
    <w:p w:rsidR="00964117" w:rsidRDefault="00964117" w14:paraId="776DEE28" w14:textId="327EEF75">
      <w:pPr>
        <w:pStyle w:val="TDC2"/>
        <w:tabs>
          <w:tab w:val="left" w:pos="1000"/>
        </w:tabs>
        <w:rPr>
          <w:rFonts w:asciiTheme="minorHAnsi" w:hAnsiTheme="minorHAnsi" w:eastAsiaTheme="minorEastAsia" w:cstheme="minorBidi"/>
          <w:noProof/>
          <w:sz w:val="22"/>
          <w:szCs w:val="22"/>
          <w:lang w:val="es-PE" w:eastAsia="es-PE"/>
        </w:rPr>
      </w:pPr>
      <w:hyperlink w:history="1" w:anchor="_Toc105100478">
        <w:r w:rsidRPr="00531B2F">
          <w:rPr>
            <w:rStyle w:val="Hipervnculo"/>
            <w:noProof/>
            <w:lang w:val="es-PE"/>
          </w:rPr>
          <w:t>5.1</w:t>
        </w:r>
        <w:r>
          <w:rPr>
            <w:rFonts w:asciiTheme="minorHAnsi" w:hAnsiTheme="minorHAnsi" w:eastAsiaTheme="minorEastAsia" w:cstheme="minorBidi"/>
            <w:noProof/>
            <w:sz w:val="22"/>
            <w:szCs w:val="22"/>
            <w:lang w:val="es-PE" w:eastAsia="es-PE"/>
          </w:rPr>
          <w:tab/>
        </w:r>
        <w:r w:rsidRPr="00531B2F">
          <w:rPr>
            <w:rStyle w:val="Hipervnculo"/>
            <w:noProof/>
            <w:lang w:val="es-PE"/>
          </w:rPr>
          <w:t>Actualización del estado de la solicitud de búsqueda</w:t>
        </w:r>
        <w:r>
          <w:rPr>
            <w:noProof/>
            <w:webHidden/>
          </w:rPr>
          <w:tab/>
        </w:r>
        <w:r>
          <w:rPr>
            <w:noProof/>
            <w:webHidden/>
          </w:rPr>
          <w:fldChar w:fldCharType="begin"/>
        </w:r>
        <w:r>
          <w:rPr>
            <w:noProof/>
            <w:webHidden/>
          </w:rPr>
          <w:instrText xml:space="preserve"> PAGEREF _Toc105100478 \h </w:instrText>
        </w:r>
        <w:r>
          <w:rPr>
            <w:noProof/>
            <w:webHidden/>
          </w:rPr>
        </w:r>
        <w:r>
          <w:rPr>
            <w:noProof/>
            <w:webHidden/>
          </w:rPr>
          <w:fldChar w:fldCharType="separate"/>
        </w:r>
        <w:r w:rsidR="00BE5B1E">
          <w:rPr>
            <w:noProof/>
            <w:webHidden/>
          </w:rPr>
          <w:t>4</w:t>
        </w:r>
        <w:r>
          <w:rPr>
            <w:noProof/>
            <w:webHidden/>
          </w:rPr>
          <w:fldChar w:fldCharType="end"/>
        </w:r>
      </w:hyperlink>
    </w:p>
    <w:p w:rsidR="00964117" w:rsidRDefault="00964117" w14:paraId="4F567555" w14:textId="20F52EDF">
      <w:pPr>
        <w:pStyle w:val="TDC1"/>
        <w:tabs>
          <w:tab w:val="left" w:pos="432"/>
        </w:tabs>
        <w:rPr>
          <w:rFonts w:asciiTheme="minorHAnsi" w:hAnsiTheme="minorHAnsi" w:eastAsiaTheme="minorEastAsia" w:cstheme="minorBidi"/>
          <w:noProof/>
          <w:sz w:val="22"/>
          <w:szCs w:val="22"/>
          <w:lang w:val="es-PE" w:eastAsia="es-PE"/>
        </w:rPr>
      </w:pPr>
      <w:hyperlink w:history="1" w:anchor="_Toc105100479">
        <w:r w:rsidRPr="00531B2F">
          <w:rPr>
            <w:rStyle w:val="Hipervnculo"/>
            <w:noProof/>
            <w:lang w:val="es-PE"/>
          </w:rPr>
          <w:t>6.</w:t>
        </w:r>
        <w:r>
          <w:rPr>
            <w:rFonts w:asciiTheme="minorHAnsi" w:hAnsiTheme="minorHAnsi" w:eastAsiaTheme="minorEastAsia" w:cstheme="minorBidi"/>
            <w:noProof/>
            <w:sz w:val="22"/>
            <w:szCs w:val="22"/>
            <w:lang w:val="es-PE" w:eastAsia="es-PE"/>
          </w:rPr>
          <w:tab/>
        </w:r>
        <w:r w:rsidRPr="00531B2F">
          <w:rPr>
            <w:rStyle w:val="Hipervnculo"/>
            <w:noProof/>
          </w:rPr>
          <w:t>Puntos de Extensión</w:t>
        </w:r>
        <w:r>
          <w:rPr>
            <w:noProof/>
            <w:webHidden/>
          </w:rPr>
          <w:tab/>
        </w:r>
        <w:r>
          <w:rPr>
            <w:noProof/>
            <w:webHidden/>
          </w:rPr>
          <w:fldChar w:fldCharType="begin"/>
        </w:r>
        <w:r>
          <w:rPr>
            <w:noProof/>
            <w:webHidden/>
          </w:rPr>
          <w:instrText xml:space="preserve"> PAGEREF _Toc105100479 \h </w:instrText>
        </w:r>
        <w:r>
          <w:rPr>
            <w:noProof/>
            <w:webHidden/>
          </w:rPr>
        </w:r>
        <w:r>
          <w:rPr>
            <w:noProof/>
            <w:webHidden/>
          </w:rPr>
          <w:fldChar w:fldCharType="separate"/>
        </w:r>
        <w:r w:rsidR="00BE5B1E">
          <w:rPr>
            <w:noProof/>
            <w:webHidden/>
          </w:rPr>
          <w:t>4</w:t>
        </w:r>
        <w:r>
          <w:rPr>
            <w:noProof/>
            <w:webHidden/>
          </w:rPr>
          <w:fldChar w:fldCharType="end"/>
        </w:r>
      </w:hyperlink>
    </w:p>
    <w:p w:rsidRPr="00DF4BF4" w:rsidR="00E15E2A" w:rsidRDefault="00451F09" w14:paraId="1DD70083" w14:textId="42E02102">
      <w:pPr>
        <w:pStyle w:val="Ttulo"/>
        <w:rPr>
          <w:lang w:val="es-PE"/>
        </w:rPr>
      </w:pPr>
      <w:r>
        <w:rPr>
          <w:rFonts w:ascii="Times New Roman" w:hAnsi="Times New Roman"/>
          <w:b w:val="0"/>
          <w:sz w:val="20"/>
        </w:rPr>
        <w:fldChar w:fldCharType="end"/>
      </w:r>
      <w:r w:rsidRPr="00DF4BF4" w:rsidR="00101D86">
        <w:rPr>
          <w:lang w:val="es-PE"/>
        </w:rPr>
        <w:br w:type="page"/>
      </w:r>
      <w:bookmarkStart w:name="_Toc423410237" w:id="1"/>
      <w:bookmarkStart w:name="_Toc425054503" w:id="2"/>
      <w:r w:rsidRPr="00DF4BF4" w:rsidR="00DF4BF4">
        <w:rPr>
          <w:lang w:val="es-PE"/>
        </w:rPr>
        <w:lastRenderedPageBreak/>
        <w:t xml:space="preserve">Especificación de Caso de Uso: </w:t>
      </w:r>
      <w:bookmarkEnd w:id="1"/>
      <w:bookmarkEnd w:id="2"/>
      <w:r w:rsidR="00A30DAF">
        <w:rPr>
          <w:lang w:val="es-PE"/>
        </w:rPr>
        <w:t>Validar</w:t>
      </w:r>
      <w:r w:rsidRPr="003144D3" w:rsidR="003144D3">
        <w:rPr>
          <w:lang w:val="es-PE"/>
        </w:rPr>
        <w:t xml:space="preserve"> Solicitud de Búsqueda</w:t>
      </w:r>
    </w:p>
    <w:p w:rsidRPr="00DF4BF4" w:rsidR="00E15E2A" w:rsidRDefault="00E15E2A" w14:paraId="5C3B59B6" w14:textId="77777777">
      <w:pPr>
        <w:pStyle w:val="InfoBlue"/>
        <w:rPr>
          <w:lang w:val="es-PE"/>
        </w:rPr>
      </w:pPr>
    </w:p>
    <w:p w:rsidRPr="003144D3" w:rsidR="00E15E2A" w:rsidP="003144D3" w:rsidRDefault="00A30DAF" w14:paraId="2995A154" w14:textId="50C94813">
      <w:pPr>
        <w:pStyle w:val="Ttulo1"/>
        <w:rPr>
          <w:lang w:val="es-PE"/>
        </w:rPr>
      </w:pPr>
      <w:bookmarkStart w:name="_Toc423410238" w:id="3"/>
      <w:bookmarkStart w:name="_Toc425054504" w:id="4"/>
      <w:bookmarkStart w:name="_Toc105100469" w:id="5"/>
      <w:r>
        <w:rPr>
          <w:lang w:val="es-PE"/>
        </w:rPr>
        <w:t>Validar</w:t>
      </w:r>
      <w:r w:rsidRPr="003144D3" w:rsidR="003144D3">
        <w:rPr>
          <w:lang w:val="es-PE"/>
        </w:rPr>
        <w:t xml:space="preserve"> Solicitud de Búsqueda</w:t>
      </w:r>
      <w:bookmarkEnd w:id="3"/>
      <w:bookmarkEnd w:id="4"/>
      <w:bookmarkEnd w:id="5"/>
    </w:p>
    <w:p w:rsidRPr="002B071A" w:rsidR="002B071A" w:rsidP="002B071A" w:rsidRDefault="00A30DAF" w14:paraId="5B144A74" w14:textId="31A8AC09">
      <w:pPr>
        <w:ind w:left="720"/>
        <w:rPr>
          <w:lang w:val="es-PE"/>
        </w:rPr>
      </w:pPr>
      <w:r w:rsidRPr="73477030" w:rsidR="73477030">
        <w:rPr>
          <w:lang w:val="es-PE"/>
        </w:rPr>
        <w:t>La validación de una solicitud de búsqueda se realiza cuando la unidad orgánica registra la solicitud, para que después esta pase a manos del técnico, quien se encargará de validar si la solicitud contiene todos los datos necesarios para proceder con el envío al secretario general y, de darse el escenario más favorable, se apruebe y proceda la posterior búsqueda del documento solicitado.</w:t>
      </w:r>
    </w:p>
    <w:p w:rsidR="00E15E2A" w:rsidRDefault="00101D86" w14:paraId="72E400AF" w14:textId="73DCC9B9">
      <w:pPr>
        <w:pStyle w:val="Ttulo1"/>
        <w:widowControl/>
      </w:pPr>
      <w:bookmarkStart w:name="_Toc423410239" w:id="6"/>
      <w:bookmarkStart w:name="_Toc425054505" w:id="7"/>
      <w:bookmarkStart w:name="_Toc105100470" w:id="8"/>
      <w:proofErr w:type="spellStart"/>
      <w:r>
        <w:t>Fl</w:t>
      </w:r>
      <w:bookmarkEnd w:id="6"/>
      <w:bookmarkEnd w:id="7"/>
      <w:r w:rsidR="00DF4BF4">
        <w:t>ujo</w:t>
      </w:r>
      <w:proofErr w:type="spellEnd"/>
      <w:r w:rsidR="00DF4BF4">
        <w:t xml:space="preserve"> de </w:t>
      </w:r>
      <w:proofErr w:type="spellStart"/>
      <w:r w:rsidR="00DF4BF4">
        <w:t>Eventos</w:t>
      </w:r>
      <w:bookmarkEnd w:id="8"/>
      <w:proofErr w:type="spellEnd"/>
    </w:p>
    <w:p w:rsidR="00E15E2A" w:rsidRDefault="00DF4BF4" w14:paraId="2FFB1F67" w14:textId="3C7EC50B">
      <w:pPr>
        <w:pStyle w:val="Ttulo2"/>
        <w:widowControl/>
      </w:pPr>
      <w:bookmarkStart w:name="_Toc105100471" w:id="9"/>
      <w:proofErr w:type="spellStart"/>
      <w:r>
        <w:t>Flujo</w:t>
      </w:r>
      <w:proofErr w:type="spellEnd"/>
      <w:r>
        <w:t xml:space="preserve"> </w:t>
      </w:r>
      <w:proofErr w:type="spellStart"/>
      <w:r>
        <w:t>Básico</w:t>
      </w:r>
      <w:bookmarkEnd w:id="9"/>
      <w:proofErr w:type="spellEnd"/>
    </w:p>
    <w:p w:rsidR="006706FF" w:rsidP="009836A2" w:rsidRDefault="002B071A" w14:paraId="4F874604" w14:textId="58F4F92B">
      <w:pPr>
        <w:ind w:left="720"/>
        <w:rPr>
          <w:lang w:val="es-PE"/>
        </w:rPr>
      </w:pPr>
      <w:r w:rsidRPr="00C13E89">
        <w:rPr>
          <w:lang w:val="es-PE"/>
        </w:rPr>
        <w:t xml:space="preserve">1. </w:t>
      </w:r>
      <w:r w:rsidRPr="00C13E89" w:rsidR="00C13E89">
        <w:rPr>
          <w:lang w:val="es-PE"/>
        </w:rPr>
        <w:t xml:space="preserve">El </w:t>
      </w:r>
      <w:r w:rsidR="0074776B">
        <w:rPr>
          <w:lang w:val="es-PE"/>
        </w:rPr>
        <w:t>técnico</w:t>
      </w:r>
      <w:r w:rsidR="009836A2">
        <w:rPr>
          <w:lang w:val="es-PE"/>
        </w:rPr>
        <w:t xml:space="preserve"> ingresa al sistema.</w:t>
      </w:r>
    </w:p>
    <w:p w:rsidR="009836A2" w:rsidP="009836A2" w:rsidRDefault="009836A2" w14:paraId="489A5406" w14:textId="50EE582D">
      <w:pPr>
        <w:ind w:left="720"/>
        <w:rPr>
          <w:lang w:val="es-PE"/>
        </w:rPr>
      </w:pPr>
      <w:r>
        <w:rPr>
          <w:lang w:val="es-PE"/>
        </w:rPr>
        <w:t>2. El sistema muestra una página con un menú principal.</w:t>
      </w:r>
    </w:p>
    <w:p w:rsidR="009836A2" w:rsidP="009836A2" w:rsidRDefault="009836A2" w14:paraId="05C03D63" w14:textId="75DF25AA">
      <w:pPr>
        <w:ind w:left="720"/>
        <w:rPr>
          <w:lang w:val="es-PE"/>
        </w:rPr>
      </w:pPr>
      <w:r>
        <w:rPr>
          <w:lang w:val="es-PE"/>
        </w:rPr>
        <w:t xml:space="preserve">3. El </w:t>
      </w:r>
      <w:r w:rsidR="00BE07CE">
        <w:rPr>
          <w:lang w:val="es-PE"/>
        </w:rPr>
        <w:t xml:space="preserve">sistema muestra primero una página con un listado de </w:t>
      </w:r>
      <w:r w:rsidR="00D42B5A">
        <w:rPr>
          <w:lang w:val="es-PE"/>
        </w:rPr>
        <w:t xml:space="preserve">las </w:t>
      </w:r>
      <w:r w:rsidR="00BE07CE">
        <w:rPr>
          <w:lang w:val="es-PE"/>
        </w:rPr>
        <w:t>solicitudes de búsqueda</w:t>
      </w:r>
      <w:r w:rsidR="00D42B5A">
        <w:rPr>
          <w:lang w:val="es-PE"/>
        </w:rPr>
        <w:t>.</w:t>
      </w:r>
    </w:p>
    <w:p w:rsidR="00C021C6" w:rsidP="005A4FD1" w:rsidRDefault="00D42B5A" w14:paraId="5B5F1AC4" w14:textId="5A95A03D">
      <w:pPr>
        <w:ind w:left="720"/>
        <w:rPr>
          <w:lang w:val="es-PE"/>
        </w:rPr>
      </w:pPr>
      <w:r>
        <w:rPr>
          <w:lang w:val="es-PE"/>
        </w:rPr>
        <w:t>4. El</w:t>
      </w:r>
      <w:r w:rsidR="0074776B">
        <w:rPr>
          <w:lang w:val="es-PE"/>
        </w:rPr>
        <w:t xml:space="preserve"> técnico</w:t>
      </w:r>
      <w:r w:rsidR="008076C7">
        <w:rPr>
          <w:lang w:val="es-PE"/>
        </w:rPr>
        <w:t xml:space="preserve"> da </w:t>
      </w:r>
      <w:proofErr w:type="spellStart"/>
      <w:proofErr w:type="gramStart"/>
      <w:r w:rsidR="008076C7">
        <w:rPr>
          <w:lang w:val="es-PE"/>
        </w:rPr>
        <w:t>click</w:t>
      </w:r>
      <w:proofErr w:type="spellEnd"/>
      <w:proofErr w:type="gramEnd"/>
      <w:r w:rsidR="008076C7">
        <w:rPr>
          <w:lang w:val="es-PE"/>
        </w:rPr>
        <w:t xml:space="preserve"> a “Editar solicitud” para editar una solicitud de búsqueda</w:t>
      </w:r>
      <w:r w:rsidR="0074776B">
        <w:rPr>
          <w:lang w:val="es-PE"/>
        </w:rPr>
        <w:t>.</w:t>
      </w:r>
    </w:p>
    <w:p w:rsidR="0074776B" w:rsidP="005A4FD1" w:rsidRDefault="0074776B" w14:paraId="51B5F5B0" w14:textId="602B1C13">
      <w:pPr>
        <w:ind w:left="720"/>
        <w:rPr>
          <w:lang w:val="es-PE"/>
        </w:rPr>
      </w:pPr>
      <w:r>
        <w:rPr>
          <w:lang w:val="es-PE"/>
        </w:rPr>
        <w:t>5. El sistema muestra un botón de “Validar solicitud”</w:t>
      </w:r>
      <w:r w:rsidR="00C36C38">
        <w:rPr>
          <w:lang w:val="es-PE"/>
        </w:rPr>
        <w:t>.</w:t>
      </w:r>
    </w:p>
    <w:p w:rsidR="00755D1D" w:rsidP="005A4FD1" w:rsidRDefault="00755D1D" w14:paraId="76B7AE44" w14:textId="20598113">
      <w:pPr>
        <w:ind w:left="720"/>
        <w:rPr>
          <w:lang w:val="es-PE"/>
        </w:rPr>
      </w:pPr>
      <w:r>
        <w:rPr>
          <w:lang w:val="es-PE"/>
        </w:rPr>
        <w:t xml:space="preserve">6. El técnico da </w:t>
      </w:r>
      <w:proofErr w:type="spellStart"/>
      <w:proofErr w:type="gramStart"/>
      <w:r>
        <w:rPr>
          <w:lang w:val="es-PE"/>
        </w:rPr>
        <w:t>click</w:t>
      </w:r>
      <w:proofErr w:type="spellEnd"/>
      <w:proofErr w:type="gramEnd"/>
      <w:r>
        <w:rPr>
          <w:lang w:val="es-PE"/>
        </w:rPr>
        <w:t xml:space="preserve"> al botón.</w:t>
      </w:r>
    </w:p>
    <w:p w:rsidR="00755D1D" w:rsidP="005A4FD1" w:rsidRDefault="00755D1D" w14:paraId="7A5F8523" w14:textId="12B4D7C7">
      <w:pPr>
        <w:ind w:left="720"/>
        <w:rPr>
          <w:lang w:val="es-PE"/>
        </w:rPr>
      </w:pPr>
      <w:r>
        <w:rPr>
          <w:lang w:val="es-PE"/>
        </w:rPr>
        <w:t xml:space="preserve">7. El sistema </w:t>
      </w:r>
      <w:r w:rsidR="00C579A5">
        <w:rPr>
          <w:lang w:val="es-PE"/>
        </w:rPr>
        <w:t xml:space="preserve">cierra el </w:t>
      </w:r>
      <w:proofErr w:type="spellStart"/>
      <w:r w:rsidR="00C579A5">
        <w:rPr>
          <w:lang w:val="es-PE"/>
        </w:rPr>
        <w:t>popup</w:t>
      </w:r>
      <w:proofErr w:type="spellEnd"/>
      <w:r w:rsidR="00C579A5">
        <w:rPr>
          <w:lang w:val="es-PE"/>
        </w:rPr>
        <w:t xml:space="preserve"> de edición de la solicitud.</w:t>
      </w:r>
    </w:p>
    <w:p w:rsidR="00E15E2A" w:rsidRDefault="00DF4BF4" w14:paraId="0DA56E8A" w14:textId="678CAAD6">
      <w:pPr>
        <w:pStyle w:val="Ttulo2"/>
        <w:widowControl/>
      </w:pPr>
      <w:bookmarkStart w:name="_Toc105100472" w:id="10"/>
      <w:proofErr w:type="spellStart"/>
      <w:r>
        <w:t>Flujos</w:t>
      </w:r>
      <w:proofErr w:type="spellEnd"/>
      <w:r>
        <w:t xml:space="preserve"> Alternativos</w:t>
      </w:r>
      <w:bookmarkEnd w:id="10"/>
    </w:p>
    <w:p w:rsidR="00FC4F23" w:rsidP="00ED733B" w:rsidRDefault="00E47017" w14:paraId="2C490BD9" w14:textId="422F392C">
      <w:pPr>
        <w:pStyle w:val="Ttulo3"/>
        <w:widowControl/>
        <w:rPr>
          <w:lang w:val="es-PE"/>
        </w:rPr>
      </w:pPr>
      <w:bookmarkStart w:name="_Toc105100473" w:id="11"/>
      <w:r>
        <w:rPr>
          <w:lang w:val="es-PE"/>
        </w:rPr>
        <w:t xml:space="preserve">El </w:t>
      </w:r>
      <w:r w:rsidR="00C579A5">
        <w:rPr>
          <w:lang w:val="es-PE"/>
        </w:rPr>
        <w:t xml:space="preserve">técnico </w:t>
      </w:r>
      <w:r w:rsidR="0054503E">
        <w:rPr>
          <w:lang w:val="es-PE"/>
        </w:rPr>
        <w:t xml:space="preserve">da </w:t>
      </w:r>
      <w:proofErr w:type="spellStart"/>
      <w:proofErr w:type="gramStart"/>
      <w:r w:rsidR="0054503E">
        <w:rPr>
          <w:lang w:val="es-PE"/>
        </w:rPr>
        <w:t>click</w:t>
      </w:r>
      <w:proofErr w:type="spellEnd"/>
      <w:proofErr w:type="gramEnd"/>
      <w:r w:rsidR="0054503E">
        <w:rPr>
          <w:lang w:val="es-PE"/>
        </w:rPr>
        <w:t xml:space="preserve"> en “Cancelar”</w:t>
      </w:r>
      <w:bookmarkEnd w:id="11"/>
    </w:p>
    <w:p w:rsidR="009B595E" w:rsidP="00AE71C9" w:rsidRDefault="00FB37AA" w14:paraId="0C85A3D4" w14:textId="24F2BC4C">
      <w:pPr>
        <w:ind w:left="720"/>
        <w:rPr>
          <w:lang w:val="es-PE"/>
        </w:rPr>
      </w:pPr>
      <w:r>
        <w:rPr>
          <w:lang w:val="es-PE"/>
        </w:rPr>
        <w:t xml:space="preserve">Si </w:t>
      </w:r>
      <w:r w:rsidR="00DB7FFC">
        <w:rPr>
          <w:lang w:val="es-PE"/>
        </w:rPr>
        <w:t xml:space="preserve">el </w:t>
      </w:r>
      <w:r w:rsidR="0054503E">
        <w:rPr>
          <w:lang w:val="es-PE"/>
        </w:rPr>
        <w:t xml:space="preserve">técnico da </w:t>
      </w:r>
      <w:proofErr w:type="spellStart"/>
      <w:proofErr w:type="gramStart"/>
      <w:r w:rsidR="0054503E">
        <w:rPr>
          <w:lang w:val="es-PE"/>
        </w:rPr>
        <w:t>click</w:t>
      </w:r>
      <w:proofErr w:type="spellEnd"/>
      <w:proofErr w:type="gramEnd"/>
      <w:r w:rsidR="0054503E">
        <w:rPr>
          <w:lang w:val="es-PE"/>
        </w:rPr>
        <w:t xml:space="preserve"> al botón de cancelación, el sistema simplemente cierra el </w:t>
      </w:r>
      <w:proofErr w:type="spellStart"/>
      <w:r w:rsidR="0054503E">
        <w:rPr>
          <w:lang w:val="es-PE"/>
        </w:rPr>
        <w:t>popup</w:t>
      </w:r>
      <w:proofErr w:type="spellEnd"/>
      <w:r w:rsidR="00A24C03">
        <w:rPr>
          <w:lang w:val="es-PE"/>
        </w:rPr>
        <w:t>.</w:t>
      </w:r>
    </w:p>
    <w:p w:rsidR="00E15E2A" w:rsidRDefault="00DF4BF4" w14:paraId="1F00BAC8" w14:textId="0520D44C">
      <w:pPr>
        <w:pStyle w:val="Ttulo1"/>
      </w:pPr>
      <w:bookmarkStart w:name="_Toc105100474" w:id="12"/>
      <w:proofErr w:type="spellStart"/>
      <w:r>
        <w:t>Requerimientos</w:t>
      </w:r>
      <w:proofErr w:type="spellEnd"/>
      <w:r>
        <w:t xml:space="preserve"> </w:t>
      </w:r>
      <w:proofErr w:type="spellStart"/>
      <w:r>
        <w:t>Especiales</w:t>
      </w:r>
      <w:bookmarkEnd w:id="12"/>
      <w:proofErr w:type="spellEnd"/>
    </w:p>
    <w:p w:rsidRPr="00964117" w:rsidR="000900C6" w:rsidP="000900C6" w:rsidRDefault="000900C6" w14:paraId="78F7368E" w14:textId="4BCEA0E2">
      <w:pPr>
        <w:ind w:left="720"/>
        <w:rPr>
          <w:lang w:val="es-PE"/>
        </w:rPr>
      </w:pPr>
      <w:r w:rsidRPr="00964117">
        <w:rPr>
          <w:lang w:val="es-PE"/>
        </w:rPr>
        <w:t>No ha</w:t>
      </w:r>
      <w:r w:rsidRPr="00964117" w:rsidR="00964117">
        <w:rPr>
          <w:lang w:val="es-PE"/>
        </w:rPr>
        <w:t>y requerimientos especiales r</w:t>
      </w:r>
      <w:r w:rsidR="00964117">
        <w:rPr>
          <w:lang w:val="es-PE"/>
        </w:rPr>
        <w:t>elacionados a este caso de uso.</w:t>
      </w:r>
    </w:p>
    <w:p w:rsidR="00E15E2A" w:rsidRDefault="00101D86" w14:paraId="06F6C216" w14:textId="5F3596AD">
      <w:pPr>
        <w:pStyle w:val="Ttulo1"/>
        <w:widowControl/>
      </w:pPr>
      <w:bookmarkStart w:name="_Toc423410253" w:id="13"/>
      <w:bookmarkStart w:name="_Toc425054512" w:id="14"/>
      <w:bookmarkStart w:name="_Toc105100475" w:id="15"/>
      <w:proofErr w:type="spellStart"/>
      <w:r>
        <w:t>Precondi</w:t>
      </w:r>
      <w:bookmarkEnd w:id="13"/>
      <w:bookmarkEnd w:id="14"/>
      <w:r w:rsidR="00DF4BF4">
        <w:t>ciones</w:t>
      </w:r>
      <w:bookmarkEnd w:id="15"/>
      <w:proofErr w:type="spellEnd"/>
    </w:p>
    <w:p w:rsidR="006609D2" w:rsidP="006609D2" w:rsidRDefault="00423FE5" w14:paraId="0048C4A1" w14:textId="6B6CB3CC">
      <w:pPr>
        <w:pStyle w:val="Ttulo2"/>
        <w:widowControl/>
      </w:pPr>
      <w:bookmarkStart w:name="_Toc423410255" w:id="16"/>
      <w:bookmarkStart w:name="_Toc425054514" w:id="17"/>
      <w:bookmarkStart w:name="_Toc105100476" w:id="18"/>
      <w:proofErr w:type="spellStart"/>
      <w:r>
        <w:t>Iniciar</w:t>
      </w:r>
      <w:proofErr w:type="spellEnd"/>
      <w:r>
        <w:t xml:space="preserve"> </w:t>
      </w:r>
      <w:proofErr w:type="spellStart"/>
      <w:r>
        <w:t>sesión</w:t>
      </w:r>
      <w:bookmarkEnd w:id="18"/>
      <w:proofErr w:type="spellEnd"/>
    </w:p>
    <w:p w:rsidR="00E13BF6" w:rsidP="00E13BF6" w:rsidRDefault="00E13BF6" w14:paraId="17A7CF4B" w14:textId="4DB2F9CB">
      <w:pPr>
        <w:ind w:left="720"/>
        <w:rPr>
          <w:lang w:val="es-PE"/>
        </w:rPr>
      </w:pPr>
      <w:r w:rsidRPr="00E13BF6">
        <w:rPr>
          <w:lang w:val="es-PE"/>
        </w:rPr>
        <w:t xml:space="preserve">El </w:t>
      </w:r>
      <w:r w:rsidR="00423FE5">
        <w:rPr>
          <w:lang w:val="es-PE"/>
        </w:rPr>
        <w:t>técnico debió ingresar al sistema con sus credenciales y el rol de técnico.</w:t>
      </w:r>
    </w:p>
    <w:p w:rsidR="00E15E2A" w:rsidRDefault="00101D86" w14:paraId="5986B881" w14:textId="04DFE549">
      <w:pPr>
        <w:pStyle w:val="Ttulo1"/>
        <w:widowControl/>
      </w:pPr>
      <w:bookmarkStart w:name="_Toc105100477" w:id="19"/>
      <w:proofErr w:type="spellStart"/>
      <w:r>
        <w:t>Postcondi</w:t>
      </w:r>
      <w:bookmarkEnd w:id="16"/>
      <w:bookmarkEnd w:id="17"/>
      <w:r w:rsidR="00DF4BF4">
        <w:t>ciones</w:t>
      </w:r>
      <w:bookmarkEnd w:id="19"/>
      <w:proofErr w:type="spellEnd"/>
    </w:p>
    <w:p w:rsidR="00B2122C" w:rsidP="00B2122C" w:rsidRDefault="00B2122C" w14:paraId="358D417C" w14:textId="014E3E46">
      <w:pPr>
        <w:pStyle w:val="Ttulo2"/>
        <w:widowControl/>
        <w:rPr>
          <w:lang w:val="es-PE"/>
        </w:rPr>
      </w:pPr>
      <w:bookmarkStart w:name="_Toc105020044" w:id="20"/>
      <w:bookmarkStart w:name="_Toc105100478" w:id="21"/>
      <w:r>
        <w:rPr>
          <w:lang w:val="es-PE"/>
        </w:rPr>
        <w:t>Actualización de</w:t>
      </w:r>
      <w:bookmarkEnd w:id="20"/>
      <w:r w:rsidR="00964117">
        <w:rPr>
          <w:lang w:val="es-PE"/>
        </w:rPr>
        <w:t>l estado de la solicitud de búsqueda</w:t>
      </w:r>
      <w:bookmarkEnd w:id="21"/>
    </w:p>
    <w:p w:rsidRPr="00B2122C" w:rsidR="00B2122C" w:rsidP="00B2122C" w:rsidRDefault="00B2122C" w14:paraId="53FEDE76" w14:textId="1321768C">
      <w:pPr>
        <w:ind w:left="720"/>
        <w:rPr>
          <w:lang w:val="es-PE"/>
        </w:rPr>
      </w:pPr>
      <w:r>
        <w:rPr>
          <w:lang w:val="es-PE"/>
        </w:rPr>
        <w:t>El sistema debería actualizar</w:t>
      </w:r>
      <w:r w:rsidR="00964117">
        <w:rPr>
          <w:lang w:val="es-PE"/>
        </w:rPr>
        <w:t xml:space="preserve"> en</w:t>
      </w:r>
      <w:r>
        <w:rPr>
          <w:lang w:val="es-PE"/>
        </w:rPr>
        <w:t xml:space="preserve"> la base de datos </w:t>
      </w:r>
      <w:r w:rsidR="00964117">
        <w:rPr>
          <w:lang w:val="es-PE"/>
        </w:rPr>
        <w:t>el estado de la solicitud de búsqueda.</w:t>
      </w:r>
    </w:p>
    <w:p w:rsidR="00564D45" w:rsidP="00D669FD" w:rsidRDefault="00DF4BF4" w14:paraId="08A86458" w14:textId="667BF943">
      <w:pPr>
        <w:pStyle w:val="Ttulo1"/>
      </w:pPr>
      <w:bookmarkStart w:name="_Toc105100479" w:id="22"/>
      <w:r>
        <w:t xml:space="preserve">Puntos de </w:t>
      </w:r>
      <w:proofErr w:type="spellStart"/>
      <w:r>
        <w:t>Extensión</w:t>
      </w:r>
      <w:bookmarkEnd w:id="22"/>
      <w:proofErr w:type="spellEnd"/>
    </w:p>
    <w:p w:rsidRPr="00D669FD" w:rsidR="00D669FD" w:rsidP="00D669FD" w:rsidRDefault="00D669FD" w14:paraId="20170C7A" w14:textId="451B9AB1">
      <w:pPr>
        <w:ind w:left="720"/>
        <w:rPr>
          <w:lang w:val="es-PE"/>
        </w:rPr>
      </w:pPr>
      <w:r w:rsidRPr="00D669FD">
        <w:rPr>
          <w:lang w:val="es-PE"/>
        </w:rPr>
        <w:t>No hay puntos de extensi</w:t>
      </w:r>
      <w:r>
        <w:rPr>
          <w:lang w:val="es-PE"/>
        </w:rPr>
        <w:t>ó</w:t>
      </w:r>
      <w:r w:rsidRPr="00D669FD">
        <w:rPr>
          <w:lang w:val="es-PE"/>
        </w:rPr>
        <w:t>n</w:t>
      </w:r>
      <w:r w:rsidR="0019211C">
        <w:rPr>
          <w:lang w:val="es-PE"/>
        </w:rPr>
        <w:t xml:space="preserve"> relacionados a</w:t>
      </w:r>
      <w:r>
        <w:rPr>
          <w:lang w:val="es-PE"/>
        </w:rPr>
        <w:t xml:space="preserve"> este caso de uso.</w:t>
      </w:r>
    </w:p>
    <w:sectPr w:rsidRPr="00D669FD" w:rsidR="00D669FD">
      <w:headerReference w:type="default" r:id="rId9"/>
      <w:footerReference w:type="default" r:id="rId10"/>
      <w:endnotePr>
        <w:numFmt w:val="decimal"/>
      </w:endnotePr>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87DB6" w:rsidRDefault="00187DB6" w14:paraId="029555C2" w14:textId="77777777">
      <w:pPr>
        <w:spacing w:line="240" w:lineRule="auto"/>
      </w:pPr>
      <w:r>
        <w:separator/>
      </w:r>
    </w:p>
  </w:endnote>
  <w:endnote w:type="continuationSeparator" w:id="0">
    <w:p w:rsidR="00187DB6" w:rsidRDefault="00187DB6" w14:paraId="601DDEFC" w14:textId="77777777">
      <w:pPr>
        <w:spacing w:line="240" w:lineRule="auto"/>
      </w:pPr>
      <w:r>
        <w:continuationSeparator/>
      </w:r>
    </w:p>
  </w:endnote>
  <w:endnote w:type="continuationNotice" w:id="1">
    <w:p w:rsidR="00187DB6" w:rsidRDefault="00187DB6" w14:paraId="274291D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auto"/>
    <w:pitch w:val="variable"/>
    <w:sig w:usb0="A00002AF" w:usb1="500078F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w:rsidR="00E15E2A" w14:paraId="39BA9317" w14:textId="77777777">
      <w:tc>
        <w:tcPr>
          <w:tcW w:w="3162" w:type="dxa"/>
          <w:tcBorders>
            <w:top w:val="nil"/>
            <w:left w:val="nil"/>
            <w:bottom w:val="nil"/>
            <w:right w:val="nil"/>
          </w:tcBorders>
        </w:tcPr>
        <w:p w:rsidR="00E15E2A" w:rsidRDefault="00101D86" w14:paraId="309FCCAA" w14:textId="5D54BD81">
          <w:pPr>
            <w:ind w:right="360"/>
            <w:rPr>
              <w:sz w:val="24"/>
            </w:rPr>
          </w:pPr>
          <w:proofErr w:type="spellStart"/>
          <w:r>
            <w:t>Confiden</w:t>
          </w:r>
          <w:r w:rsidR="00451F09">
            <w:t>cial</w:t>
          </w:r>
          <w:proofErr w:type="spellEnd"/>
        </w:p>
      </w:tc>
      <w:tc>
        <w:tcPr>
          <w:tcW w:w="3162" w:type="dxa"/>
          <w:tcBorders>
            <w:top w:val="nil"/>
            <w:left w:val="nil"/>
            <w:bottom w:val="nil"/>
            <w:right w:val="nil"/>
          </w:tcBorders>
        </w:tcPr>
        <w:p w:rsidR="00E15E2A" w:rsidRDefault="00101D86" w14:paraId="7D7B6075" w14:textId="6442B4B5">
          <w:pPr>
            <w:jc w:val="center"/>
          </w:pPr>
          <w:r>
            <w:fldChar w:fldCharType="begin"/>
          </w:r>
          <w:r>
            <w:instrText>symbol 211 \f "Symbol" \s 10</w:instrText>
          </w:r>
          <w:r>
            <w:fldChar w:fldCharType="separate"/>
          </w:r>
          <w:r>
            <w:rPr>
              <w:rFonts w:ascii="symbol" w:hAnsi="symbol"/>
            </w:rPr>
            <w:t>Ó</w:t>
          </w:r>
          <w:r>
            <w:fldChar w:fldCharType="end"/>
          </w:r>
          <w:proofErr w:type="spellStart"/>
          <w:r w:rsidR="00451F09">
            <w:t>Emilima</w:t>
          </w:r>
          <w:proofErr w:type="spellEnd"/>
          <w:r>
            <w:t xml:space="preserve">, </w:t>
          </w:r>
          <w:r>
            <w:fldChar w:fldCharType="begin"/>
          </w:r>
          <w:r>
            <w:instrText xml:space="preserve"> DATE \@ "yyyy" </w:instrText>
          </w:r>
          <w:r>
            <w:fldChar w:fldCharType="separate"/>
          </w:r>
          <w:r w:rsidR="00BE5B1E">
            <w:rPr>
              <w:noProof/>
            </w:rPr>
            <w:t>2022</w:t>
          </w:r>
          <w:r>
            <w:fldChar w:fldCharType="end"/>
          </w:r>
        </w:p>
      </w:tc>
      <w:tc>
        <w:tcPr>
          <w:tcW w:w="3162" w:type="dxa"/>
          <w:tcBorders>
            <w:top w:val="nil"/>
            <w:left w:val="nil"/>
            <w:bottom w:val="nil"/>
            <w:right w:val="nil"/>
          </w:tcBorders>
        </w:tcPr>
        <w:p w:rsidR="00E15E2A" w:rsidRDefault="00101D86" w14:paraId="01306C62" w14:textId="77777777">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tc>
    </w:tr>
  </w:tbl>
  <w:p w:rsidR="00E15E2A" w:rsidRDefault="00E15E2A" w14:paraId="45A9A8A1"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87DB6" w:rsidRDefault="00187DB6" w14:paraId="093B43F1" w14:textId="77777777">
      <w:pPr>
        <w:spacing w:line="240" w:lineRule="auto"/>
      </w:pPr>
      <w:r>
        <w:separator/>
      </w:r>
    </w:p>
  </w:footnote>
  <w:footnote w:type="continuationSeparator" w:id="0">
    <w:p w:rsidR="00187DB6" w:rsidRDefault="00187DB6" w14:paraId="38F958C4" w14:textId="77777777">
      <w:pPr>
        <w:spacing w:line="240" w:lineRule="auto"/>
      </w:pPr>
      <w:r>
        <w:continuationSeparator/>
      </w:r>
    </w:p>
  </w:footnote>
  <w:footnote w:type="continuationNotice" w:id="1">
    <w:p w:rsidR="00187DB6" w:rsidRDefault="00187DB6" w14:paraId="368B10D3"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5E2A" w:rsidRDefault="00E15E2A" w14:paraId="1393E2C5" w14:textId="77777777">
    <w:pPr>
      <w:rPr>
        <w:sz w:val="24"/>
      </w:rPr>
    </w:pPr>
  </w:p>
  <w:p w:rsidR="00E15E2A" w:rsidRDefault="00E15E2A" w14:paraId="2B6F59A3" w14:textId="77777777">
    <w:pPr>
      <w:pBdr>
        <w:top w:val="single" w:color="auto" w:sz="6" w:space="1"/>
      </w:pBdr>
      <w:rPr>
        <w:sz w:val="24"/>
      </w:rPr>
    </w:pPr>
  </w:p>
  <w:p w:rsidR="00E15E2A" w:rsidRDefault="006F7E35" w14:paraId="69CE9349" w14:textId="27CDEC48">
    <w:pPr>
      <w:pBdr>
        <w:bottom w:val="single" w:color="auto" w:sz="6" w:space="1"/>
      </w:pBdr>
      <w:jc w:val="right"/>
      <w:rPr>
        <w:rFonts w:ascii="Arial" w:hAnsi="Arial"/>
        <w:b/>
        <w:sz w:val="36"/>
      </w:rPr>
    </w:pPr>
    <w:proofErr w:type="spellStart"/>
    <w:r>
      <w:rPr>
        <w:rFonts w:ascii="Arial" w:hAnsi="Arial"/>
        <w:b/>
        <w:sz w:val="36"/>
      </w:rPr>
      <w:t>Emilima</w:t>
    </w:r>
    <w:proofErr w:type="spellEnd"/>
  </w:p>
  <w:p w:rsidR="00E15E2A" w:rsidRDefault="00E15E2A" w14:paraId="34F545E4" w14:textId="77777777">
    <w:pPr>
      <w:pBdr>
        <w:bottom w:val="single" w:color="auto" w:sz="6" w:space="1"/>
      </w:pBdr>
      <w:jc w:val="right"/>
      <w:rPr>
        <w:sz w:val="24"/>
      </w:rPr>
    </w:pPr>
  </w:p>
  <w:p w:rsidR="00E15E2A" w:rsidRDefault="00E15E2A" w14:paraId="408704A9"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w:rsidR="00E15E2A" w14:paraId="5A95D39D" w14:textId="77777777">
      <w:tc>
        <w:tcPr>
          <w:tcW w:w="6379" w:type="dxa"/>
        </w:tcPr>
        <w:p w:rsidR="00E15E2A" w:rsidRDefault="006F7E35" w14:paraId="7408E9F4" w14:textId="78D5AA68">
          <w:proofErr w:type="spellStart"/>
          <w:r>
            <w:t>Documentos</w:t>
          </w:r>
          <w:proofErr w:type="spellEnd"/>
          <w:r>
            <w:t xml:space="preserve"> </w:t>
          </w:r>
          <w:proofErr w:type="spellStart"/>
          <w:r>
            <w:t>Emilima</w:t>
          </w:r>
          <w:proofErr w:type="spellEnd"/>
        </w:p>
      </w:tc>
      <w:tc>
        <w:tcPr>
          <w:tcW w:w="3179" w:type="dxa"/>
        </w:tcPr>
        <w:p w:rsidR="00E15E2A" w:rsidRDefault="00101D86" w14:paraId="150421EA" w14:textId="66AF453B">
          <w:pPr>
            <w:tabs>
              <w:tab w:val="left" w:pos="1135"/>
            </w:tabs>
            <w:spacing w:before="40"/>
            <w:ind w:right="68"/>
          </w:pPr>
          <w:r>
            <w:t xml:space="preserve">  </w:t>
          </w:r>
          <w:proofErr w:type="spellStart"/>
          <w:r>
            <w:t>Versi</w:t>
          </w:r>
          <w:r w:rsidR="006F7E35">
            <w:t>ó</w:t>
          </w:r>
          <w:r>
            <w:t>n</w:t>
          </w:r>
          <w:proofErr w:type="spellEnd"/>
          <w:r>
            <w:t xml:space="preserve">:           </w:t>
          </w:r>
          <w:r w:rsidR="006F7E35">
            <w:t>1.0</w:t>
          </w:r>
        </w:p>
      </w:tc>
    </w:tr>
    <w:tr w:rsidR="00E15E2A" w14:paraId="019AB418" w14:textId="77777777">
      <w:tc>
        <w:tcPr>
          <w:tcW w:w="6379" w:type="dxa"/>
        </w:tcPr>
        <w:p w:rsidRPr="00AA4032" w:rsidR="00E15E2A" w:rsidRDefault="00AA4032" w14:paraId="40E4246C" w14:textId="1F9D8209">
          <w:pPr>
            <w:rPr>
              <w:lang w:val="es-PE"/>
            </w:rPr>
          </w:pPr>
          <w:r w:rsidRPr="00AA4032">
            <w:rPr>
              <w:lang w:val="es-PE"/>
            </w:rPr>
            <w:t>Especificación de Caso de U</w:t>
          </w:r>
          <w:r>
            <w:rPr>
              <w:lang w:val="es-PE"/>
            </w:rPr>
            <w:t xml:space="preserve">so: </w:t>
          </w:r>
          <w:r w:rsidR="005E1079">
            <w:rPr>
              <w:lang w:val="es-PE"/>
            </w:rPr>
            <w:t>Validar</w:t>
          </w:r>
          <w:r w:rsidRPr="00094D5E" w:rsidR="00094D5E">
            <w:rPr>
              <w:lang w:val="es-PE"/>
            </w:rPr>
            <w:t xml:space="preserve"> Solicitud de Búsqueda</w:t>
          </w:r>
        </w:p>
      </w:tc>
      <w:tc>
        <w:tcPr>
          <w:tcW w:w="3179" w:type="dxa"/>
        </w:tcPr>
        <w:p w:rsidR="00E15E2A" w:rsidRDefault="00101D86" w14:paraId="0B561CC7" w14:textId="2E51C478">
          <w:r w:rsidRPr="00AA4032">
            <w:rPr>
              <w:lang w:val="es-PE"/>
            </w:rPr>
            <w:t xml:space="preserve">  </w:t>
          </w:r>
          <w:proofErr w:type="spellStart"/>
          <w:r w:rsidR="006F7E35">
            <w:t>Fecha</w:t>
          </w:r>
          <w:proofErr w:type="spellEnd"/>
          <w:r>
            <w:t xml:space="preserve">:  </w:t>
          </w:r>
          <w:r w:rsidR="00624629">
            <w:t>02</w:t>
          </w:r>
          <w:r w:rsidR="006F7E35">
            <w:t>/0</w:t>
          </w:r>
          <w:r w:rsidR="00624629">
            <w:t>6</w:t>
          </w:r>
          <w:r w:rsidR="006F7E35">
            <w:t>/2022</w:t>
          </w:r>
        </w:p>
      </w:tc>
    </w:tr>
    <w:tr w:rsidR="00E15E2A" w14:paraId="230A642A" w14:textId="77777777">
      <w:tc>
        <w:tcPr>
          <w:tcW w:w="9558" w:type="dxa"/>
          <w:gridSpan w:val="2"/>
        </w:tcPr>
        <w:p w:rsidR="00E15E2A" w:rsidRDefault="006F7E35" w14:paraId="26FBC03B" w14:textId="430B25B3">
          <w:r>
            <w:t>D00</w:t>
          </w:r>
          <w:r w:rsidR="00A2787D">
            <w:t>1</w:t>
          </w:r>
          <w:r w:rsidR="005E1079">
            <w:t>1</w:t>
          </w:r>
        </w:p>
      </w:tc>
    </w:tr>
  </w:tbl>
  <w:p w:rsidR="00E15E2A" w:rsidRDefault="00E15E2A" w14:paraId="60B15E3C"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E6729A"/>
    <w:lvl w:ilvl="0">
      <w:start w:val="1"/>
      <w:numFmt w:val="decimal"/>
      <w:pStyle w:val="Ttulo1"/>
      <w:lvlText w:val="%1."/>
      <w:legacy w:legacy="1" w:legacySpace="144" w:legacyIndent="0"/>
      <w:lvlJc w:val="left"/>
      <w:rPr>
        <w:lang w:val="es-PE"/>
      </w:rPr>
    </w:lvl>
    <w:lvl w:ilvl="1">
      <w:start w:val="1"/>
      <w:numFmt w:val="decimal"/>
      <w:pStyle w:val="Ttulo2"/>
      <w:lvlText w:val="%1.%2"/>
      <w:legacy w:legacy="1" w:legacySpace="144" w:legacyIndent="0"/>
      <w:lvlJc w:val="left"/>
      <w:rPr>
        <w:lang w:val="es-P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4B8919FE"/>
    <w:multiLevelType w:val="multilevel"/>
    <w:tmpl w:val="AAEC8D6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 w16cid:durableId="865413953">
    <w:abstractNumId w:val="0"/>
  </w:num>
  <w:num w:numId="2" w16cid:durableId="116488177">
    <w:abstractNumId w:val="1"/>
    <w:lvlOverride w:ilvl="0">
      <w:lvl w:ilvl="0">
        <w:start w:val="1"/>
        <w:numFmt w:val="bullet"/>
        <w:lvlText w:val=""/>
        <w:legacy w:legacy="1" w:legacySpace="0" w:legacyIndent="360"/>
        <w:lvlJc w:val="left"/>
        <w:pPr>
          <w:ind w:left="1080" w:hanging="360"/>
        </w:pPr>
        <w:rPr>
          <w:rFonts w:hint="default" w:ascii="symbol" w:hAnsi="symbol"/>
        </w:rPr>
      </w:lvl>
    </w:lvlOverride>
  </w:num>
  <w:num w:numId="3" w16cid:durableId="573861348">
    <w:abstractNumId w:val="9"/>
  </w:num>
  <w:num w:numId="4" w16cid:durableId="37509168">
    <w:abstractNumId w:val="20"/>
  </w:num>
  <w:num w:numId="5" w16cid:durableId="1801915649">
    <w:abstractNumId w:val="15"/>
  </w:num>
  <w:num w:numId="6" w16cid:durableId="462041060">
    <w:abstractNumId w:val="14"/>
  </w:num>
  <w:num w:numId="7" w16cid:durableId="55395875">
    <w:abstractNumId w:val="1"/>
    <w:lvlOverride w:ilvl="0">
      <w:lvl w:ilvl="0">
        <w:numFmt w:val="bullet"/>
        <w:lvlText w:val=""/>
        <w:legacy w:legacy="1" w:legacySpace="0" w:legacyIndent="360"/>
        <w:lvlJc w:val="left"/>
        <w:pPr>
          <w:ind w:left="720" w:hanging="360"/>
        </w:pPr>
        <w:rPr>
          <w:rFonts w:hint="default" w:ascii="symbol" w:hAnsi="symbol"/>
        </w:rPr>
      </w:lvl>
    </w:lvlOverride>
  </w:num>
  <w:num w:numId="8" w16cid:durableId="1589269635">
    <w:abstractNumId w:val="2"/>
  </w:num>
  <w:num w:numId="9" w16cid:durableId="2028871436">
    <w:abstractNumId w:val="19"/>
  </w:num>
  <w:num w:numId="10" w16cid:durableId="999044989">
    <w:abstractNumId w:val="3"/>
  </w:num>
  <w:num w:numId="11" w16cid:durableId="117456554">
    <w:abstractNumId w:val="10"/>
  </w:num>
  <w:num w:numId="12" w16cid:durableId="941186853">
    <w:abstractNumId w:val="8"/>
  </w:num>
  <w:num w:numId="13" w16cid:durableId="1709527559">
    <w:abstractNumId w:val="18"/>
  </w:num>
  <w:num w:numId="14" w16cid:durableId="673649786">
    <w:abstractNumId w:val="7"/>
  </w:num>
  <w:num w:numId="15" w16cid:durableId="982199126">
    <w:abstractNumId w:val="4"/>
  </w:num>
  <w:num w:numId="16" w16cid:durableId="1326514822">
    <w:abstractNumId w:val="17"/>
  </w:num>
  <w:num w:numId="17" w16cid:durableId="55975337">
    <w:abstractNumId w:val="12"/>
  </w:num>
  <w:num w:numId="18" w16cid:durableId="234318409">
    <w:abstractNumId w:val="5"/>
  </w:num>
  <w:num w:numId="19" w16cid:durableId="1310673494">
    <w:abstractNumId w:val="11"/>
  </w:num>
  <w:num w:numId="20" w16cid:durableId="2106001076">
    <w:abstractNumId w:val="6"/>
  </w:num>
  <w:num w:numId="21" w16cid:durableId="1463571637">
    <w:abstractNumId w:val="16"/>
  </w:num>
  <w:num w:numId="22" w16cid:durableId="15462868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trackRevisions w:val="false"/>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45"/>
    <w:rsid w:val="00000D25"/>
    <w:rsid w:val="00004FA5"/>
    <w:rsid w:val="00015787"/>
    <w:rsid w:val="00022626"/>
    <w:rsid w:val="000272ED"/>
    <w:rsid w:val="00027623"/>
    <w:rsid w:val="0003219F"/>
    <w:rsid w:val="00062082"/>
    <w:rsid w:val="0006236C"/>
    <w:rsid w:val="000677F9"/>
    <w:rsid w:val="000729D7"/>
    <w:rsid w:val="00074592"/>
    <w:rsid w:val="00075724"/>
    <w:rsid w:val="00076270"/>
    <w:rsid w:val="000900C6"/>
    <w:rsid w:val="00090936"/>
    <w:rsid w:val="00090C47"/>
    <w:rsid w:val="00094D5E"/>
    <w:rsid w:val="000A0FEB"/>
    <w:rsid w:val="000A1CDA"/>
    <w:rsid w:val="000B39AD"/>
    <w:rsid w:val="000B5D30"/>
    <w:rsid w:val="000B6042"/>
    <w:rsid w:val="000C6D7D"/>
    <w:rsid w:val="000C7DCF"/>
    <w:rsid w:val="000D5BEE"/>
    <w:rsid w:val="000E07C8"/>
    <w:rsid w:val="000E25EB"/>
    <w:rsid w:val="000E6847"/>
    <w:rsid w:val="000F09DD"/>
    <w:rsid w:val="000F158A"/>
    <w:rsid w:val="000F3E3B"/>
    <w:rsid w:val="0010102A"/>
    <w:rsid w:val="00101D86"/>
    <w:rsid w:val="00103308"/>
    <w:rsid w:val="00122082"/>
    <w:rsid w:val="00124648"/>
    <w:rsid w:val="001256F9"/>
    <w:rsid w:val="00127F4B"/>
    <w:rsid w:val="00132344"/>
    <w:rsid w:val="00135247"/>
    <w:rsid w:val="00140FFB"/>
    <w:rsid w:val="001424F8"/>
    <w:rsid w:val="00150BE5"/>
    <w:rsid w:val="0015463E"/>
    <w:rsid w:val="0016213F"/>
    <w:rsid w:val="0016706D"/>
    <w:rsid w:val="001677EB"/>
    <w:rsid w:val="00170D2C"/>
    <w:rsid w:val="001767D1"/>
    <w:rsid w:val="00183195"/>
    <w:rsid w:val="00187DB6"/>
    <w:rsid w:val="0019211C"/>
    <w:rsid w:val="001B35E1"/>
    <w:rsid w:val="001C19AD"/>
    <w:rsid w:val="001C3E36"/>
    <w:rsid w:val="001C3EDD"/>
    <w:rsid w:val="001D590D"/>
    <w:rsid w:val="00212D58"/>
    <w:rsid w:val="00213B40"/>
    <w:rsid w:val="00214D84"/>
    <w:rsid w:val="002154A3"/>
    <w:rsid w:val="00216BFF"/>
    <w:rsid w:val="002431FA"/>
    <w:rsid w:val="00245B31"/>
    <w:rsid w:val="00260252"/>
    <w:rsid w:val="00266E20"/>
    <w:rsid w:val="00285AE8"/>
    <w:rsid w:val="002B071A"/>
    <w:rsid w:val="002B11CE"/>
    <w:rsid w:val="002B14D9"/>
    <w:rsid w:val="002D1010"/>
    <w:rsid w:val="002D1FA2"/>
    <w:rsid w:val="002E2872"/>
    <w:rsid w:val="002F2209"/>
    <w:rsid w:val="002F4B5D"/>
    <w:rsid w:val="003063D4"/>
    <w:rsid w:val="00312322"/>
    <w:rsid w:val="003135A6"/>
    <w:rsid w:val="003144D3"/>
    <w:rsid w:val="00317922"/>
    <w:rsid w:val="003302AC"/>
    <w:rsid w:val="0034056A"/>
    <w:rsid w:val="00341ED3"/>
    <w:rsid w:val="003444E9"/>
    <w:rsid w:val="00347A12"/>
    <w:rsid w:val="00360CB6"/>
    <w:rsid w:val="00383EBB"/>
    <w:rsid w:val="00390317"/>
    <w:rsid w:val="003B1D97"/>
    <w:rsid w:val="003B5B97"/>
    <w:rsid w:val="003B6C34"/>
    <w:rsid w:val="003C296E"/>
    <w:rsid w:val="003D0C06"/>
    <w:rsid w:val="003E1F47"/>
    <w:rsid w:val="003E4F30"/>
    <w:rsid w:val="003F131D"/>
    <w:rsid w:val="003F2F33"/>
    <w:rsid w:val="003F7D8B"/>
    <w:rsid w:val="00406F59"/>
    <w:rsid w:val="0041046C"/>
    <w:rsid w:val="00411256"/>
    <w:rsid w:val="0041398B"/>
    <w:rsid w:val="004179BE"/>
    <w:rsid w:val="00423671"/>
    <w:rsid w:val="00423FE5"/>
    <w:rsid w:val="00451F09"/>
    <w:rsid w:val="00463813"/>
    <w:rsid w:val="0046383F"/>
    <w:rsid w:val="00464B94"/>
    <w:rsid w:val="00467AD3"/>
    <w:rsid w:val="004825B0"/>
    <w:rsid w:val="00485FDE"/>
    <w:rsid w:val="00490F6D"/>
    <w:rsid w:val="00493722"/>
    <w:rsid w:val="004A74A2"/>
    <w:rsid w:val="004B1501"/>
    <w:rsid w:val="004C1B81"/>
    <w:rsid w:val="004C2B67"/>
    <w:rsid w:val="004D55A0"/>
    <w:rsid w:val="004E26BF"/>
    <w:rsid w:val="004F6901"/>
    <w:rsid w:val="004F750E"/>
    <w:rsid w:val="0050349F"/>
    <w:rsid w:val="00505BB2"/>
    <w:rsid w:val="0051635B"/>
    <w:rsid w:val="00523364"/>
    <w:rsid w:val="0054503E"/>
    <w:rsid w:val="00545C9A"/>
    <w:rsid w:val="005466B4"/>
    <w:rsid w:val="005533D5"/>
    <w:rsid w:val="00560673"/>
    <w:rsid w:val="00564D45"/>
    <w:rsid w:val="005653F3"/>
    <w:rsid w:val="005A4FD1"/>
    <w:rsid w:val="005B161C"/>
    <w:rsid w:val="005B52A6"/>
    <w:rsid w:val="005C248C"/>
    <w:rsid w:val="005D3273"/>
    <w:rsid w:val="005E1079"/>
    <w:rsid w:val="005F007F"/>
    <w:rsid w:val="005F1728"/>
    <w:rsid w:val="005F5C58"/>
    <w:rsid w:val="005F72C4"/>
    <w:rsid w:val="006009BB"/>
    <w:rsid w:val="006009DC"/>
    <w:rsid w:val="00614941"/>
    <w:rsid w:val="00616A1D"/>
    <w:rsid w:val="00623EAD"/>
    <w:rsid w:val="0062419F"/>
    <w:rsid w:val="00624629"/>
    <w:rsid w:val="00624982"/>
    <w:rsid w:val="00625693"/>
    <w:rsid w:val="0062656E"/>
    <w:rsid w:val="0062760C"/>
    <w:rsid w:val="00627F38"/>
    <w:rsid w:val="006341D1"/>
    <w:rsid w:val="006434EF"/>
    <w:rsid w:val="00654917"/>
    <w:rsid w:val="006609D2"/>
    <w:rsid w:val="006611DE"/>
    <w:rsid w:val="00662E33"/>
    <w:rsid w:val="00664B0E"/>
    <w:rsid w:val="006706FF"/>
    <w:rsid w:val="00673CA0"/>
    <w:rsid w:val="006847E5"/>
    <w:rsid w:val="00687BF4"/>
    <w:rsid w:val="0069430E"/>
    <w:rsid w:val="006B0D7C"/>
    <w:rsid w:val="006C59A8"/>
    <w:rsid w:val="006D3D5C"/>
    <w:rsid w:val="006D4504"/>
    <w:rsid w:val="006D5510"/>
    <w:rsid w:val="006E5E22"/>
    <w:rsid w:val="006F4434"/>
    <w:rsid w:val="006F650B"/>
    <w:rsid w:val="006F794B"/>
    <w:rsid w:val="006F7E35"/>
    <w:rsid w:val="007067E9"/>
    <w:rsid w:val="007201DD"/>
    <w:rsid w:val="00725F6E"/>
    <w:rsid w:val="00737BE3"/>
    <w:rsid w:val="0074776B"/>
    <w:rsid w:val="00755D1D"/>
    <w:rsid w:val="00764838"/>
    <w:rsid w:val="007649CB"/>
    <w:rsid w:val="007668C9"/>
    <w:rsid w:val="0078365B"/>
    <w:rsid w:val="00785E28"/>
    <w:rsid w:val="007910EF"/>
    <w:rsid w:val="007A7E18"/>
    <w:rsid w:val="007B479A"/>
    <w:rsid w:val="007C54CB"/>
    <w:rsid w:val="007C582B"/>
    <w:rsid w:val="008076C7"/>
    <w:rsid w:val="008149C5"/>
    <w:rsid w:val="00834DE6"/>
    <w:rsid w:val="008357DB"/>
    <w:rsid w:val="00837107"/>
    <w:rsid w:val="00843495"/>
    <w:rsid w:val="008435DA"/>
    <w:rsid w:val="008526CC"/>
    <w:rsid w:val="00882FAE"/>
    <w:rsid w:val="00892822"/>
    <w:rsid w:val="008B10DB"/>
    <w:rsid w:val="008B1F90"/>
    <w:rsid w:val="008B2059"/>
    <w:rsid w:val="008B4561"/>
    <w:rsid w:val="008C312C"/>
    <w:rsid w:val="008D6658"/>
    <w:rsid w:val="008E37EB"/>
    <w:rsid w:val="008E7C0D"/>
    <w:rsid w:val="008F3F0F"/>
    <w:rsid w:val="008F474C"/>
    <w:rsid w:val="00905B7A"/>
    <w:rsid w:val="00925E96"/>
    <w:rsid w:val="00945CCF"/>
    <w:rsid w:val="00952EB3"/>
    <w:rsid w:val="00953055"/>
    <w:rsid w:val="00961D04"/>
    <w:rsid w:val="00962386"/>
    <w:rsid w:val="00964117"/>
    <w:rsid w:val="00972827"/>
    <w:rsid w:val="00981E21"/>
    <w:rsid w:val="009836A2"/>
    <w:rsid w:val="00983B05"/>
    <w:rsid w:val="00994AB5"/>
    <w:rsid w:val="009A04A9"/>
    <w:rsid w:val="009A171D"/>
    <w:rsid w:val="009A1FA4"/>
    <w:rsid w:val="009B595E"/>
    <w:rsid w:val="009D1FDA"/>
    <w:rsid w:val="009D2BE9"/>
    <w:rsid w:val="009F164C"/>
    <w:rsid w:val="009F52A4"/>
    <w:rsid w:val="009F7787"/>
    <w:rsid w:val="00A0348A"/>
    <w:rsid w:val="00A049B8"/>
    <w:rsid w:val="00A0674A"/>
    <w:rsid w:val="00A07916"/>
    <w:rsid w:val="00A112B3"/>
    <w:rsid w:val="00A13F99"/>
    <w:rsid w:val="00A140E2"/>
    <w:rsid w:val="00A14E25"/>
    <w:rsid w:val="00A21294"/>
    <w:rsid w:val="00A2178C"/>
    <w:rsid w:val="00A24C03"/>
    <w:rsid w:val="00A2787D"/>
    <w:rsid w:val="00A30DAF"/>
    <w:rsid w:val="00A33D46"/>
    <w:rsid w:val="00A565C6"/>
    <w:rsid w:val="00A57BF0"/>
    <w:rsid w:val="00A76668"/>
    <w:rsid w:val="00A77A0A"/>
    <w:rsid w:val="00A8181E"/>
    <w:rsid w:val="00AA4032"/>
    <w:rsid w:val="00AC4022"/>
    <w:rsid w:val="00AC5EC8"/>
    <w:rsid w:val="00AD4A96"/>
    <w:rsid w:val="00AD6254"/>
    <w:rsid w:val="00AD78DE"/>
    <w:rsid w:val="00AE2F6C"/>
    <w:rsid w:val="00AE71C9"/>
    <w:rsid w:val="00B017DF"/>
    <w:rsid w:val="00B06256"/>
    <w:rsid w:val="00B065C2"/>
    <w:rsid w:val="00B16083"/>
    <w:rsid w:val="00B2122C"/>
    <w:rsid w:val="00B33A63"/>
    <w:rsid w:val="00B37E47"/>
    <w:rsid w:val="00B4075F"/>
    <w:rsid w:val="00B40874"/>
    <w:rsid w:val="00B65074"/>
    <w:rsid w:val="00B76AA3"/>
    <w:rsid w:val="00B8080D"/>
    <w:rsid w:val="00B855D3"/>
    <w:rsid w:val="00BB1976"/>
    <w:rsid w:val="00BB5701"/>
    <w:rsid w:val="00BD060D"/>
    <w:rsid w:val="00BE07CE"/>
    <w:rsid w:val="00BE32DD"/>
    <w:rsid w:val="00BE5B1E"/>
    <w:rsid w:val="00BF074C"/>
    <w:rsid w:val="00BF4873"/>
    <w:rsid w:val="00BF7C99"/>
    <w:rsid w:val="00C021C6"/>
    <w:rsid w:val="00C04357"/>
    <w:rsid w:val="00C06423"/>
    <w:rsid w:val="00C07F4B"/>
    <w:rsid w:val="00C13E89"/>
    <w:rsid w:val="00C20BBB"/>
    <w:rsid w:val="00C214EE"/>
    <w:rsid w:val="00C25343"/>
    <w:rsid w:val="00C26E70"/>
    <w:rsid w:val="00C34AAD"/>
    <w:rsid w:val="00C35361"/>
    <w:rsid w:val="00C36C38"/>
    <w:rsid w:val="00C36E3D"/>
    <w:rsid w:val="00C46F4D"/>
    <w:rsid w:val="00C52EFA"/>
    <w:rsid w:val="00C579A5"/>
    <w:rsid w:val="00C827D7"/>
    <w:rsid w:val="00C91C57"/>
    <w:rsid w:val="00C9575F"/>
    <w:rsid w:val="00CA015B"/>
    <w:rsid w:val="00CB1BD9"/>
    <w:rsid w:val="00CB6FDC"/>
    <w:rsid w:val="00CD2DD6"/>
    <w:rsid w:val="00CD37F5"/>
    <w:rsid w:val="00CD546C"/>
    <w:rsid w:val="00CD6875"/>
    <w:rsid w:val="00CD79AD"/>
    <w:rsid w:val="00CE5372"/>
    <w:rsid w:val="00CF57F6"/>
    <w:rsid w:val="00D04819"/>
    <w:rsid w:val="00D20636"/>
    <w:rsid w:val="00D21BE3"/>
    <w:rsid w:val="00D230DE"/>
    <w:rsid w:val="00D24331"/>
    <w:rsid w:val="00D40ECB"/>
    <w:rsid w:val="00D42B5A"/>
    <w:rsid w:val="00D5249A"/>
    <w:rsid w:val="00D529D8"/>
    <w:rsid w:val="00D56554"/>
    <w:rsid w:val="00D5782B"/>
    <w:rsid w:val="00D66493"/>
    <w:rsid w:val="00D669FD"/>
    <w:rsid w:val="00D76D5F"/>
    <w:rsid w:val="00D80EE6"/>
    <w:rsid w:val="00D96AED"/>
    <w:rsid w:val="00D96CBF"/>
    <w:rsid w:val="00DA5E4A"/>
    <w:rsid w:val="00DB4468"/>
    <w:rsid w:val="00DB7FFC"/>
    <w:rsid w:val="00DC2EA3"/>
    <w:rsid w:val="00DC488A"/>
    <w:rsid w:val="00DE3157"/>
    <w:rsid w:val="00DE5523"/>
    <w:rsid w:val="00DE675F"/>
    <w:rsid w:val="00DE7EE8"/>
    <w:rsid w:val="00DF17D9"/>
    <w:rsid w:val="00DF4BF4"/>
    <w:rsid w:val="00DF522E"/>
    <w:rsid w:val="00E1395E"/>
    <w:rsid w:val="00E13BF6"/>
    <w:rsid w:val="00E15E2A"/>
    <w:rsid w:val="00E16FAE"/>
    <w:rsid w:val="00E17B2D"/>
    <w:rsid w:val="00E37156"/>
    <w:rsid w:val="00E437C2"/>
    <w:rsid w:val="00E47017"/>
    <w:rsid w:val="00E57869"/>
    <w:rsid w:val="00E621C6"/>
    <w:rsid w:val="00E65432"/>
    <w:rsid w:val="00E722E8"/>
    <w:rsid w:val="00E8061F"/>
    <w:rsid w:val="00EA3F03"/>
    <w:rsid w:val="00EC0208"/>
    <w:rsid w:val="00ED733B"/>
    <w:rsid w:val="00EF1316"/>
    <w:rsid w:val="00F027C6"/>
    <w:rsid w:val="00F030AC"/>
    <w:rsid w:val="00F25256"/>
    <w:rsid w:val="00F25858"/>
    <w:rsid w:val="00F27C9B"/>
    <w:rsid w:val="00F319A4"/>
    <w:rsid w:val="00F35FB2"/>
    <w:rsid w:val="00F47DB3"/>
    <w:rsid w:val="00F5478B"/>
    <w:rsid w:val="00F639AE"/>
    <w:rsid w:val="00F66B80"/>
    <w:rsid w:val="00F7087A"/>
    <w:rsid w:val="00F81EEE"/>
    <w:rsid w:val="00F84954"/>
    <w:rsid w:val="00F91113"/>
    <w:rsid w:val="00F95BAD"/>
    <w:rsid w:val="00FB37AA"/>
    <w:rsid w:val="00FC4F23"/>
    <w:rsid w:val="00FD0C83"/>
    <w:rsid w:val="00FD2AD7"/>
    <w:rsid w:val="00FD47FD"/>
    <w:rsid w:val="00FE40C8"/>
    <w:rsid w:val="00FE4BAE"/>
    <w:rsid w:val="00FF2763"/>
    <w:rsid w:val="73477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3E0883"/>
  <w15:chartTrackingRefBased/>
  <w15:docId w15:val="{22306986-770E-455F-81E6-2EB5B6C2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Textoindependiente"/>
    <w:autoRedefine/>
    <w:pPr>
      <w:spacing w:after="120"/>
      <w:ind w:left="720"/>
    </w:pPr>
    <w:rPr>
      <w:i/>
      <w:color w:val="0000FF"/>
    </w:rPr>
  </w:style>
  <w:style w:type="character" w:styleId="Hipervnculo">
    <w:name w:val="Hyperlink"/>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TtuloTDC">
    <w:name w:val="TOC Heading"/>
    <w:basedOn w:val="Ttulo1"/>
    <w:next w:val="Normal"/>
    <w:uiPriority w:val="39"/>
    <w:unhideWhenUsed/>
    <w:qFormat/>
    <w:rsid w:val="00451F09"/>
    <w:pPr>
      <w:keepLines/>
      <w:widowControl/>
      <w:numPr>
        <w:numId w:val="0"/>
      </w:numPr>
      <w:spacing w:before="240" w:after="0" w:line="259" w:lineRule="auto"/>
      <w:outlineLvl w:val="9"/>
    </w:pPr>
    <w:rPr>
      <w:rFonts w:ascii="Calibri Light" w:hAnsi="Calibri Light"/>
      <w:b w:val="0"/>
      <w:color w:val="2F5496"/>
      <w:sz w:val="32"/>
      <w:szCs w:val="32"/>
      <w:lang w:val="es-PE" w:eastAsia="es-PE"/>
    </w:rPr>
  </w:style>
  <w:style w:type="paragraph" w:styleId="Prrafodelista">
    <w:name w:val="List Paragraph"/>
    <w:basedOn w:val="Normal"/>
    <w:uiPriority w:val="34"/>
    <w:qFormat/>
    <w:rsid w:val="00243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02016924\Downloads\rup_uc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9327D-C5F7-4912-9F21-33285CAF075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rup_ucspec.dot</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Use-Case Specification: &lt;Use-Case Name&gt;</dc:title>
  <dc:subject>&lt;Project Name&gt;</dc:subject>
  <dc:creator>i202016924 (Quispe Gomez,Wilmer Andres)</dc:creator>
  <keywords/>
  <dc:description/>
  <lastModifiedBy>Guest User</lastModifiedBy>
  <revision>21</revision>
  <lastPrinted>2022-06-03T03:15:00.0000000Z</lastPrinted>
  <dcterms:created xsi:type="dcterms:W3CDTF">2022-06-03T02:27:00.0000000Z</dcterms:created>
  <dcterms:modified xsi:type="dcterms:W3CDTF">2022-06-11T23:40:18.9819532Z</dcterms:modified>
</coreProperties>
</file>