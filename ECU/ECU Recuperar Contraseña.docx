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F7E35" w:rsidR="00E15E2A" w:rsidRDefault="006F7E35" w14:paraId="00A0A59C" w14:textId="23D6EADE">
      <w:pPr>
        <w:pStyle w:val="Ttulo"/>
        <w:jc w:val="right"/>
        <w:rPr>
          <w:lang w:val="es-PE"/>
        </w:rPr>
      </w:pPr>
      <w:r w:rsidRPr="006F7E35">
        <w:rPr>
          <w:lang w:val="es-PE"/>
        </w:rPr>
        <w:t xml:space="preserve">Documentos </w:t>
      </w:r>
      <w:proofErr w:type="spellStart"/>
      <w:r w:rsidRPr="006F7E35">
        <w:rPr>
          <w:lang w:val="es-PE"/>
        </w:rPr>
        <w:t>Emilima</w:t>
      </w:r>
      <w:proofErr w:type="spellEnd"/>
    </w:p>
    <w:p w:rsidRPr="006F7E35" w:rsidR="00E15E2A" w:rsidRDefault="00101D86" w14:paraId="2DFE0E11" w14:textId="10886248">
      <w:pPr>
        <w:pStyle w:val="Ttulo"/>
        <w:jc w:val="right"/>
        <w:rPr>
          <w:lang w:val="es-PE"/>
        </w:rPr>
      </w:pPr>
      <w:r>
        <w:fldChar w:fldCharType="begin"/>
      </w:r>
      <w:r w:rsidRPr="006F7E35">
        <w:rPr>
          <w:lang w:val="es-PE"/>
        </w:rPr>
        <w:instrText xml:space="preserve">title  \* Mergeformat </w:instrText>
      </w:r>
      <w:r>
        <w:fldChar w:fldCharType="separate"/>
      </w:r>
      <w:r w:rsidRPr="006F7E35" w:rsidR="006F7E35">
        <w:rPr>
          <w:lang w:val="es-PE"/>
        </w:rPr>
        <w:t xml:space="preserve">Especificación de Caso </w:t>
      </w:r>
      <w:r w:rsidR="006F7E35">
        <w:rPr>
          <w:lang w:val="es-PE"/>
        </w:rPr>
        <w:t>de Uso</w:t>
      </w:r>
      <w:r w:rsidRPr="006F7E35" w:rsidR="00564D45">
        <w:rPr>
          <w:lang w:val="es-PE"/>
        </w:rPr>
        <w:t xml:space="preserve">: </w:t>
      </w:r>
      <w:r w:rsidR="000A1CDA">
        <w:rPr>
          <w:lang w:val="es-PE"/>
        </w:rPr>
        <w:t>Recuperar Contraseña</w:t>
      </w:r>
      <w:r>
        <w:fldChar w:fldCharType="end"/>
      </w:r>
    </w:p>
    <w:p w:rsidRPr="006F7E35" w:rsidR="00E15E2A" w:rsidRDefault="00E15E2A" w14:paraId="066E6517" w14:textId="77777777">
      <w:pPr>
        <w:pStyle w:val="Ttulo"/>
        <w:jc w:val="right"/>
        <w:rPr>
          <w:lang w:val="es-PE"/>
        </w:rPr>
      </w:pPr>
    </w:p>
    <w:p w:rsidRPr="006F7E35" w:rsidR="00E15E2A" w:rsidP="006F7E35" w:rsidRDefault="00101D86" w14:paraId="69C8136C" w14:textId="2D694C45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6F7E35">
        <w:rPr>
          <w:sz w:val="28"/>
        </w:rPr>
        <w:t>1.0</w:t>
      </w:r>
    </w:p>
    <w:p w:rsidR="00E15E2A" w:rsidRDefault="00E15E2A" w14:paraId="3B9DFB9D" w14:textId="77777777">
      <w:pPr>
        <w:pStyle w:val="Textoindependiente"/>
      </w:pPr>
    </w:p>
    <w:p w:rsidR="00E15E2A" w:rsidRDefault="00E15E2A" w14:paraId="36CA86A9" w14:textId="77777777">
      <w:pPr>
        <w:pStyle w:val="Textoindependiente"/>
      </w:pPr>
    </w:p>
    <w:p w:rsidR="00E15E2A" w:rsidRDefault="00E15E2A" w14:paraId="129CC5F5" w14:textId="77777777">
      <w:pPr>
        <w:sectPr w:rsidR="00E15E2A">
          <w:headerReference w:type="default" r:id="rId8"/>
          <w:endnotePr>
            <w:numFmt w:val="decimal"/>
          </w:endnotePr>
          <w:pgSz w:w="12240" w:h="15840" w:orient="portrait"/>
          <w:pgMar w:top="1440" w:right="1440" w:bottom="1440" w:left="1440" w:header="720" w:footer="720" w:gutter="0"/>
          <w:cols w:space="720"/>
          <w:vAlign w:val="center"/>
        </w:sectPr>
      </w:pPr>
    </w:p>
    <w:p w:rsidR="00E15E2A" w:rsidRDefault="00451F09" w14:paraId="23630333" w14:textId="46849593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5E2A" w14:paraId="1A6C053E" w14:textId="77777777">
        <w:tc>
          <w:tcPr>
            <w:tcW w:w="2304" w:type="dxa"/>
          </w:tcPr>
          <w:p w:rsidR="00E15E2A" w:rsidRDefault="00101D86" w14:paraId="287E8209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15E2A" w:rsidRDefault="00101D86" w14:paraId="184F6A30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15E2A" w:rsidRDefault="00101D86" w14:paraId="39A981E3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15E2A" w:rsidRDefault="00101D86" w14:paraId="36E8C220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5E2A" w:rsidTr="007201DD" w14:paraId="58A8C0A9" w14:textId="77777777">
        <w:tc>
          <w:tcPr>
            <w:tcW w:w="2304" w:type="dxa"/>
            <w:vAlign w:val="center"/>
          </w:tcPr>
          <w:p w:rsidR="00E15E2A" w:rsidRDefault="007201DD" w14:paraId="3D11D72B" w14:textId="2B0E4F83">
            <w:pPr>
              <w:pStyle w:val="Tabletext"/>
            </w:pPr>
            <w:r>
              <w:t>19/05/2022</w:t>
            </w:r>
          </w:p>
        </w:tc>
        <w:tc>
          <w:tcPr>
            <w:tcW w:w="1152" w:type="dxa"/>
            <w:vAlign w:val="center"/>
          </w:tcPr>
          <w:p w:rsidR="00E15E2A" w:rsidRDefault="007201DD" w14:paraId="70785693" w14:textId="7DECA20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:rsidRPr="007201DD" w:rsidR="00E15E2A" w:rsidRDefault="007201DD" w14:paraId="539E29F5" w14:textId="5039E92D">
            <w:pPr>
              <w:pStyle w:val="Tabletext"/>
              <w:rPr>
                <w:lang w:val="es-PE"/>
              </w:rPr>
            </w:pPr>
            <w:r w:rsidRPr="007201DD">
              <w:rPr>
                <w:lang w:val="es-PE"/>
              </w:rPr>
              <w:t>Se termina la primera v</w:t>
            </w:r>
            <w:r>
              <w:rPr>
                <w:lang w:val="es-PE"/>
              </w:rPr>
              <w:t>ersión del documento</w:t>
            </w:r>
          </w:p>
        </w:tc>
        <w:tc>
          <w:tcPr>
            <w:tcW w:w="2304" w:type="dxa"/>
            <w:vAlign w:val="center"/>
          </w:tcPr>
          <w:p w:rsidR="00E15E2A" w:rsidRDefault="007201DD" w14:paraId="75BC6CD9" w14:textId="159903D7">
            <w:pPr>
              <w:pStyle w:val="Tabletext"/>
            </w:pPr>
            <w:r>
              <w:t>Wilmer Quispe</w:t>
            </w:r>
          </w:p>
        </w:tc>
      </w:tr>
    </w:tbl>
    <w:p w:rsidR="00E15E2A" w:rsidRDefault="00E15E2A" w14:paraId="1BD4B2CA" w14:textId="77777777"/>
    <w:p w:rsidR="00E15E2A" w:rsidRDefault="00101D86" w14:paraId="49DBB836" w14:textId="2287217E">
      <w:pPr>
        <w:pStyle w:val="Ttulo"/>
      </w:pPr>
      <w:r>
        <w:br w:type="page"/>
      </w:r>
      <w:r>
        <w:lastRenderedPageBreak/>
        <w:t>Tabl</w:t>
      </w:r>
      <w:r w:rsidR="00451F09">
        <w:t xml:space="preserve">a de </w:t>
      </w:r>
      <w:proofErr w:type="spellStart"/>
      <w:r w:rsidR="00451F09">
        <w:t>Contenidos</w:t>
      </w:r>
      <w:proofErr w:type="spellEnd"/>
    </w:p>
    <w:p w:rsidR="0019211C" w:rsidRDefault="00451F09" w14:paraId="7643CD65" w14:textId="16B06F28">
      <w:pPr>
        <w:pStyle w:val="TD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history="1" w:anchor="_Toc103900670">
        <w:r w:rsidRPr="006D4972" w:rsidR="0019211C">
          <w:rPr>
            <w:rStyle w:val="Hipervnculo"/>
            <w:noProof/>
            <w:lang w:val="es-PE"/>
          </w:rPr>
          <w:t>1.</w:t>
        </w:r>
        <w:r w:rsidR="0019211C">
          <w:rPr>
            <w:rFonts w:asciiTheme="minorHAnsi" w:hAnsiTheme="minorHAnsi"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6D4972" w:rsidR="0019211C">
          <w:rPr>
            <w:rStyle w:val="Hipervnculo"/>
            <w:noProof/>
          </w:rPr>
          <w:t>Recuperar Contraseña</w:t>
        </w:r>
        <w:r w:rsidR="0019211C">
          <w:rPr>
            <w:noProof/>
            <w:webHidden/>
          </w:rPr>
          <w:tab/>
        </w:r>
        <w:r w:rsidR="0019211C">
          <w:rPr>
            <w:noProof/>
            <w:webHidden/>
          </w:rPr>
          <w:fldChar w:fldCharType="begin"/>
        </w:r>
        <w:r w:rsidR="0019211C">
          <w:rPr>
            <w:noProof/>
            <w:webHidden/>
          </w:rPr>
          <w:instrText xml:space="preserve"> PAGEREF _Toc103900670 \h </w:instrText>
        </w:r>
        <w:r w:rsidR="0019211C">
          <w:rPr>
            <w:noProof/>
            <w:webHidden/>
          </w:rPr>
        </w:r>
        <w:r w:rsidR="0019211C"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 w:rsidR="0019211C">
          <w:rPr>
            <w:noProof/>
            <w:webHidden/>
          </w:rPr>
          <w:fldChar w:fldCharType="end"/>
        </w:r>
      </w:hyperlink>
    </w:p>
    <w:p w:rsidR="0019211C" w:rsidRDefault="0019211C" w14:paraId="222B8F15" w14:textId="027BD544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PE" w:eastAsia="es-PE"/>
        </w:rPr>
      </w:pPr>
      <w:hyperlink w:history="1" w:anchor="_Toc103900671">
        <w:r w:rsidRPr="006D4972">
          <w:rPr>
            <w:rStyle w:val="Hipervnculo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211C" w:rsidRDefault="0019211C" w14:paraId="7C1CE7FA" w14:textId="21929494">
      <w:pPr>
        <w:pStyle w:val="TD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s-PE" w:eastAsia="es-PE"/>
        </w:rPr>
      </w:pPr>
      <w:hyperlink w:history="1" w:anchor="_Toc103900672">
        <w:r w:rsidRPr="006D4972">
          <w:rPr>
            <w:rStyle w:val="Hipervnculo"/>
            <w:noProof/>
            <w:lang w:val="es-PE"/>
          </w:rPr>
          <w:t>2.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211C" w:rsidRDefault="0019211C" w14:paraId="7BFC495E" w14:textId="26A4091D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PE" w:eastAsia="es-PE"/>
        </w:rPr>
      </w:pPr>
      <w:hyperlink w:history="1" w:anchor="_Toc103900673">
        <w:r w:rsidRPr="006D4972">
          <w:rPr>
            <w:rStyle w:val="Hipervnculo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211C" w:rsidRDefault="0019211C" w14:paraId="18979C8D" w14:textId="26504E63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PE" w:eastAsia="es-PE"/>
        </w:rPr>
      </w:pPr>
      <w:hyperlink w:history="1" w:anchor="_Toc103900674">
        <w:r w:rsidRPr="006D4972">
          <w:rPr>
            <w:rStyle w:val="Hipervnculo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211C" w:rsidRDefault="0019211C" w14:paraId="0B5D9B60" w14:textId="1B3A422C">
      <w:pPr>
        <w:pStyle w:val="TDC3"/>
        <w:rPr>
          <w:rFonts w:asciiTheme="minorHAnsi" w:hAnsiTheme="minorHAnsi" w:eastAsiaTheme="minorEastAsia" w:cstheme="minorBidi"/>
          <w:noProof/>
          <w:sz w:val="22"/>
          <w:szCs w:val="22"/>
          <w:lang w:val="es-PE" w:eastAsia="es-PE"/>
        </w:rPr>
      </w:pPr>
      <w:hyperlink w:history="1" w:anchor="_Toc103900675">
        <w:r w:rsidRPr="006D4972">
          <w:rPr>
            <w:rStyle w:val="Hipervnculo"/>
            <w:noProof/>
            <w:lang w:val="es-PE"/>
          </w:rPr>
          <w:t>2.2.1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  <w:lang w:val="es-PE"/>
          </w:rPr>
          <w:t>Las preguntas no han sido correctamente respondidas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211C" w:rsidRDefault="0019211C" w14:paraId="211E76A9" w14:textId="73C562FB">
      <w:pPr>
        <w:pStyle w:val="TD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s-PE" w:eastAsia="es-PE"/>
        </w:rPr>
      </w:pPr>
      <w:hyperlink w:history="1" w:anchor="_Toc103900676">
        <w:r w:rsidRPr="006D4972">
          <w:rPr>
            <w:rStyle w:val="Hipervnculo"/>
            <w:noProof/>
            <w:lang w:val="es-PE"/>
          </w:rPr>
          <w:t>3.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211C" w:rsidRDefault="0019211C" w14:paraId="28BB017F" w14:textId="39328FFA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PE" w:eastAsia="es-PE"/>
        </w:rPr>
      </w:pPr>
      <w:hyperlink w:history="1" w:anchor="_Toc103900677">
        <w:r w:rsidRPr="006D4972">
          <w:rPr>
            <w:rStyle w:val="Hipervnculo"/>
            <w:noProof/>
            <w:lang w:val="es-PE"/>
          </w:rPr>
          <w:t>3.1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  <w:lang w:val="es-PE"/>
          </w:rPr>
          <w:t>Responder preguntas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211C" w:rsidRDefault="0019211C" w14:paraId="29351F48" w14:textId="603F4B53">
      <w:pPr>
        <w:pStyle w:val="TD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s-PE" w:eastAsia="es-PE"/>
        </w:rPr>
      </w:pPr>
      <w:hyperlink w:history="1" w:anchor="_Toc103900678">
        <w:r w:rsidRPr="006D4972">
          <w:rPr>
            <w:rStyle w:val="Hipervnculo"/>
            <w:noProof/>
            <w:lang w:val="es-PE"/>
          </w:rPr>
          <w:t>4.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211C" w:rsidRDefault="0019211C" w14:paraId="75FDE532" w14:textId="791A9DF9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PE" w:eastAsia="es-PE"/>
        </w:rPr>
      </w:pPr>
      <w:hyperlink w:history="1" w:anchor="_Toc103900679">
        <w:r w:rsidRPr="006D4972">
          <w:rPr>
            <w:rStyle w:val="Hipervnculo"/>
            <w:noProof/>
          </w:rPr>
          <w:t>4.1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211C" w:rsidRDefault="0019211C" w14:paraId="284E996A" w14:textId="500D9D51">
      <w:pPr>
        <w:pStyle w:val="TD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s-PE" w:eastAsia="es-PE"/>
        </w:rPr>
      </w:pPr>
      <w:hyperlink w:history="1" w:anchor="_Toc103900680">
        <w:r w:rsidRPr="006D4972">
          <w:rPr>
            <w:rStyle w:val="Hipervnculo"/>
            <w:noProof/>
            <w:lang w:val="es-PE"/>
          </w:rPr>
          <w:t>5.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211C" w:rsidRDefault="0019211C" w14:paraId="6A6040DC" w14:textId="358E36A4">
      <w:pPr>
        <w:pStyle w:val="TD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s-PE" w:eastAsia="es-PE"/>
        </w:rPr>
      </w:pPr>
      <w:hyperlink w:history="1" w:anchor="_Toc103900681">
        <w:r w:rsidRPr="006D4972">
          <w:rPr>
            <w:rStyle w:val="Hipervnculo"/>
            <w:noProof/>
            <w:lang w:val="es-PE"/>
          </w:rPr>
          <w:t>5.1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  <w:lang w:val="es-PE"/>
          </w:rPr>
          <w:t>Ingresar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211C" w:rsidRDefault="0019211C" w14:paraId="09A53176" w14:textId="582DD347">
      <w:pPr>
        <w:pStyle w:val="TD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s-PE" w:eastAsia="es-PE"/>
        </w:rPr>
      </w:pPr>
      <w:hyperlink w:history="1" w:anchor="_Toc103900682">
        <w:r w:rsidRPr="006D4972">
          <w:rPr>
            <w:rStyle w:val="Hipervnculo"/>
            <w:noProof/>
            <w:lang w:val="es-PE"/>
          </w:rPr>
          <w:t>6.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s-PE" w:eastAsia="es-PE"/>
          </w:rPr>
          <w:tab/>
        </w:r>
        <w:r w:rsidRPr="006D4972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06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DF4BF4" w:rsidR="00E15E2A" w:rsidRDefault="00451F09" w14:paraId="1DD70083" w14:textId="216720CF">
      <w:pPr>
        <w:pStyle w:val="Ttulo"/>
        <w:rPr>
          <w:lang w:val="es-PE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Pr="00DF4BF4" w:rsidR="00101D86">
        <w:rPr>
          <w:lang w:val="es-PE"/>
        </w:rPr>
        <w:br w:type="page"/>
      </w:r>
      <w:bookmarkStart w:name="_Toc423410237" w:id="0"/>
      <w:bookmarkStart w:name="_Toc425054503" w:id="1"/>
      <w:r w:rsidRPr="00DF4BF4" w:rsidR="00DF4BF4">
        <w:rPr>
          <w:lang w:val="es-PE"/>
        </w:rPr>
        <w:lastRenderedPageBreak/>
        <w:t xml:space="preserve">Especificación de Caso de Uso: </w:t>
      </w:r>
      <w:r w:rsidR="000A1CDA">
        <w:rPr>
          <w:lang w:val="es-PE"/>
        </w:rPr>
        <w:t>Recuperar Contraseña</w:t>
      </w:r>
      <w:r w:rsidRPr="00DF4BF4" w:rsidR="00101D86">
        <w:rPr>
          <w:lang w:val="es-PE"/>
        </w:rPr>
        <w:t xml:space="preserve"> </w:t>
      </w:r>
      <w:bookmarkEnd w:id="0"/>
      <w:bookmarkEnd w:id="1"/>
    </w:p>
    <w:p w:rsidRPr="00DF4BF4" w:rsidR="00E15E2A" w:rsidRDefault="00E15E2A" w14:paraId="5C3B59B6" w14:textId="77777777">
      <w:pPr>
        <w:pStyle w:val="InfoBlue"/>
        <w:rPr>
          <w:lang w:val="es-PE"/>
        </w:rPr>
      </w:pPr>
    </w:p>
    <w:p w:rsidR="00E15E2A" w:rsidRDefault="000A1CDA" w14:paraId="33499994" w14:textId="7565925A">
      <w:pPr>
        <w:pStyle w:val="Ttulo1"/>
      </w:pPr>
      <w:bookmarkStart w:name="_Toc423410238" w:id="2"/>
      <w:bookmarkStart w:name="_Toc425054504" w:id="3"/>
      <w:bookmarkStart w:name="_Toc103900670" w:id="4"/>
      <w:proofErr w:type="spellStart"/>
      <w:r>
        <w:t>Recuperar</w:t>
      </w:r>
      <w:proofErr w:type="spellEnd"/>
      <w:r>
        <w:t xml:space="preserve"> </w:t>
      </w:r>
      <w:proofErr w:type="spellStart"/>
      <w:r>
        <w:t>Contraseña</w:t>
      </w:r>
      <w:bookmarkEnd w:id="4"/>
      <w:proofErr w:type="spellEnd"/>
    </w:p>
    <w:p w:rsidR="00E15E2A" w:rsidRDefault="00101D86" w14:paraId="2995A154" w14:textId="2DDDFA80">
      <w:pPr>
        <w:pStyle w:val="Ttulo2"/>
      </w:pPr>
      <w:bookmarkStart w:name="_Toc103900671" w:id="5"/>
      <w:r>
        <w:t>B</w:t>
      </w:r>
      <w:bookmarkEnd w:id="2"/>
      <w:bookmarkEnd w:id="3"/>
      <w:r w:rsidR="00DF4BF4">
        <w:t xml:space="preserve">reve </w:t>
      </w:r>
      <w:proofErr w:type="spellStart"/>
      <w:r w:rsidR="00DF4BF4">
        <w:t>Descripción</w:t>
      </w:r>
      <w:bookmarkEnd w:id="5"/>
      <w:proofErr w:type="spellEnd"/>
    </w:p>
    <w:p w:rsidRPr="002B071A" w:rsidR="002B071A" w:rsidP="002B071A" w:rsidRDefault="002B071A" w14:paraId="5B144A74" w14:textId="1AD38A4A">
      <w:pPr>
        <w:ind w:left="720"/>
        <w:rPr>
          <w:lang w:val="es-PE"/>
        </w:rPr>
      </w:pPr>
      <w:r w:rsidRPr="52D8FD3A" w:rsidR="52D8FD3A">
        <w:rPr>
          <w:lang w:val="es-PE"/>
        </w:rPr>
        <w:t xml:space="preserve">El usuario al momento de iniciar sesión puede suceder que no recuerde su contraseña o el documento donde guardaba sus accesos se perdió, por lo que es importante una forma de recuperar la contraseña, la cual requerirá </w:t>
      </w:r>
      <w:r w:rsidRPr="52D8FD3A" w:rsidR="52D8FD3A">
        <w:rPr>
          <w:lang w:val="es-PE"/>
        </w:rPr>
        <w:t>que</w:t>
      </w:r>
      <w:r w:rsidRPr="52D8FD3A" w:rsidR="52D8FD3A">
        <w:rPr>
          <w:lang w:val="es-PE"/>
        </w:rPr>
        <w:t xml:space="preserve"> el usuario responda dos preguntas de seguridad que se le habrán solicitado al momento de que ingrese por primera vez al sistema.</w:t>
      </w:r>
    </w:p>
    <w:p w:rsidR="00E15E2A" w:rsidRDefault="00101D86" w14:paraId="72E400AF" w14:textId="73DCC9B9">
      <w:pPr>
        <w:pStyle w:val="Ttulo1"/>
        <w:widowControl/>
      </w:pPr>
      <w:bookmarkStart w:name="_Toc423410239" w:id="6"/>
      <w:bookmarkStart w:name="_Toc425054505" w:id="7"/>
      <w:bookmarkStart w:name="_Toc103900672" w:id="8"/>
      <w:proofErr w:type="spellStart"/>
      <w:r>
        <w:t>Fl</w:t>
      </w:r>
      <w:bookmarkEnd w:id="6"/>
      <w:bookmarkEnd w:id="7"/>
      <w:r w:rsidR="00DF4BF4">
        <w:t>ujo</w:t>
      </w:r>
      <w:proofErr w:type="spellEnd"/>
      <w:r w:rsidR="00DF4BF4">
        <w:t xml:space="preserve"> de </w:t>
      </w:r>
      <w:proofErr w:type="spellStart"/>
      <w:r w:rsidR="00DF4BF4">
        <w:t>Eventos</w:t>
      </w:r>
      <w:bookmarkEnd w:id="8"/>
      <w:proofErr w:type="spellEnd"/>
    </w:p>
    <w:p w:rsidR="00E15E2A" w:rsidRDefault="00DF4BF4" w14:paraId="2FFB1F67" w14:textId="3C7EC50B">
      <w:pPr>
        <w:pStyle w:val="Ttulo2"/>
        <w:widowControl/>
      </w:pPr>
      <w:bookmarkStart w:name="_Toc103900673" w:id="9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9"/>
      <w:proofErr w:type="spellEnd"/>
    </w:p>
    <w:p w:rsidR="00BD060D" w:rsidP="00BD060D" w:rsidRDefault="002B071A" w14:paraId="4BC4F520" w14:textId="38D94258">
      <w:pPr>
        <w:ind w:left="720"/>
        <w:rPr>
          <w:lang w:val="es-PE"/>
        </w:rPr>
      </w:pPr>
      <w:r w:rsidRPr="00C13E89">
        <w:rPr>
          <w:lang w:val="es-PE"/>
        </w:rPr>
        <w:t xml:space="preserve">1. </w:t>
      </w:r>
      <w:r w:rsidRPr="00C13E89" w:rsidR="00C13E89">
        <w:rPr>
          <w:lang w:val="es-PE"/>
        </w:rPr>
        <w:t xml:space="preserve">El usuario </w:t>
      </w:r>
      <w:r w:rsidR="007B479A">
        <w:rPr>
          <w:lang w:val="es-PE"/>
        </w:rPr>
        <w:t xml:space="preserve">da </w:t>
      </w:r>
      <w:proofErr w:type="spellStart"/>
      <w:proofErr w:type="gramStart"/>
      <w:r w:rsidR="007B479A">
        <w:rPr>
          <w:lang w:val="es-PE"/>
        </w:rPr>
        <w:t>click</w:t>
      </w:r>
      <w:proofErr w:type="spellEnd"/>
      <w:proofErr w:type="gramEnd"/>
      <w:r w:rsidR="007B479A">
        <w:rPr>
          <w:lang w:val="es-PE"/>
        </w:rPr>
        <w:t xml:space="preserve"> al enlace [Recupérala] para recuperar su contraseña</w:t>
      </w:r>
      <w:r w:rsidR="006C59A8">
        <w:rPr>
          <w:lang w:val="es-PE"/>
        </w:rPr>
        <w:t>.</w:t>
      </w:r>
    </w:p>
    <w:p w:rsidR="00C13E89" w:rsidP="00BD060D" w:rsidRDefault="00C13E89" w14:paraId="13FC46F8" w14:textId="01D30A7B">
      <w:pPr>
        <w:ind w:left="720"/>
        <w:rPr>
          <w:lang w:val="es-PE"/>
        </w:rPr>
      </w:pPr>
      <w:r>
        <w:rPr>
          <w:lang w:val="es-PE"/>
        </w:rPr>
        <w:t>2. El sistema</w:t>
      </w:r>
      <w:r w:rsidR="007B479A">
        <w:rPr>
          <w:lang w:val="es-PE"/>
        </w:rPr>
        <w:t xml:space="preserve"> muestra una ventana </w:t>
      </w:r>
      <w:r w:rsidR="00245B31">
        <w:rPr>
          <w:lang w:val="es-PE"/>
        </w:rPr>
        <w:t>con dos preguntas para que el usuario las responda (estas preguntas debieron estar previamente definidas por el usuario, igualmente las respuestas)</w:t>
      </w:r>
      <w:r w:rsidR="006C59A8">
        <w:rPr>
          <w:lang w:val="es-PE"/>
        </w:rPr>
        <w:t>.</w:t>
      </w:r>
    </w:p>
    <w:p w:rsidR="00C13E89" w:rsidP="00BD060D" w:rsidRDefault="00C13E89" w14:paraId="179869F6" w14:textId="5701B899">
      <w:pPr>
        <w:ind w:left="720"/>
        <w:rPr>
          <w:lang w:val="es-PE"/>
        </w:rPr>
      </w:pPr>
      <w:r>
        <w:rPr>
          <w:lang w:val="es-PE"/>
        </w:rPr>
        <w:t xml:space="preserve">3. El sistema valida si las </w:t>
      </w:r>
      <w:r w:rsidR="003E1F47">
        <w:rPr>
          <w:lang w:val="es-PE"/>
        </w:rPr>
        <w:t>preguntas han sido correctamente respondidas</w:t>
      </w:r>
      <w:r w:rsidR="00D04819">
        <w:rPr>
          <w:lang w:val="es-PE"/>
        </w:rPr>
        <w:t>.</w:t>
      </w:r>
    </w:p>
    <w:p w:rsidR="00C13E89" w:rsidP="00BD060D" w:rsidRDefault="00C13E89" w14:paraId="5581698C" w14:textId="0BD72060">
      <w:pPr>
        <w:ind w:left="720"/>
        <w:rPr>
          <w:lang w:val="es-PE"/>
        </w:rPr>
      </w:pPr>
      <w:r>
        <w:rPr>
          <w:lang w:val="es-PE"/>
        </w:rPr>
        <w:t xml:space="preserve">4. El </w:t>
      </w:r>
      <w:r w:rsidR="003E1F47">
        <w:rPr>
          <w:lang w:val="es-PE"/>
        </w:rPr>
        <w:t>sistema muestra una ventana para que el usuario cambie su contraseña</w:t>
      </w:r>
      <w:r w:rsidR="00D04819">
        <w:rPr>
          <w:lang w:val="es-PE"/>
        </w:rPr>
        <w:t>, se ingresa la nueva contraseña y la confirmación.</w:t>
      </w:r>
    </w:p>
    <w:p w:rsidR="00E65432" w:rsidP="00BD060D" w:rsidRDefault="00E65432" w14:paraId="3E2CB53F" w14:textId="02FE85FB">
      <w:pPr>
        <w:ind w:left="720"/>
        <w:rPr>
          <w:lang w:val="es-PE"/>
        </w:rPr>
      </w:pPr>
      <w:r>
        <w:rPr>
          <w:lang w:val="es-PE"/>
        </w:rPr>
        <w:t>5. El usuario presiona el botón [Cambiar contraseña]</w:t>
      </w:r>
      <w:r w:rsidR="000F09DD">
        <w:rPr>
          <w:lang w:val="es-PE"/>
        </w:rPr>
        <w:t>.</w:t>
      </w:r>
    </w:p>
    <w:p w:rsidRPr="00C13E89" w:rsidR="000F09DD" w:rsidP="00BD060D" w:rsidRDefault="000F09DD" w14:paraId="73E40494" w14:textId="61741D2D">
      <w:pPr>
        <w:ind w:left="720"/>
        <w:rPr>
          <w:lang w:val="es-PE"/>
        </w:rPr>
      </w:pPr>
      <w:r>
        <w:rPr>
          <w:lang w:val="es-PE"/>
        </w:rPr>
        <w:t>6. El sistema muestra la ventana de inicio de sesión.</w:t>
      </w:r>
    </w:p>
    <w:p w:rsidR="00E15E2A" w:rsidRDefault="00DF4BF4" w14:paraId="0DA56E8A" w14:textId="678CAAD6">
      <w:pPr>
        <w:pStyle w:val="Ttulo2"/>
        <w:widowControl/>
      </w:pPr>
      <w:bookmarkStart w:name="_Toc103900674" w:id="10"/>
      <w:proofErr w:type="spellStart"/>
      <w:r>
        <w:t>Flujos</w:t>
      </w:r>
      <w:proofErr w:type="spellEnd"/>
      <w:r>
        <w:t xml:space="preserve"> Alternativos</w:t>
      </w:r>
      <w:bookmarkEnd w:id="10"/>
    </w:p>
    <w:p w:rsidRPr="009A04A9" w:rsidR="00E15E2A" w:rsidRDefault="009A04A9" w14:paraId="1E8E6938" w14:textId="410B96AF">
      <w:pPr>
        <w:pStyle w:val="Ttulo3"/>
        <w:widowControl/>
        <w:rPr>
          <w:lang w:val="es-PE"/>
        </w:rPr>
      </w:pPr>
      <w:bookmarkStart w:name="_Toc103900675" w:id="11"/>
      <w:r w:rsidRPr="009A04A9">
        <w:rPr>
          <w:lang w:val="es-PE"/>
        </w:rPr>
        <w:t>Las preguntas no han s</w:t>
      </w:r>
      <w:r>
        <w:rPr>
          <w:lang w:val="es-PE"/>
        </w:rPr>
        <w:t>ido correctamente respondidas</w:t>
      </w:r>
      <w:bookmarkEnd w:id="11"/>
    </w:p>
    <w:p w:rsidR="001C19AD" w:rsidP="001C19AD" w:rsidRDefault="001C19AD" w14:paraId="7B795E7A" w14:textId="71746866">
      <w:pPr>
        <w:ind w:left="720"/>
        <w:rPr>
          <w:lang w:val="es-PE"/>
        </w:rPr>
      </w:pPr>
      <w:r w:rsidRPr="008F3F0F">
        <w:rPr>
          <w:lang w:val="es-PE"/>
        </w:rPr>
        <w:t xml:space="preserve">En caso </w:t>
      </w:r>
      <w:r w:rsidRPr="008F3F0F" w:rsidR="008F3F0F">
        <w:rPr>
          <w:lang w:val="es-PE"/>
        </w:rPr>
        <w:t xml:space="preserve">el usuario </w:t>
      </w:r>
      <w:r w:rsidR="009A04A9">
        <w:rPr>
          <w:lang w:val="es-PE"/>
        </w:rPr>
        <w:t>no pueda</w:t>
      </w:r>
      <w:r w:rsidR="00505BB2">
        <w:rPr>
          <w:lang w:val="es-PE"/>
        </w:rPr>
        <w:t xml:space="preserve"> responder las preguntas porque se olvidó de las respuestas que brindó previamente, lo único que le quedará es hacer una solicitud al administrador del sitio</w:t>
      </w:r>
      <w:r w:rsidR="006009BB">
        <w:rPr>
          <w:lang w:val="es-PE"/>
        </w:rPr>
        <w:t xml:space="preserve"> solicitando un cambio de contraseña.</w:t>
      </w:r>
    </w:p>
    <w:p w:rsidR="00E15E2A" w:rsidRDefault="00DF4BF4" w14:paraId="1F00BAC8" w14:textId="4FE6AE4A">
      <w:pPr>
        <w:pStyle w:val="Ttulo1"/>
      </w:pPr>
      <w:bookmarkStart w:name="_Toc103900676" w:id="12"/>
      <w:proofErr w:type="spellStart"/>
      <w:r>
        <w:t>Requerimientos</w:t>
      </w:r>
      <w:proofErr w:type="spellEnd"/>
      <w:r>
        <w:t xml:space="preserve"> </w:t>
      </w:r>
      <w:proofErr w:type="spellStart"/>
      <w:r>
        <w:t>Especiales</w:t>
      </w:r>
      <w:bookmarkEnd w:id="12"/>
      <w:proofErr w:type="spellEnd"/>
    </w:p>
    <w:p w:rsidR="008B1F90" w:rsidP="008B1F90" w:rsidRDefault="00764838" w14:paraId="226D0536" w14:textId="08E339F6">
      <w:pPr>
        <w:pStyle w:val="Ttulo2"/>
        <w:widowControl/>
        <w:rPr>
          <w:lang w:val="es-PE"/>
        </w:rPr>
      </w:pPr>
      <w:bookmarkStart w:name="_Toc423410253" w:id="13"/>
      <w:bookmarkStart w:name="_Toc425054512" w:id="14"/>
      <w:bookmarkStart w:name="_Toc103900677" w:id="15"/>
      <w:r>
        <w:rPr>
          <w:lang w:val="es-PE"/>
        </w:rPr>
        <w:t>Responder preguntas</w:t>
      </w:r>
      <w:bookmarkEnd w:id="15"/>
    </w:p>
    <w:p w:rsidRPr="00764838" w:rsidR="00764838" w:rsidP="00764838" w:rsidRDefault="00764838" w14:paraId="1C0AEA20" w14:textId="291FFFEA">
      <w:pPr>
        <w:ind w:left="720"/>
        <w:rPr>
          <w:lang w:val="es-PE"/>
        </w:rPr>
      </w:pPr>
      <w:r>
        <w:rPr>
          <w:lang w:val="es-PE"/>
        </w:rPr>
        <w:t>Tener una lista de preguntas que serán respondidas por el usuario</w:t>
      </w:r>
      <w:r w:rsidR="00347A12">
        <w:rPr>
          <w:lang w:val="es-PE"/>
        </w:rPr>
        <w:t xml:space="preserve"> y a su vez previamente definidas por este.</w:t>
      </w:r>
    </w:p>
    <w:p w:rsidR="00E15E2A" w:rsidRDefault="00101D86" w14:paraId="06F6C216" w14:textId="5F3596AD">
      <w:pPr>
        <w:pStyle w:val="Ttulo1"/>
        <w:widowControl/>
      </w:pPr>
      <w:bookmarkStart w:name="_Toc103900678" w:id="16"/>
      <w:proofErr w:type="spellStart"/>
      <w:r>
        <w:t>Precondi</w:t>
      </w:r>
      <w:bookmarkEnd w:id="13"/>
      <w:bookmarkEnd w:id="14"/>
      <w:r w:rsidR="00DF4BF4">
        <w:t>ciones</w:t>
      </w:r>
      <w:bookmarkEnd w:id="16"/>
      <w:proofErr w:type="spellEnd"/>
    </w:p>
    <w:p w:rsidR="006609D2" w:rsidP="006609D2" w:rsidRDefault="00E13BF6" w14:paraId="0048C4A1" w14:textId="6118A81D">
      <w:pPr>
        <w:pStyle w:val="Ttulo2"/>
        <w:widowControl/>
      </w:pPr>
      <w:bookmarkStart w:name="_Toc423410255" w:id="17"/>
      <w:bookmarkStart w:name="_Toc425054514" w:id="18"/>
      <w:bookmarkStart w:name="_Toc103900679" w:id="19"/>
      <w:proofErr w:type="spellStart"/>
      <w:r>
        <w:t>Iniciar</w:t>
      </w:r>
      <w:proofErr w:type="spellEnd"/>
      <w:r>
        <w:t xml:space="preserve"> </w:t>
      </w:r>
      <w:proofErr w:type="spellStart"/>
      <w:r w:rsidR="008357DB">
        <w:t>s</w:t>
      </w:r>
      <w:r>
        <w:t>esión</w:t>
      </w:r>
      <w:bookmarkEnd w:id="19"/>
      <w:proofErr w:type="spellEnd"/>
    </w:p>
    <w:p w:rsidRPr="00E13BF6" w:rsidR="00E13BF6" w:rsidP="00E13BF6" w:rsidRDefault="00E13BF6" w14:paraId="17A7CF4B" w14:textId="0B63E091">
      <w:pPr>
        <w:ind w:left="720"/>
        <w:rPr>
          <w:lang w:val="es-PE"/>
        </w:rPr>
      </w:pPr>
      <w:r w:rsidRPr="00E13BF6">
        <w:rPr>
          <w:lang w:val="es-PE"/>
        </w:rPr>
        <w:t>El usuario debió hacer u</w:t>
      </w:r>
      <w:r>
        <w:rPr>
          <w:lang w:val="es-PE"/>
        </w:rPr>
        <w:t>na serie de intentos para ingresar al sistema.</w:t>
      </w:r>
    </w:p>
    <w:p w:rsidR="00E15E2A" w:rsidRDefault="00101D86" w14:paraId="5986B881" w14:textId="04DFE549">
      <w:pPr>
        <w:pStyle w:val="Ttulo1"/>
        <w:widowControl/>
      </w:pPr>
      <w:bookmarkStart w:name="_Toc103900680" w:id="20"/>
      <w:proofErr w:type="spellStart"/>
      <w:r>
        <w:t>Postcondi</w:t>
      </w:r>
      <w:bookmarkEnd w:id="17"/>
      <w:bookmarkEnd w:id="18"/>
      <w:r w:rsidR="00DF4BF4">
        <w:t>ciones</w:t>
      </w:r>
      <w:bookmarkEnd w:id="20"/>
      <w:proofErr w:type="spellEnd"/>
    </w:p>
    <w:p w:rsidR="00E15E2A" w:rsidRDefault="002D1FA2" w14:paraId="494A4B06" w14:textId="0AE2ED05">
      <w:pPr>
        <w:pStyle w:val="Ttulo2"/>
        <w:widowControl/>
        <w:rPr>
          <w:lang w:val="es-PE"/>
        </w:rPr>
      </w:pPr>
      <w:bookmarkStart w:name="_Toc103900681" w:id="21"/>
      <w:r>
        <w:rPr>
          <w:lang w:val="es-PE"/>
        </w:rPr>
        <w:t>Ingresar al sistema</w:t>
      </w:r>
      <w:bookmarkEnd w:id="21"/>
    </w:p>
    <w:p w:rsidRPr="00B76AA3" w:rsidR="00B76AA3" w:rsidP="00B76AA3" w:rsidRDefault="00B76AA3" w14:paraId="3F39B2C9" w14:textId="1EB33550">
      <w:pPr>
        <w:ind w:left="720"/>
        <w:rPr>
          <w:lang w:val="es-PE"/>
        </w:rPr>
      </w:pPr>
      <w:r>
        <w:rPr>
          <w:lang w:val="es-PE"/>
        </w:rPr>
        <w:t>El usuario puede ingresar sus credenciales para que pueda ingresar al sistema posteriormente.</w:t>
      </w:r>
    </w:p>
    <w:p w:rsidR="00564D45" w:rsidP="00D669FD" w:rsidRDefault="00DF4BF4" w14:paraId="08A86458" w14:textId="667BF943">
      <w:pPr>
        <w:pStyle w:val="Ttulo1"/>
      </w:pPr>
      <w:bookmarkStart w:name="_Toc103900682" w:id="22"/>
      <w:r>
        <w:t xml:space="preserve">Puntos de </w:t>
      </w:r>
      <w:proofErr w:type="spellStart"/>
      <w:r>
        <w:t>Extensión</w:t>
      </w:r>
      <w:bookmarkEnd w:id="22"/>
      <w:proofErr w:type="spellEnd"/>
    </w:p>
    <w:p w:rsidRPr="00D669FD" w:rsidR="00D669FD" w:rsidP="00D669FD" w:rsidRDefault="00D669FD" w14:paraId="20170C7A" w14:textId="451B9AB1">
      <w:pPr>
        <w:ind w:left="720"/>
        <w:rPr>
          <w:lang w:val="es-PE"/>
        </w:rPr>
      </w:pPr>
      <w:r w:rsidRPr="00D669FD">
        <w:rPr>
          <w:lang w:val="es-PE"/>
        </w:rPr>
        <w:t>No hay puntos de extensi</w:t>
      </w:r>
      <w:r>
        <w:rPr>
          <w:lang w:val="es-PE"/>
        </w:rPr>
        <w:t>ó</w:t>
      </w:r>
      <w:r w:rsidRPr="00D669FD">
        <w:rPr>
          <w:lang w:val="es-PE"/>
        </w:rPr>
        <w:t>n</w:t>
      </w:r>
      <w:r w:rsidR="0019211C">
        <w:rPr>
          <w:lang w:val="es-PE"/>
        </w:rPr>
        <w:t xml:space="preserve"> relacionados a</w:t>
      </w:r>
      <w:r>
        <w:rPr>
          <w:lang w:val="es-PE"/>
        </w:rPr>
        <w:t xml:space="preserve"> este caso de uso.</w:t>
      </w:r>
    </w:p>
    <w:sectPr w:rsidRPr="00D669FD" w:rsidR="00D669FD">
      <w:headerReference w:type="default" r:id="rId9"/>
      <w:footerReference w:type="default" r:id="rId10"/>
      <w:endnotePr>
        <w:numFmt w:val="decimal"/>
      </w:end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7676" w:rsidRDefault="008F7676" w14:paraId="565A41E3" w14:textId="77777777">
      <w:pPr>
        <w:spacing w:line="240" w:lineRule="auto"/>
      </w:pPr>
      <w:r>
        <w:separator/>
      </w:r>
    </w:p>
  </w:endnote>
  <w:endnote w:type="continuationSeparator" w:id="0">
    <w:p w:rsidR="008F7676" w:rsidRDefault="008F7676" w14:paraId="5F4BE13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5E2A" w14:paraId="39BA93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5E2A" w:rsidRDefault="00101D86" w14:paraId="309FCCAA" w14:textId="5D54BD81">
          <w:pPr>
            <w:ind w:right="360"/>
            <w:rPr>
              <w:sz w:val="24"/>
            </w:rPr>
          </w:pPr>
          <w:proofErr w:type="spellStart"/>
          <w:r>
            <w:t>Confiden</w:t>
          </w:r>
          <w:r w:rsidR="00451F09">
            <w:t>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5E2A" w:rsidRDefault="00101D86" w14:paraId="7D7B6075" w14:textId="29AE423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451F09">
            <w:t>Emilima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061F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5E2A" w:rsidRDefault="00101D86" w14:paraId="01306C62" w14:textId="7777777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E15E2A" w:rsidRDefault="00E15E2A" w14:paraId="45A9A8A1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7676" w:rsidRDefault="008F7676" w14:paraId="60C1395E" w14:textId="77777777">
      <w:pPr>
        <w:spacing w:line="240" w:lineRule="auto"/>
      </w:pPr>
      <w:r>
        <w:separator/>
      </w:r>
    </w:p>
  </w:footnote>
  <w:footnote w:type="continuationSeparator" w:id="0">
    <w:p w:rsidR="008F7676" w:rsidRDefault="008F7676" w14:paraId="1D17635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E2A" w:rsidRDefault="00E15E2A" w14:paraId="1393E2C5" w14:textId="77777777">
    <w:pPr>
      <w:rPr>
        <w:sz w:val="24"/>
      </w:rPr>
    </w:pPr>
  </w:p>
  <w:p w:rsidR="00E15E2A" w:rsidRDefault="00E15E2A" w14:paraId="2B6F59A3" w14:textId="77777777">
    <w:pPr>
      <w:pBdr>
        <w:top w:val="single" w:color="auto" w:sz="6" w:space="1"/>
      </w:pBdr>
      <w:rPr>
        <w:sz w:val="24"/>
      </w:rPr>
    </w:pPr>
  </w:p>
  <w:p w:rsidR="00E15E2A" w:rsidRDefault="006F7E35" w14:paraId="69CE9349" w14:textId="27CDEC48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Emilima</w:t>
    </w:r>
    <w:proofErr w:type="spellEnd"/>
  </w:p>
  <w:p w:rsidR="00E15E2A" w:rsidRDefault="00E15E2A" w14:paraId="34F545E4" w14:textId="77777777">
    <w:pPr>
      <w:pBdr>
        <w:bottom w:val="single" w:color="auto" w:sz="6" w:space="1"/>
      </w:pBdr>
      <w:jc w:val="right"/>
      <w:rPr>
        <w:sz w:val="24"/>
      </w:rPr>
    </w:pPr>
  </w:p>
  <w:p w:rsidR="00E15E2A" w:rsidRDefault="00E15E2A" w14:paraId="408704A9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5E2A" w14:paraId="5A95D39D" w14:textId="77777777">
      <w:tc>
        <w:tcPr>
          <w:tcW w:w="6379" w:type="dxa"/>
        </w:tcPr>
        <w:p w:rsidR="00E15E2A" w:rsidRDefault="006F7E35" w14:paraId="7408E9F4" w14:textId="78D5AA68">
          <w:proofErr w:type="spellStart"/>
          <w:r>
            <w:t>Documentos</w:t>
          </w:r>
          <w:proofErr w:type="spellEnd"/>
          <w:r>
            <w:t xml:space="preserve"> </w:t>
          </w:r>
          <w:proofErr w:type="spellStart"/>
          <w:r>
            <w:t>Emilima</w:t>
          </w:r>
          <w:proofErr w:type="spellEnd"/>
        </w:p>
      </w:tc>
      <w:tc>
        <w:tcPr>
          <w:tcW w:w="3179" w:type="dxa"/>
        </w:tcPr>
        <w:p w:rsidR="00E15E2A" w:rsidRDefault="00101D86" w14:paraId="150421EA" w14:textId="66AF453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6F7E35">
            <w:t>ó</w:t>
          </w:r>
          <w:r>
            <w:t>n</w:t>
          </w:r>
          <w:proofErr w:type="spellEnd"/>
          <w:r>
            <w:t xml:space="preserve">:           </w:t>
          </w:r>
          <w:r w:rsidR="006F7E35">
            <w:t>1.0</w:t>
          </w:r>
        </w:p>
      </w:tc>
    </w:tr>
    <w:tr w:rsidR="00E15E2A" w14:paraId="019AB418" w14:textId="77777777">
      <w:tc>
        <w:tcPr>
          <w:tcW w:w="6379" w:type="dxa"/>
        </w:tcPr>
        <w:p w:rsidRPr="00AA4032" w:rsidR="00E15E2A" w:rsidRDefault="00AA4032" w14:paraId="40E4246C" w14:textId="66E6E175">
          <w:pPr>
            <w:rPr>
              <w:lang w:val="es-PE"/>
            </w:rPr>
          </w:pPr>
          <w:r w:rsidRPr="00AA4032">
            <w:rPr>
              <w:lang w:val="es-PE"/>
            </w:rPr>
            <w:t>Especificación de Caso de U</w:t>
          </w:r>
          <w:r>
            <w:rPr>
              <w:lang w:val="es-PE"/>
            </w:rPr>
            <w:t>so: Recuperar Contraseña</w:t>
          </w:r>
        </w:p>
      </w:tc>
      <w:tc>
        <w:tcPr>
          <w:tcW w:w="3179" w:type="dxa"/>
        </w:tcPr>
        <w:p w:rsidR="00E15E2A" w:rsidRDefault="00101D86" w14:paraId="0B561CC7" w14:textId="5EA82CB5">
          <w:r w:rsidRPr="00AA4032">
            <w:rPr>
              <w:lang w:val="es-PE"/>
            </w:rPr>
            <w:t xml:space="preserve">  </w:t>
          </w:r>
          <w:proofErr w:type="spellStart"/>
          <w:r w:rsidR="006F7E35">
            <w:t>Fecha</w:t>
          </w:r>
          <w:proofErr w:type="spellEnd"/>
          <w:r>
            <w:t xml:space="preserve">:  </w:t>
          </w:r>
          <w:r w:rsidR="006F7E35">
            <w:t>19/05/2022</w:t>
          </w:r>
        </w:p>
      </w:tc>
    </w:tr>
    <w:tr w:rsidR="00E15E2A" w14:paraId="230A642A" w14:textId="77777777">
      <w:tc>
        <w:tcPr>
          <w:tcW w:w="9558" w:type="dxa"/>
          <w:gridSpan w:val="2"/>
        </w:tcPr>
        <w:p w:rsidR="00E15E2A" w:rsidRDefault="006F7E35" w14:paraId="26FBC03B" w14:textId="2A6CBD70">
          <w:r>
            <w:t>D000</w:t>
          </w:r>
          <w:r w:rsidR="000A1CDA">
            <w:t>2</w:t>
          </w:r>
        </w:p>
      </w:tc>
    </w:tr>
  </w:tbl>
  <w:p w:rsidR="00E15E2A" w:rsidRDefault="00E15E2A" w14:paraId="60B15E3C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538860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PE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4B8919FE"/>
    <w:multiLevelType w:val="multilevel"/>
    <w:tmpl w:val="AAEC8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865413953">
    <w:abstractNumId w:val="0"/>
  </w:num>
  <w:num w:numId="2" w16cid:durableId="1164881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 w16cid:durableId="573861348">
    <w:abstractNumId w:val="9"/>
  </w:num>
  <w:num w:numId="4" w16cid:durableId="37509168">
    <w:abstractNumId w:val="20"/>
  </w:num>
  <w:num w:numId="5" w16cid:durableId="1801915649">
    <w:abstractNumId w:val="15"/>
  </w:num>
  <w:num w:numId="6" w16cid:durableId="462041060">
    <w:abstractNumId w:val="14"/>
  </w:num>
  <w:num w:numId="7" w16cid:durableId="5539587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8" w16cid:durableId="1589269635">
    <w:abstractNumId w:val="2"/>
  </w:num>
  <w:num w:numId="9" w16cid:durableId="2028871436">
    <w:abstractNumId w:val="19"/>
  </w:num>
  <w:num w:numId="10" w16cid:durableId="999044989">
    <w:abstractNumId w:val="3"/>
  </w:num>
  <w:num w:numId="11" w16cid:durableId="117456554">
    <w:abstractNumId w:val="10"/>
  </w:num>
  <w:num w:numId="12" w16cid:durableId="941186853">
    <w:abstractNumId w:val="8"/>
  </w:num>
  <w:num w:numId="13" w16cid:durableId="1709527559">
    <w:abstractNumId w:val="18"/>
  </w:num>
  <w:num w:numId="14" w16cid:durableId="673649786">
    <w:abstractNumId w:val="7"/>
  </w:num>
  <w:num w:numId="15" w16cid:durableId="982199126">
    <w:abstractNumId w:val="4"/>
  </w:num>
  <w:num w:numId="16" w16cid:durableId="1326514822">
    <w:abstractNumId w:val="17"/>
  </w:num>
  <w:num w:numId="17" w16cid:durableId="55975337">
    <w:abstractNumId w:val="12"/>
  </w:num>
  <w:num w:numId="18" w16cid:durableId="234318409">
    <w:abstractNumId w:val="5"/>
  </w:num>
  <w:num w:numId="19" w16cid:durableId="1310673494">
    <w:abstractNumId w:val="11"/>
  </w:num>
  <w:num w:numId="20" w16cid:durableId="2106001076">
    <w:abstractNumId w:val="6"/>
  </w:num>
  <w:num w:numId="21" w16cid:durableId="1463571637">
    <w:abstractNumId w:val="16"/>
  </w:num>
  <w:num w:numId="22" w16cid:durableId="1546286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trackRevisions w:val="false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5"/>
    <w:rsid w:val="00015787"/>
    <w:rsid w:val="00022626"/>
    <w:rsid w:val="00027623"/>
    <w:rsid w:val="00090936"/>
    <w:rsid w:val="000A1CDA"/>
    <w:rsid w:val="000F09DD"/>
    <w:rsid w:val="000F3E3B"/>
    <w:rsid w:val="00101D86"/>
    <w:rsid w:val="0019211C"/>
    <w:rsid w:val="001C19AD"/>
    <w:rsid w:val="001C3EDD"/>
    <w:rsid w:val="00212D58"/>
    <w:rsid w:val="00213B40"/>
    <w:rsid w:val="00245B31"/>
    <w:rsid w:val="002B071A"/>
    <w:rsid w:val="002D1FA2"/>
    <w:rsid w:val="00312322"/>
    <w:rsid w:val="003135A6"/>
    <w:rsid w:val="00347A12"/>
    <w:rsid w:val="00360CB6"/>
    <w:rsid w:val="003B5B97"/>
    <w:rsid w:val="003E1F47"/>
    <w:rsid w:val="0041398B"/>
    <w:rsid w:val="00451F09"/>
    <w:rsid w:val="00485FDE"/>
    <w:rsid w:val="004D55A0"/>
    <w:rsid w:val="0050349F"/>
    <w:rsid w:val="00505BB2"/>
    <w:rsid w:val="005466B4"/>
    <w:rsid w:val="00564D45"/>
    <w:rsid w:val="005653F3"/>
    <w:rsid w:val="006009BB"/>
    <w:rsid w:val="006009DC"/>
    <w:rsid w:val="00614941"/>
    <w:rsid w:val="006434EF"/>
    <w:rsid w:val="006609D2"/>
    <w:rsid w:val="006C59A8"/>
    <w:rsid w:val="006D5510"/>
    <w:rsid w:val="006E5E22"/>
    <w:rsid w:val="006F7E35"/>
    <w:rsid w:val="007067E9"/>
    <w:rsid w:val="007201DD"/>
    <w:rsid w:val="00764838"/>
    <w:rsid w:val="007B479A"/>
    <w:rsid w:val="008357DB"/>
    <w:rsid w:val="008B10DB"/>
    <w:rsid w:val="008B1F90"/>
    <w:rsid w:val="008C312C"/>
    <w:rsid w:val="008F3F0F"/>
    <w:rsid w:val="008F7676"/>
    <w:rsid w:val="009A04A9"/>
    <w:rsid w:val="00A0348A"/>
    <w:rsid w:val="00AA4032"/>
    <w:rsid w:val="00AD6254"/>
    <w:rsid w:val="00B017DF"/>
    <w:rsid w:val="00B76AA3"/>
    <w:rsid w:val="00B855D3"/>
    <w:rsid w:val="00BD060D"/>
    <w:rsid w:val="00C06423"/>
    <w:rsid w:val="00C07F4B"/>
    <w:rsid w:val="00C13E89"/>
    <w:rsid w:val="00C34AAD"/>
    <w:rsid w:val="00C52EFA"/>
    <w:rsid w:val="00D04819"/>
    <w:rsid w:val="00D24331"/>
    <w:rsid w:val="00D669FD"/>
    <w:rsid w:val="00D80EE6"/>
    <w:rsid w:val="00DF4BF4"/>
    <w:rsid w:val="00E13BF6"/>
    <w:rsid w:val="00E15E2A"/>
    <w:rsid w:val="00E621C6"/>
    <w:rsid w:val="00E65432"/>
    <w:rsid w:val="00E8061F"/>
    <w:rsid w:val="00F25256"/>
    <w:rsid w:val="52D8F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E0883"/>
  <w15:chartTrackingRefBased/>
  <w15:docId w15:val="{22306986-770E-455F-81E6-2EB5B6C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51F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2016924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327D-C5F7-4912-9F21-33285CAF07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rup_ucspec.dot</ap:Template>
  <ap:Application>Microsoft Word for the web</ap:Application>
  <ap:DocSecurity>0</ap:DocSecurity>
  <ap:ScaleCrop>false</ap:ScaleCrop>
  <ap:Company>&lt;Company Name&gt;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Use-Case Specification: &lt;Use-Case Name&gt;</dc:title>
  <dc:subject>&lt;Project Name&gt;</dc:subject>
  <dc:creator>i202016924 (Quispe Gomez,Wilmer Andres)</dc:creator>
  <keywords/>
  <dc:description/>
  <lastModifiedBy>Guest User</lastModifiedBy>
  <revision>34</revision>
  <lastPrinted>2022-05-20T06:02:00.0000000Z</lastPrinted>
  <dcterms:created xsi:type="dcterms:W3CDTF">2022-05-20T05:12:00.0000000Z</dcterms:created>
  <dcterms:modified xsi:type="dcterms:W3CDTF">2022-06-11T21:55:06.8759370Z</dcterms:modified>
</coreProperties>
</file>